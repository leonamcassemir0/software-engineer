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4369AD" w:rsidP="004369AD" w:rsidRDefault="004369AD" w14:paraId="38A04383" w14:textId="77777777">
      <w:pPr>
        <w:pStyle w:val="PargrafodaLista"/>
        <w:spacing w:before="120" w:after="120" w:line="360" w:lineRule="auto"/>
        <w:ind w:left="1428" w:right="68"/>
        <w:rPr>
          <w:sz w:val="22"/>
        </w:rPr>
      </w:pPr>
    </w:p>
    <w:p w:rsidR="00BA572B" w:rsidP="004369AD" w:rsidRDefault="00BA572B" w14:paraId="2EE6C5E3" w14:textId="77777777">
      <w:pPr>
        <w:pStyle w:val="PargrafodaLista"/>
        <w:spacing w:before="120" w:after="120" w:line="360" w:lineRule="auto"/>
        <w:ind w:left="1428" w:right="68"/>
        <w:rPr>
          <w:sz w:val="22"/>
        </w:rPr>
      </w:pPr>
    </w:p>
    <w:p w:rsidRPr="00792ED5" w:rsidR="007C19BD" w:rsidP="007C19BD" w:rsidRDefault="007C19BD" w14:paraId="18A795C3" w14:textId="77777777">
      <w:pPr>
        <w:spacing w:after="330" w:line="259" w:lineRule="auto"/>
        <w:ind w:right="63"/>
        <w:jc w:val="center"/>
        <w:rPr>
          <w:b/>
          <w:sz w:val="32"/>
          <w:szCs w:val="32"/>
        </w:rPr>
      </w:pPr>
      <w:r w:rsidRPr="00792ED5">
        <w:rPr>
          <w:noProof/>
        </w:rPr>
        <w:drawing>
          <wp:anchor distT="0" distB="0" distL="0" distR="0" simplePos="0" relativeHeight="251658752" behindDoc="1" locked="0" layoutInCell="1" allowOverlap="1" wp14:anchorId="2FDA5643" wp14:editId="662C1FEE">
            <wp:simplePos x="0" y="0"/>
            <wp:positionH relativeFrom="page">
              <wp:posOffset>850900</wp:posOffset>
            </wp:positionH>
            <wp:positionV relativeFrom="page">
              <wp:posOffset>1624965</wp:posOffset>
            </wp:positionV>
            <wp:extent cx="1760220" cy="906780"/>
            <wp:effectExtent l="0" t="0" r="0" b="7620"/>
            <wp:wrapNone/>
            <wp:docPr id="420505120" name="image1.jpeg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505120" name="image1.jpeg" descr="Texto&#10;&#10;Descrição gerada automaticamente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022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Pr="00792ED5" w:rsidR="007C19BD" w:rsidP="007C19BD" w:rsidRDefault="007C19BD" w14:paraId="7029121C" w14:textId="77777777">
      <w:pPr>
        <w:spacing w:after="330" w:line="259" w:lineRule="auto"/>
        <w:ind w:right="63"/>
        <w:jc w:val="center"/>
        <w:rPr>
          <w:b/>
          <w:sz w:val="32"/>
          <w:szCs w:val="32"/>
        </w:rPr>
      </w:pPr>
    </w:p>
    <w:p w:rsidRPr="00792ED5" w:rsidR="007C19BD" w:rsidP="007C19BD" w:rsidRDefault="007C19BD" w14:paraId="72A8A5D1" w14:textId="77777777">
      <w:pPr>
        <w:spacing w:after="330" w:line="259" w:lineRule="auto"/>
        <w:ind w:right="63"/>
        <w:jc w:val="center"/>
        <w:rPr>
          <w:b/>
          <w:sz w:val="32"/>
          <w:szCs w:val="32"/>
        </w:rPr>
      </w:pPr>
    </w:p>
    <w:p w:rsidRPr="00792ED5" w:rsidR="007C19BD" w:rsidP="007C19BD" w:rsidRDefault="007C19BD" w14:paraId="4AEE47A0" w14:textId="00EA54BF">
      <w:pPr>
        <w:spacing w:after="330" w:line="259" w:lineRule="auto"/>
        <w:ind w:right="63"/>
        <w:jc w:val="center"/>
        <w:rPr>
          <w:b/>
          <w:sz w:val="32"/>
          <w:szCs w:val="32"/>
        </w:rPr>
      </w:pPr>
      <w:r w:rsidRPr="00792ED5">
        <w:rPr>
          <w:b/>
          <w:sz w:val="32"/>
          <w:szCs w:val="32"/>
        </w:rPr>
        <w:t xml:space="preserve">ATIVIDADE PRÁTICA DA DISCIPLINA </w:t>
      </w:r>
      <w:r>
        <w:rPr>
          <w:b/>
          <w:sz w:val="32"/>
          <w:szCs w:val="32"/>
        </w:rPr>
        <w:t>ENGENHARIA DE SOFTWARE</w:t>
      </w:r>
    </w:p>
    <w:p w:rsidRPr="00792ED5" w:rsidR="007C19BD" w:rsidP="163B3349" w:rsidRDefault="007C19BD" w14:paraId="323E92FA" w14:textId="5B7CE4AD">
      <w:pPr>
        <w:spacing w:after="330" w:line="259" w:lineRule="auto"/>
        <w:ind w:right="63"/>
        <w:jc w:val="center"/>
        <w:rPr>
          <w:b w:val="1"/>
          <w:bCs w:val="1"/>
          <w:sz w:val="32"/>
          <w:szCs w:val="32"/>
          <w:highlight w:val="yellow"/>
        </w:rPr>
      </w:pPr>
      <w:r w:rsidRPr="163B3349" w:rsidR="22EFD81A">
        <w:rPr>
          <w:b w:val="1"/>
          <w:bCs w:val="1"/>
          <w:sz w:val="32"/>
          <w:szCs w:val="32"/>
          <w:highlight w:val="yellow"/>
        </w:rPr>
        <w:t>ENGENHARIA DE SOFTWARE</w:t>
      </w:r>
    </w:p>
    <w:p w:rsidRPr="00792ED5" w:rsidR="007C19BD" w:rsidP="007C19BD" w:rsidRDefault="007C19BD" w14:paraId="25995019" w14:textId="77777777">
      <w:pPr>
        <w:spacing w:after="330" w:line="259" w:lineRule="auto"/>
        <w:ind w:right="63"/>
        <w:jc w:val="center"/>
        <w:rPr>
          <w:b/>
          <w:sz w:val="32"/>
          <w:szCs w:val="32"/>
        </w:rPr>
      </w:pPr>
    </w:p>
    <w:p w:rsidRPr="00792ED5" w:rsidR="007C19BD" w:rsidP="007C19BD" w:rsidRDefault="007C19BD" w14:paraId="05A2894E" w14:textId="77777777">
      <w:pPr>
        <w:spacing w:after="330" w:line="259" w:lineRule="auto"/>
        <w:ind w:right="63"/>
        <w:jc w:val="center"/>
        <w:rPr>
          <w:b/>
          <w:sz w:val="32"/>
          <w:szCs w:val="32"/>
        </w:rPr>
      </w:pPr>
    </w:p>
    <w:p w:rsidRPr="00792ED5" w:rsidR="007C19BD" w:rsidP="007C19BD" w:rsidRDefault="007C19BD" w14:paraId="477A2DFB" w14:textId="77777777">
      <w:pPr>
        <w:spacing w:after="330" w:line="259" w:lineRule="auto"/>
        <w:ind w:right="63"/>
        <w:jc w:val="center"/>
        <w:rPr>
          <w:b/>
          <w:sz w:val="32"/>
          <w:szCs w:val="32"/>
        </w:rPr>
      </w:pPr>
    </w:p>
    <w:p w:rsidRPr="00792ED5" w:rsidR="007C19BD" w:rsidP="007C19BD" w:rsidRDefault="007C19BD" w14:paraId="3542DC50" w14:textId="77777777">
      <w:pPr>
        <w:spacing w:after="330" w:line="259" w:lineRule="auto"/>
        <w:ind w:right="63"/>
        <w:jc w:val="right"/>
        <w:rPr>
          <w:b/>
          <w:szCs w:val="24"/>
          <w:highlight w:val="yellow"/>
        </w:rPr>
      </w:pPr>
    </w:p>
    <w:p w:rsidRPr="00792ED5" w:rsidR="007C19BD" w:rsidP="007C19BD" w:rsidRDefault="007C19BD" w14:paraId="610AB2A4" w14:textId="77777777">
      <w:pPr>
        <w:spacing w:after="330" w:line="259" w:lineRule="auto"/>
        <w:ind w:right="63"/>
        <w:jc w:val="right"/>
        <w:rPr>
          <w:b/>
          <w:szCs w:val="24"/>
          <w:highlight w:val="yellow"/>
        </w:rPr>
      </w:pPr>
    </w:p>
    <w:p w:rsidRPr="00792ED5" w:rsidR="007C19BD" w:rsidP="163B3349" w:rsidRDefault="007C19BD" w14:paraId="727425A7" w14:textId="38191054">
      <w:pPr>
        <w:spacing w:after="330" w:line="259" w:lineRule="auto"/>
        <w:ind w:right="63"/>
        <w:jc w:val="right"/>
        <w:rPr>
          <w:b w:val="1"/>
          <w:bCs w:val="1"/>
        </w:rPr>
      </w:pPr>
      <w:r w:rsidR="78CDA53D">
        <w:rPr/>
        <w:t>LEONAM UIRLEY DO NASCIMENTO CASSEMIRO - 4672144</w:t>
      </w:r>
      <w:r>
        <w:br/>
      </w:r>
      <w:r w:rsidRPr="163B3349" w:rsidR="5FB19B3F">
        <w:rPr>
          <w:b w:val="1"/>
          <w:bCs w:val="1"/>
        </w:rPr>
        <w:t>PROFª</w:t>
      </w:r>
      <w:r w:rsidRPr="163B3349" w:rsidR="5FB19B3F">
        <w:rPr>
          <w:b w:val="1"/>
          <w:bCs w:val="1"/>
        </w:rPr>
        <w:t>. MARIANE G B FERNANDES</w:t>
      </w:r>
    </w:p>
    <w:p w:rsidRPr="00792ED5" w:rsidR="007C19BD" w:rsidP="007C19BD" w:rsidRDefault="007C19BD" w14:paraId="6CD55CF8" w14:textId="77777777">
      <w:pPr>
        <w:spacing w:after="330" w:line="259" w:lineRule="auto"/>
        <w:ind w:right="63"/>
        <w:jc w:val="center"/>
        <w:rPr>
          <w:b/>
          <w:sz w:val="32"/>
          <w:szCs w:val="32"/>
        </w:rPr>
      </w:pPr>
    </w:p>
    <w:p w:rsidRPr="00792ED5" w:rsidR="007C19BD" w:rsidP="007C19BD" w:rsidRDefault="007C19BD" w14:paraId="505C861C" w14:textId="77777777">
      <w:pPr>
        <w:ind w:right="68"/>
      </w:pPr>
    </w:p>
    <w:p w:rsidR="007C19BD" w:rsidP="007C19BD" w:rsidRDefault="007C19BD" w14:paraId="25734CF2" w14:textId="77777777">
      <w:pPr>
        <w:ind w:right="68"/>
      </w:pPr>
    </w:p>
    <w:p w:rsidRPr="00792ED5" w:rsidR="007C19BD" w:rsidP="007C19BD" w:rsidRDefault="007C19BD" w14:paraId="3333097A" w14:textId="77777777">
      <w:pPr>
        <w:ind w:right="68"/>
      </w:pPr>
    </w:p>
    <w:p w:rsidRPr="00792ED5" w:rsidR="007C19BD" w:rsidP="007C19BD" w:rsidRDefault="007C19BD" w14:paraId="535B9749" w14:textId="77777777">
      <w:pPr>
        <w:ind w:right="68"/>
      </w:pPr>
    </w:p>
    <w:p w:rsidRPr="00792ED5" w:rsidR="007C19BD" w:rsidP="007C19BD" w:rsidRDefault="007C19BD" w14:paraId="7BC7AE46" w14:textId="77777777">
      <w:pPr>
        <w:ind w:right="68"/>
      </w:pPr>
    </w:p>
    <w:p w:rsidRPr="00792ED5" w:rsidR="007C19BD" w:rsidP="007C19BD" w:rsidRDefault="007C19BD" w14:paraId="36759CB4" w14:textId="77777777">
      <w:pPr>
        <w:ind w:right="68"/>
      </w:pPr>
    </w:p>
    <w:p w:rsidRPr="00792ED5" w:rsidR="007C19BD" w:rsidP="007C19BD" w:rsidRDefault="007C19BD" w14:paraId="5909872C" w14:textId="77777777">
      <w:pPr>
        <w:ind w:right="68"/>
      </w:pPr>
    </w:p>
    <w:p w:rsidRPr="00792ED5" w:rsidR="007C19BD" w:rsidP="007C19BD" w:rsidRDefault="007C19BD" w14:paraId="5D937E65" w14:textId="77777777">
      <w:pPr>
        <w:ind w:right="68"/>
      </w:pPr>
    </w:p>
    <w:p w:rsidRPr="00792ED5" w:rsidR="007C19BD" w:rsidP="007C19BD" w:rsidRDefault="007C19BD" w14:paraId="7E64D99B" w14:textId="77777777">
      <w:pPr>
        <w:ind w:right="68"/>
      </w:pPr>
    </w:p>
    <w:p w:rsidRPr="00792ED5" w:rsidR="007C19BD" w:rsidP="007C19BD" w:rsidRDefault="007C19BD" w14:paraId="7DFD053E" w14:textId="77777777">
      <w:pPr>
        <w:ind w:right="68"/>
      </w:pPr>
    </w:p>
    <w:p w:rsidRPr="00792ED5" w:rsidR="007C19BD" w:rsidP="007C19BD" w:rsidRDefault="007C19BD" w14:paraId="6EBF1820" w14:textId="77777777">
      <w:pPr>
        <w:ind w:right="68"/>
      </w:pPr>
    </w:p>
    <w:p w:rsidRPr="00792ED5" w:rsidR="007C19BD" w:rsidP="007C19BD" w:rsidRDefault="007C19BD" w14:paraId="340D8687" w14:textId="77777777">
      <w:pPr>
        <w:ind w:right="68"/>
      </w:pPr>
    </w:p>
    <w:p w:rsidR="000A51EF" w:rsidP="000A51EF" w:rsidRDefault="007C19BD" w14:paraId="6F9B7DC9" w14:textId="77777777">
      <w:pPr>
        <w:ind w:right="68"/>
        <w:jc w:val="center"/>
      </w:pPr>
      <w:r w:rsidRPr="00792ED5">
        <w:rPr>
          <w:highlight w:val="yellow"/>
        </w:rPr>
        <w:t>CIDADE</w:t>
      </w:r>
      <w:r w:rsidRPr="00792ED5">
        <w:rPr>
          <w:highlight w:val="yellow"/>
        </w:rPr>
        <w:br/>
      </w:r>
      <w:r>
        <w:t>2024</w:t>
      </w:r>
    </w:p>
    <w:p w:rsidRPr="000A51EF" w:rsidR="003B00B2" w:rsidP="000A51EF" w:rsidRDefault="000A51EF" w14:paraId="67028DE4" w14:textId="616185C1">
      <w:pPr>
        <w:ind w:right="68"/>
        <w:jc w:val="center"/>
        <w:rPr>
          <w:rStyle w:val="normaltextrun"/>
        </w:rPr>
      </w:pPr>
      <w:r w:rsidRPr="000034AD">
        <w:rPr>
          <w:noProof/>
          <w:szCs w:val="24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9FD56C2" wp14:editId="42B27EE4">
                <wp:simplePos x="0" y="0"/>
                <wp:positionH relativeFrom="margin">
                  <wp:posOffset>-213360</wp:posOffset>
                </wp:positionH>
                <wp:positionV relativeFrom="paragraph">
                  <wp:posOffset>-199390</wp:posOffset>
                </wp:positionV>
                <wp:extent cx="6076950" cy="4217670"/>
                <wp:effectExtent l="19050" t="19050" r="38100" b="30480"/>
                <wp:wrapNone/>
                <wp:docPr id="1318604852" name="Retângulo: Cantos Arredondado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0" cy="4217670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: Cantos Arredondados 1" style="position:absolute;margin-left:-16.8pt;margin-top:-15.7pt;width:478.5pt;height:332.1pt;z-index:25165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26" filled="f" strokecolor="#ffc000" strokeweight="4.5pt" arcsize="10923f" w14:anchorId="41EB0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">
                <w10:wrap anchorx="margin"/>
              </v:roundrect>
            </w:pict>
          </mc:Fallback>
        </mc:AlternateContent>
      </w:r>
    </w:p>
    <w:p w:rsidR="003B00B2" w:rsidP="003B00B2" w:rsidRDefault="003B00B2" w14:paraId="680A4934" w14:textId="0F198720">
      <w:pPr>
        <w:tabs>
          <w:tab w:val="left" w:pos="851"/>
        </w:tabs>
        <w:spacing w:line="360" w:lineRule="auto"/>
        <w:rPr>
          <w:rStyle w:val="normaltextrun"/>
          <w:szCs w:val="24"/>
        </w:rPr>
      </w:pPr>
      <w:r w:rsidRPr="00A87DC7">
        <w:rPr>
          <w:rStyle w:val="normaltextrun"/>
          <w:b/>
          <w:bCs/>
          <w:color w:val="002060"/>
          <w:szCs w:val="24"/>
          <w:u w:val="single"/>
        </w:rPr>
        <w:t>História de Usuário</w:t>
      </w:r>
      <w:r w:rsidR="004A5D35">
        <w:rPr>
          <w:rStyle w:val="normaltextrun"/>
          <w:b/>
          <w:bCs/>
          <w:color w:val="002060"/>
          <w:szCs w:val="24"/>
          <w:u w:val="single"/>
        </w:rPr>
        <w:t xml:space="preserve"> </w:t>
      </w:r>
      <w:r w:rsidRPr="004A5D35" w:rsidR="004A5D35">
        <w:rPr>
          <w:rStyle w:val="normaltextrun"/>
          <w:b/>
          <w:bCs/>
          <w:color w:val="002060"/>
          <w:szCs w:val="24"/>
          <w:u w:val="single"/>
        </w:rPr>
        <w:t>da startup AUTO CENTER FERNANDES</w:t>
      </w:r>
      <w:r w:rsidRPr="00A87DC7">
        <w:rPr>
          <w:rStyle w:val="normaltextrun"/>
          <w:b/>
          <w:bCs/>
          <w:color w:val="002060"/>
          <w:szCs w:val="24"/>
          <w:u w:val="single"/>
        </w:rPr>
        <w:t>:</w:t>
      </w:r>
      <w:r w:rsidRPr="00A87DC7">
        <w:rPr>
          <w:rStyle w:val="normaltextrun"/>
          <w:color w:val="002060"/>
          <w:szCs w:val="24"/>
        </w:rPr>
        <w:t xml:space="preserve">  </w:t>
      </w:r>
      <w:r>
        <w:rPr>
          <w:rStyle w:val="normaltextrun"/>
          <w:szCs w:val="24"/>
        </w:rPr>
        <w:t xml:space="preserve">O empresário Felipe Fernandes precisa realizar a automatização do sistema de sua </w:t>
      </w:r>
      <w:r w:rsidRPr="00D56338">
        <w:rPr>
          <w:rStyle w:val="normaltextrun"/>
          <w:b/>
          <w:bCs/>
          <w:szCs w:val="24"/>
        </w:rPr>
        <w:t xml:space="preserve">startup </w:t>
      </w:r>
      <w:r w:rsidR="003F537B">
        <w:rPr>
          <w:rStyle w:val="normaltextrun"/>
          <w:b/>
          <w:bCs/>
          <w:szCs w:val="24"/>
        </w:rPr>
        <w:t xml:space="preserve">AUTO CENTER </w:t>
      </w:r>
      <w:r w:rsidR="00931D82">
        <w:rPr>
          <w:rStyle w:val="normaltextrun"/>
          <w:b/>
          <w:bCs/>
          <w:szCs w:val="24"/>
        </w:rPr>
        <w:t>FERNANDES</w:t>
      </w:r>
      <w:r>
        <w:rPr>
          <w:rStyle w:val="normaltextrun"/>
          <w:szCs w:val="24"/>
        </w:rPr>
        <w:t>. Atualmente</w:t>
      </w:r>
      <w:r w:rsidR="00E473DD">
        <w:rPr>
          <w:rStyle w:val="normaltextrun"/>
          <w:szCs w:val="24"/>
        </w:rPr>
        <w:t xml:space="preserve"> </w:t>
      </w:r>
      <w:r>
        <w:rPr>
          <w:rStyle w:val="normaltextrun"/>
          <w:szCs w:val="24"/>
        </w:rPr>
        <w:t xml:space="preserve">o empresário disponibiliza em sua startup produtos </w:t>
      </w:r>
      <w:r w:rsidR="00E473DD">
        <w:rPr>
          <w:rStyle w:val="normaltextrun"/>
          <w:szCs w:val="24"/>
        </w:rPr>
        <w:t>automotivos de modo geral</w:t>
      </w:r>
      <w:r>
        <w:rPr>
          <w:rStyle w:val="normaltextrun"/>
          <w:szCs w:val="24"/>
        </w:rPr>
        <w:t xml:space="preserve">. </w:t>
      </w:r>
      <w:r w:rsidR="00E473DD">
        <w:rPr>
          <w:rStyle w:val="normaltextrun"/>
          <w:szCs w:val="24"/>
        </w:rPr>
        <w:t>Mas</w:t>
      </w:r>
      <w:r w:rsidR="00D778DE">
        <w:rPr>
          <w:rStyle w:val="normaltextrun"/>
          <w:szCs w:val="24"/>
        </w:rPr>
        <w:t xml:space="preserve"> </w:t>
      </w:r>
      <w:r w:rsidR="00E473DD">
        <w:rPr>
          <w:rStyle w:val="normaltextrun"/>
          <w:szCs w:val="24"/>
        </w:rPr>
        <w:t>o empre</w:t>
      </w:r>
      <w:r w:rsidR="00D778DE">
        <w:rPr>
          <w:rStyle w:val="normaltextrun"/>
          <w:szCs w:val="24"/>
        </w:rPr>
        <w:t xml:space="preserve">sário não </w:t>
      </w:r>
      <w:r>
        <w:rPr>
          <w:rStyle w:val="normaltextrun"/>
          <w:szCs w:val="24"/>
        </w:rPr>
        <w:t xml:space="preserve">tem nenhum software para realizar as seguintes funções: </w:t>
      </w:r>
      <w:r w:rsidR="00F86BC1">
        <w:rPr>
          <w:rStyle w:val="normaltextrun"/>
          <w:szCs w:val="24"/>
        </w:rPr>
        <w:t xml:space="preserve">código do </w:t>
      </w:r>
      <w:r w:rsidR="00065B60">
        <w:rPr>
          <w:rStyle w:val="normaltextrun"/>
          <w:szCs w:val="24"/>
        </w:rPr>
        <w:t>produto; marca</w:t>
      </w:r>
      <w:r w:rsidR="00E04E27">
        <w:rPr>
          <w:rStyle w:val="normaltextrun"/>
          <w:szCs w:val="24"/>
        </w:rPr>
        <w:t xml:space="preserve"> do produto, </w:t>
      </w:r>
      <w:r>
        <w:rPr>
          <w:rStyle w:val="normaltextrun"/>
          <w:szCs w:val="24"/>
        </w:rPr>
        <w:t>quantidade d</w:t>
      </w:r>
      <w:r w:rsidR="00E04E27">
        <w:rPr>
          <w:rStyle w:val="normaltextrun"/>
          <w:szCs w:val="24"/>
        </w:rPr>
        <w:t>os</w:t>
      </w:r>
      <w:r>
        <w:rPr>
          <w:rStyle w:val="normaltextrun"/>
          <w:szCs w:val="24"/>
        </w:rPr>
        <w:t xml:space="preserve"> produtos em estoque; valor unitário </w:t>
      </w:r>
      <w:r w:rsidR="00E04E27">
        <w:rPr>
          <w:rStyle w:val="normaltextrun"/>
          <w:szCs w:val="24"/>
        </w:rPr>
        <w:t>do</w:t>
      </w:r>
      <w:r>
        <w:rPr>
          <w:rStyle w:val="normaltextrun"/>
          <w:szCs w:val="24"/>
        </w:rPr>
        <w:t xml:space="preserve"> produto; dados do cliente (nome, CPF, e-mail, contato, endereço e histórico de compras efetuadas e devoluções/trocas); impressão de notas fiscais das compras realizadas pelos clientes; Gastos mensais com funcionários; Gastos mensais básicos (energia e água); </w:t>
      </w:r>
      <w:r w:rsidR="00065B60">
        <w:rPr>
          <w:rStyle w:val="normaltextrun"/>
          <w:szCs w:val="24"/>
        </w:rPr>
        <w:t xml:space="preserve">entrada/saída de produtos; </w:t>
      </w:r>
      <w:r>
        <w:rPr>
          <w:rStyle w:val="normaltextrun"/>
          <w:szCs w:val="24"/>
        </w:rPr>
        <w:t>e os lucros da empresa (mensal e anual).  Além disso, Felipe precisará ter neste software dois tipos de login, um administrativo (terão acesso a todos os dados de sua startup e dos clientes) e outro login para seus funcionários (sem o demonstrativo de rendimentos que a startup ganha por dia/mês/ano e gastos gerais da empresa). Seu desafio é pensar como irá desenvolver futuramente um software que atenda a demanda do empresário Felipe para automatizar a startup</w:t>
      </w:r>
      <w:r w:rsidRPr="00D56338">
        <w:rPr>
          <w:rStyle w:val="normaltextrun"/>
          <w:b/>
          <w:bCs/>
          <w:szCs w:val="24"/>
        </w:rPr>
        <w:t xml:space="preserve"> </w:t>
      </w:r>
      <w:r w:rsidR="00931D82">
        <w:rPr>
          <w:rStyle w:val="normaltextrun"/>
          <w:b/>
          <w:bCs/>
          <w:szCs w:val="24"/>
        </w:rPr>
        <w:t>AUTO CENTER FERNANDES</w:t>
      </w:r>
      <w:r>
        <w:rPr>
          <w:rStyle w:val="normaltextrun"/>
          <w:szCs w:val="24"/>
        </w:rPr>
        <w:t xml:space="preserve">. </w:t>
      </w:r>
    </w:p>
    <w:p w:rsidR="003B00B2" w:rsidP="003B00B2" w:rsidRDefault="003B00B2" w14:paraId="3267473E" w14:textId="77777777">
      <w:pPr>
        <w:tabs>
          <w:tab w:val="left" w:pos="851"/>
        </w:tabs>
        <w:spacing w:line="360" w:lineRule="auto"/>
        <w:rPr>
          <w:rStyle w:val="normaltextrun"/>
          <w:szCs w:val="24"/>
        </w:rPr>
      </w:pPr>
    </w:p>
    <w:p w:rsidR="000A51EF" w:rsidP="003B00B2" w:rsidRDefault="000A51EF" w14:paraId="1C5FBAE9" w14:textId="77777777">
      <w:pPr>
        <w:tabs>
          <w:tab w:val="left" w:pos="851"/>
        </w:tabs>
        <w:spacing w:line="360" w:lineRule="auto"/>
        <w:rPr>
          <w:rStyle w:val="normaltextrun"/>
          <w:szCs w:val="24"/>
        </w:rPr>
      </w:pPr>
    </w:p>
    <w:p w:rsidR="003B00B2" w:rsidP="003B00B2" w:rsidRDefault="003B00B2" w14:paraId="3F24E300" w14:textId="54BAC68C">
      <w:pPr>
        <w:tabs>
          <w:tab w:val="left" w:pos="851"/>
        </w:tabs>
        <w:spacing w:line="360" w:lineRule="auto"/>
        <w:rPr>
          <w:rStyle w:val="normaltextrun"/>
          <w:szCs w:val="24"/>
        </w:rPr>
      </w:pPr>
      <w:r>
        <w:rPr>
          <w:rStyle w:val="normaltextrun"/>
          <w:szCs w:val="24"/>
        </w:rPr>
        <w:t xml:space="preserve">A partir da </w:t>
      </w:r>
      <w:r w:rsidRPr="0073452A">
        <w:rPr>
          <w:rStyle w:val="normaltextrun"/>
          <w:b/>
          <w:bCs/>
          <w:szCs w:val="24"/>
          <w:u w:val="single"/>
        </w:rPr>
        <w:t>HISTÓRIA DE USUÁRIO</w:t>
      </w:r>
      <w:r>
        <w:rPr>
          <w:rStyle w:val="normaltextrun"/>
          <w:szCs w:val="24"/>
        </w:rPr>
        <w:t xml:space="preserve"> responda as seguintes perguntas:</w:t>
      </w:r>
    </w:p>
    <w:p w:rsidR="003B00B2" w:rsidP="003B00B2" w:rsidRDefault="003B00B2" w14:paraId="028CE5F0" w14:textId="77777777">
      <w:pPr>
        <w:tabs>
          <w:tab w:val="left" w:pos="851"/>
        </w:tabs>
        <w:spacing w:line="360" w:lineRule="auto"/>
        <w:rPr>
          <w:rStyle w:val="normaltextrun"/>
          <w:szCs w:val="24"/>
        </w:rPr>
      </w:pPr>
    </w:p>
    <w:p w:rsidR="003B00B2" w:rsidP="003B00B2" w:rsidRDefault="00220B9C" w14:paraId="725DDEF5" w14:textId="21EED656">
      <w:pPr>
        <w:pStyle w:val="paragraph"/>
        <w:numPr>
          <w:ilvl w:val="0"/>
          <w:numId w:val="29"/>
        </w:numPr>
        <w:spacing w:before="0" w:beforeAutospacing="0" w:after="0" w:afterAutospacing="0" w:line="360" w:lineRule="auto"/>
        <w:ind w:left="0" w:firstLine="0"/>
        <w:textAlignment w:val="baseline"/>
        <w:rPr>
          <w:rStyle w:val="normaltextrun"/>
        </w:rPr>
      </w:pPr>
      <w:r>
        <w:rPr>
          <w:rStyle w:val="normaltextrun"/>
        </w:rPr>
        <w:t xml:space="preserve">Após a leitura da </w:t>
      </w:r>
      <w:r w:rsidR="000C04A1">
        <w:rPr>
          <w:rStyle w:val="normaltextrun"/>
        </w:rPr>
        <w:t xml:space="preserve">História de Usuário da startup </w:t>
      </w:r>
      <w:r w:rsidRPr="00931D82" w:rsidR="00931D82">
        <w:rPr>
          <w:rStyle w:val="normaltextrun"/>
          <w:b/>
          <w:bCs/>
          <w:u w:val="single"/>
        </w:rPr>
        <w:t>AUTO CENTER FERNANDES</w:t>
      </w:r>
      <w:r w:rsidR="00EB3EDD">
        <w:rPr>
          <w:rStyle w:val="normaltextrun"/>
        </w:rPr>
        <w:t>, você deverá preencher as</w:t>
      </w:r>
      <w:r w:rsidR="000C04A1">
        <w:rPr>
          <w:rStyle w:val="normaltextrun"/>
        </w:rPr>
        <w:t xml:space="preserve"> duas</w:t>
      </w:r>
      <w:r w:rsidR="00EB3EDD">
        <w:rPr>
          <w:rStyle w:val="normaltextrun"/>
        </w:rPr>
        <w:t xml:space="preserve"> tabelas</w:t>
      </w:r>
      <w:r w:rsidR="000C04A1">
        <w:rPr>
          <w:rStyle w:val="normaltextrun"/>
        </w:rPr>
        <w:t xml:space="preserve"> a seguir descrevendo</w:t>
      </w:r>
      <w:r w:rsidR="00AC27B0">
        <w:rPr>
          <w:rStyle w:val="normaltextrun"/>
        </w:rPr>
        <w:t xml:space="preserve"> no </w:t>
      </w:r>
      <w:r w:rsidRPr="00931D82" w:rsidR="00AC27B0">
        <w:rPr>
          <w:rStyle w:val="normaltextrun"/>
          <w:u w:val="single"/>
        </w:rPr>
        <w:t>mínimo</w:t>
      </w:r>
      <w:r w:rsidRPr="00931D82" w:rsidR="003B00B2">
        <w:rPr>
          <w:rStyle w:val="normaltextrun"/>
          <w:u w:val="single"/>
        </w:rPr>
        <w:t xml:space="preserve"> </w:t>
      </w:r>
      <w:r w:rsidRPr="00931D82" w:rsidR="00EB3EDD">
        <w:rPr>
          <w:rStyle w:val="normaltextrun"/>
          <w:u w:val="single"/>
        </w:rPr>
        <w:t>6</w:t>
      </w:r>
      <w:r w:rsidRPr="00931D82" w:rsidR="003B00B2">
        <w:rPr>
          <w:rStyle w:val="normaltextrun"/>
          <w:u w:val="single"/>
        </w:rPr>
        <w:t xml:space="preserve"> requisitos funcionais e </w:t>
      </w:r>
      <w:r w:rsidRPr="00931D82" w:rsidR="00EB3EDD">
        <w:rPr>
          <w:rStyle w:val="normaltextrun"/>
          <w:u w:val="single"/>
        </w:rPr>
        <w:t>6</w:t>
      </w:r>
      <w:r w:rsidRPr="00931D82" w:rsidR="003B00B2">
        <w:rPr>
          <w:rStyle w:val="normaltextrun"/>
          <w:u w:val="single"/>
        </w:rPr>
        <w:t xml:space="preserve"> requisitos não funcionais</w:t>
      </w:r>
      <w:r w:rsidR="003B00B2">
        <w:rPr>
          <w:rStyle w:val="normaltextrun"/>
        </w:rPr>
        <w:t xml:space="preserve"> do sistema</w:t>
      </w:r>
      <w:r w:rsidR="000C04A1">
        <w:rPr>
          <w:rStyle w:val="normaltextrun"/>
        </w:rPr>
        <w:t>.</w:t>
      </w:r>
    </w:p>
    <w:p w:rsidR="00361359" w:rsidP="00361359" w:rsidRDefault="00361359" w14:paraId="695EA081" w14:textId="77777777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</w:rPr>
      </w:pPr>
    </w:p>
    <w:p w:rsidR="003B00B2" w:rsidP="00361359" w:rsidRDefault="00361359" w14:paraId="2492CA79" w14:textId="1C436DB3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b/>
          <w:bCs/>
          <w:color w:val="002060"/>
        </w:rPr>
      </w:pPr>
      <w:r w:rsidRPr="00361359">
        <w:rPr>
          <w:rStyle w:val="normaltextrun"/>
          <w:b/>
          <w:bCs/>
          <w:color w:val="002060"/>
        </w:rPr>
        <w:t>RESPOSTA:</w:t>
      </w:r>
    </w:p>
    <w:tbl>
      <w:tblPr>
        <w:tblStyle w:val="TabeladeGrade6Colorida"/>
        <w:tblW w:w="8778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ook w:val="04A0" w:firstRow="1" w:lastRow="0" w:firstColumn="1" w:lastColumn="0" w:noHBand="0" w:noVBand="1"/>
      </w:tblPr>
      <w:tblGrid>
        <w:gridCol w:w="1725"/>
        <w:gridCol w:w="7053"/>
      </w:tblGrid>
      <w:tr w:rsidR="0069656C" w:rsidTr="163B3349" w14:paraId="4665DA8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  <w:tcBorders>
              <w:bottom w:val="none" w:color="auto" w:sz="0" w:space="0"/>
            </w:tcBorders>
            <w:shd w:val="clear" w:color="auto" w:fill="DDD9C3" w:themeFill="background2" w:themeFillShade="E6"/>
            <w:tcMar/>
          </w:tcPr>
          <w:p w:rsidR="000A51EF" w:rsidP="003B00B2" w:rsidRDefault="000A51EF" w14:paraId="0825E69F" w14:textId="77777777">
            <w:pPr>
              <w:pStyle w:val="paragraph"/>
              <w:spacing w:before="0" w:beforeAutospacing="0" w:after="0" w:afterAutospacing="0" w:line="360" w:lineRule="auto"/>
              <w:jc w:val="both"/>
              <w:textAlignment w:val="baseline"/>
              <w:rPr>
                <w:rStyle w:val="normaltextrun"/>
                <w:b w:val="0"/>
                <w:bCs w:val="0"/>
              </w:rPr>
            </w:pPr>
          </w:p>
          <w:p w:rsidR="00FE41D3" w:rsidP="003B00B2" w:rsidRDefault="0069656C" w14:paraId="7B1ED2C0" w14:textId="12209CA3">
            <w:pPr>
              <w:pStyle w:val="paragraph"/>
              <w:spacing w:before="0" w:beforeAutospacing="0" w:after="0" w:afterAutospacing="0" w:line="360" w:lineRule="auto"/>
              <w:jc w:val="both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REQUISITO FUNCIONAL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53" w:type="dxa"/>
            <w:tcBorders>
              <w:bottom w:val="none" w:color="auto" w:sz="0" w:space="0"/>
            </w:tcBorders>
            <w:shd w:val="clear" w:color="auto" w:fill="DDD9C3" w:themeFill="background2" w:themeFillShade="E6"/>
            <w:tcMar/>
          </w:tcPr>
          <w:p w:rsidR="00FE41D3" w:rsidP="00220B9C" w:rsidRDefault="0069656C" w14:paraId="68880CF4" w14:textId="64B897AF">
            <w:pPr>
              <w:pStyle w:val="paragraph"/>
              <w:spacing w:before="0" w:beforeAutospacing="0" w:after="0" w:afterAutospacing="0" w:line="360" w:lineRule="auto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</w:rPr>
            </w:pPr>
            <w:r>
              <w:rPr>
                <w:rStyle w:val="normaltextrun"/>
              </w:rPr>
              <w:t>DESCRIÇÃO</w:t>
            </w:r>
          </w:p>
        </w:tc>
      </w:tr>
      <w:tr w:rsidR="0069656C" w:rsidTr="163B3349" w14:paraId="4EFBDA5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  <w:shd w:val="clear" w:color="auto" w:fill="auto"/>
            <w:tcMar/>
          </w:tcPr>
          <w:p w:rsidR="0069656C" w:rsidP="0069656C" w:rsidRDefault="0069656C" w14:paraId="6E878CE5" w14:textId="0F9ADC61">
            <w:pPr>
              <w:pStyle w:val="paragraph"/>
              <w:spacing w:before="0" w:beforeAutospacing="0" w:after="0" w:afterAutospacing="0" w:line="360" w:lineRule="auto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RF01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53" w:type="dxa"/>
            <w:shd w:val="clear" w:color="auto" w:fill="auto"/>
            <w:tcMar/>
          </w:tcPr>
          <w:p w:rsidR="0069656C" w:rsidP="163B3349" w:rsidRDefault="0069656C" w14:paraId="613525E6" w14:textId="015F4C86">
            <w:pPr>
              <w:pStyle w:val="paragraph"/>
              <w:spacing w:before="0" w:beforeAutospacing="off" w:after="0" w:afterAutospacing="off" w:line="360" w:lineRule="auto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163B3349" w:rsidR="2320A69B">
              <w:rPr>
                <w:noProof w:val="0"/>
                <w:lang w:val="pt-BR"/>
              </w:rPr>
              <w:t>O sistema deve permitir o cadastro e a consulta de fornecedores, incluindo nome, CNPJ, contato, e histórico de compras.</w:t>
            </w:r>
          </w:p>
        </w:tc>
      </w:tr>
      <w:tr w:rsidR="0069656C" w:rsidTr="163B3349" w14:paraId="24AABA9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  <w:shd w:val="clear" w:color="auto" w:fill="auto"/>
            <w:tcMar/>
          </w:tcPr>
          <w:p w:rsidR="0069656C" w:rsidP="0069656C" w:rsidRDefault="0069656C" w14:paraId="259A3076" w14:textId="6D8C19B5">
            <w:pPr>
              <w:pStyle w:val="paragraph"/>
              <w:spacing w:before="0" w:beforeAutospacing="0" w:after="0" w:afterAutospacing="0" w:line="360" w:lineRule="auto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RF02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53" w:type="dxa"/>
            <w:shd w:val="clear" w:color="auto" w:fill="auto"/>
            <w:tcMar/>
          </w:tcPr>
          <w:p w:rsidR="0069656C" w:rsidP="163B3349" w:rsidRDefault="0069656C" w14:paraId="2741DC3C" w14:textId="5D3DE3D0">
            <w:pPr>
              <w:pStyle w:val="paragraph"/>
              <w:spacing w:before="0" w:beforeAutospacing="off" w:after="0" w:afterAutospacing="off" w:line="360" w:lineRule="auto"/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63B3349" w:rsidR="10AA5392">
              <w:rPr>
                <w:noProof w:val="0"/>
                <w:lang w:val="pt-BR"/>
              </w:rPr>
              <w:t>O sistema deve permitir a geração de relatórios de desempenho de vendas por produto, marca e período.</w:t>
            </w:r>
          </w:p>
        </w:tc>
      </w:tr>
      <w:tr w:rsidR="0069656C" w:rsidTr="163B3349" w14:paraId="5A93273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  <w:shd w:val="clear" w:color="auto" w:fill="auto"/>
            <w:tcMar/>
          </w:tcPr>
          <w:p w:rsidR="0069656C" w:rsidP="0069656C" w:rsidRDefault="0069656C" w14:paraId="4AA17D40" w14:textId="077E850C">
            <w:pPr>
              <w:pStyle w:val="paragraph"/>
              <w:spacing w:before="0" w:beforeAutospacing="0" w:after="0" w:afterAutospacing="0" w:line="360" w:lineRule="auto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RF03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53" w:type="dxa"/>
            <w:shd w:val="clear" w:color="auto" w:fill="auto"/>
            <w:tcMar/>
          </w:tcPr>
          <w:p w:rsidR="0069656C" w:rsidP="163B3349" w:rsidRDefault="0069656C" w14:paraId="304ED020" w14:textId="5EBC6F19">
            <w:pPr>
              <w:pStyle w:val="paragraph"/>
              <w:spacing w:before="0" w:beforeAutospacing="off" w:after="0" w:afterAutospacing="off" w:line="360" w:lineRule="auto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163B3349" w:rsidR="5F7FE32D">
              <w:rPr>
                <w:noProof w:val="0"/>
                <w:lang w:val="pt-BR"/>
              </w:rPr>
              <w:t>O sistema deve permitir o agendamento e o gerenciamento de serviços automotivos, como trocas de óleo e revisões, com integração aos dados dos clientes e histórico de veículos.</w:t>
            </w:r>
          </w:p>
        </w:tc>
      </w:tr>
      <w:tr w:rsidR="0069656C" w:rsidTr="163B3349" w14:paraId="24E43E5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  <w:shd w:val="clear" w:color="auto" w:fill="auto"/>
            <w:tcMar/>
          </w:tcPr>
          <w:p w:rsidR="0069656C" w:rsidP="0069656C" w:rsidRDefault="0069656C" w14:paraId="4F43B866" w14:textId="292C9C8C">
            <w:pPr>
              <w:pStyle w:val="paragraph"/>
              <w:spacing w:before="0" w:beforeAutospacing="0" w:after="0" w:afterAutospacing="0" w:line="360" w:lineRule="auto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RF04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53" w:type="dxa"/>
            <w:shd w:val="clear" w:color="auto" w:fill="auto"/>
            <w:tcMar/>
          </w:tcPr>
          <w:p w:rsidR="0069656C" w:rsidP="163B3349" w:rsidRDefault="0069656C" w14:paraId="7405FDBD" w14:textId="414B3544">
            <w:pPr>
              <w:pStyle w:val="paragraph"/>
              <w:spacing w:before="0" w:beforeAutospacing="off" w:after="0" w:afterAutospacing="off" w:line="360" w:lineRule="auto"/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63B3349" w:rsidR="0EFF6A4A">
              <w:rPr>
                <w:noProof w:val="0"/>
                <w:lang w:val="pt-BR"/>
              </w:rPr>
              <w:t>O sistema deve permitir o cadastro e a consulta de produtos, incluindo código, marca, quantidade em estoque e valor unitário.</w:t>
            </w:r>
          </w:p>
        </w:tc>
      </w:tr>
      <w:tr w:rsidR="00EB3EDD" w:rsidTr="163B3349" w14:paraId="76A78DD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  <w:shd w:val="clear" w:color="auto" w:fill="auto"/>
            <w:tcMar/>
          </w:tcPr>
          <w:p w:rsidR="00EB3EDD" w:rsidP="0069656C" w:rsidRDefault="00EB3EDD" w14:paraId="3B2BFD82" w14:textId="535BBEBA">
            <w:pPr>
              <w:pStyle w:val="paragraph"/>
              <w:spacing w:before="0" w:beforeAutospacing="0" w:after="0" w:afterAutospacing="0" w:line="360" w:lineRule="auto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RF05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53" w:type="dxa"/>
            <w:shd w:val="clear" w:color="auto" w:fill="auto"/>
            <w:tcMar/>
          </w:tcPr>
          <w:p w:rsidR="00EB3EDD" w:rsidP="163B3349" w:rsidRDefault="00EB3EDD" w14:paraId="21A94ACE" w14:textId="4CAC0ED7">
            <w:pPr>
              <w:pStyle w:val="paragraph"/>
              <w:spacing w:before="0" w:beforeAutospacing="off" w:after="0" w:afterAutospacing="off" w:line="360" w:lineRule="auto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163B3349" w:rsidR="53FA814C">
              <w:rPr>
                <w:noProof w:val="0"/>
                <w:lang w:val="pt-BR"/>
              </w:rPr>
              <w:t>O sistema deve gerar e imprimir notas fiscais das compras realizadas pelos clientes.</w:t>
            </w:r>
          </w:p>
        </w:tc>
      </w:tr>
      <w:tr w:rsidR="163B3349" w:rsidTr="163B3349" w14:paraId="2CBAE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  <w:shd w:val="clear" w:color="auto" w:fill="auto"/>
            <w:tcMar/>
          </w:tcPr>
          <w:p w:rsidR="53FA814C" w:rsidP="163B3349" w:rsidRDefault="53FA814C" w14:paraId="5F1C86F5" w14:textId="5482878D">
            <w:pPr>
              <w:pStyle w:val="paragraph"/>
              <w:spacing w:line="360" w:lineRule="auto"/>
              <w:jc w:val="center"/>
              <w:rPr>
                <w:rStyle w:val="normaltextrun"/>
              </w:rPr>
            </w:pPr>
            <w:r w:rsidRPr="163B3349" w:rsidR="53FA814C">
              <w:rPr>
                <w:rStyle w:val="normaltextrun"/>
              </w:rPr>
              <w:t>RF06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53" w:type="dxa"/>
            <w:shd w:val="clear" w:color="auto" w:fill="auto"/>
            <w:tcMar/>
          </w:tcPr>
          <w:p w:rsidR="33C96D0E" w:rsidP="163B3349" w:rsidRDefault="33C96D0E" w14:paraId="7B4EC71B" w14:textId="0705A1E2">
            <w:pPr>
              <w:spacing w:before="0" w:beforeAutospacing="off" w:after="0" w:afterAutospacing="off"/>
            </w:pPr>
            <w:r w:rsidR="33C96D0E">
              <w:rPr/>
              <w:t>O sistema deve permitir dois tipos de login: administrativo (acesso a todos os dados) e funcionário (acesso restrito, sem informações financeiras).</w:t>
            </w:r>
          </w:p>
        </w:tc>
      </w:tr>
    </w:tbl>
    <w:p w:rsidR="00E3070D" w:rsidP="003B00B2" w:rsidRDefault="00E3070D" w14:paraId="521E8B9F" w14:textId="1DC1067F">
      <w:pPr>
        <w:pStyle w:val="paragraph"/>
        <w:spacing w:before="0" w:beforeAutospacing="0" w:after="0" w:afterAutospacing="0" w:line="360" w:lineRule="auto"/>
        <w:ind w:left="284"/>
        <w:jc w:val="both"/>
        <w:textAlignment w:val="baseline"/>
        <w:rPr>
          <w:rStyle w:val="normaltextrun"/>
        </w:rPr>
      </w:pPr>
    </w:p>
    <w:tbl>
      <w:tblPr>
        <w:tblStyle w:val="TabeladeGrade6Colorida"/>
        <w:tblW w:w="8778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ook w:val="04A0" w:firstRow="1" w:lastRow="0" w:firstColumn="1" w:lastColumn="0" w:noHBand="0" w:noVBand="1"/>
      </w:tblPr>
      <w:tblGrid>
        <w:gridCol w:w="3750"/>
        <w:gridCol w:w="5028"/>
      </w:tblGrid>
      <w:tr w:rsidR="00220B9C" w:rsidTr="163B3349" w14:paraId="71E9429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0" w:type="dxa"/>
            <w:tcBorders>
              <w:bottom w:val="none" w:color="auto" w:sz="0" w:space="0"/>
            </w:tcBorders>
            <w:shd w:val="clear" w:color="auto" w:fill="DDD9C3" w:themeFill="background2" w:themeFillShade="E6"/>
            <w:tcMar/>
          </w:tcPr>
          <w:p w:rsidR="000A51EF" w:rsidP="00111E61" w:rsidRDefault="000A51EF" w14:paraId="5BDB0F04" w14:textId="77777777">
            <w:pPr>
              <w:pStyle w:val="paragraph"/>
              <w:spacing w:before="0" w:beforeAutospacing="0" w:after="0" w:afterAutospacing="0" w:line="360" w:lineRule="auto"/>
              <w:jc w:val="center"/>
              <w:textAlignment w:val="baseline"/>
              <w:rPr>
                <w:rStyle w:val="normaltextrun"/>
                <w:b w:val="0"/>
                <w:bCs w:val="0"/>
              </w:rPr>
            </w:pPr>
          </w:p>
          <w:p w:rsidR="00220B9C" w:rsidP="00111E61" w:rsidRDefault="00220B9C" w14:paraId="64E81ECE" w14:textId="310D073A">
            <w:pPr>
              <w:pStyle w:val="paragraph"/>
              <w:spacing w:before="0" w:beforeAutospacing="0" w:after="0" w:afterAutospacing="0" w:line="360" w:lineRule="auto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REQUISITO NÃO FUNCIONAL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028" w:type="dxa"/>
            <w:tcBorders>
              <w:bottom w:val="none" w:color="auto" w:sz="0" w:space="0"/>
            </w:tcBorders>
            <w:shd w:val="clear" w:color="auto" w:fill="DDD9C3" w:themeFill="background2" w:themeFillShade="E6"/>
            <w:tcMar/>
          </w:tcPr>
          <w:p w:rsidR="00220B9C" w:rsidP="00070422" w:rsidRDefault="00220B9C" w14:paraId="37F29FCD" w14:textId="77777777">
            <w:pPr>
              <w:pStyle w:val="paragraph"/>
              <w:spacing w:before="0" w:beforeAutospacing="0" w:after="0" w:afterAutospacing="0" w:line="360" w:lineRule="auto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</w:rPr>
            </w:pPr>
            <w:r>
              <w:rPr>
                <w:rStyle w:val="normaltextrun"/>
              </w:rPr>
              <w:t>DESCRIÇÃO</w:t>
            </w:r>
          </w:p>
        </w:tc>
      </w:tr>
      <w:tr w:rsidR="00220B9C" w:rsidTr="163B3349" w14:paraId="32CC137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0" w:type="dxa"/>
            <w:shd w:val="clear" w:color="auto" w:fill="auto"/>
            <w:tcMar/>
          </w:tcPr>
          <w:p w:rsidR="00220B9C" w:rsidP="00070422" w:rsidRDefault="00220B9C" w14:paraId="1CAC1011" w14:textId="5AFF074E">
            <w:pPr>
              <w:pStyle w:val="paragraph"/>
              <w:spacing w:before="0" w:beforeAutospacing="0" w:after="0" w:afterAutospacing="0" w:line="360" w:lineRule="auto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RNF01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028" w:type="dxa"/>
            <w:shd w:val="clear" w:color="auto" w:fill="auto"/>
            <w:tcMar/>
          </w:tcPr>
          <w:p w:rsidR="00220B9C" w:rsidP="163B3349" w:rsidRDefault="00220B9C" w14:paraId="0FF13006" w14:textId="4F570F59">
            <w:pPr>
              <w:pStyle w:val="paragraph"/>
              <w:spacing w:before="0" w:beforeAutospacing="off" w:after="0" w:afterAutospacing="off" w:line="360" w:lineRule="auto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163B3349" w:rsidR="25E34C9C">
              <w:rPr>
                <w:noProof w:val="0"/>
                <w:lang w:val="pt-BR"/>
              </w:rPr>
              <w:t>O sistema deve ser seguro, com autenticação de usuário e criptografia de dados sensíveis, como informações dos clientes e dados financeiros.</w:t>
            </w:r>
          </w:p>
        </w:tc>
      </w:tr>
      <w:tr w:rsidR="00220B9C" w:rsidTr="163B3349" w14:paraId="4139B67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0" w:type="dxa"/>
            <w:shd w:val="clear" w:color="auto" w:fill="auto"/>
            <w:tcMar/>
          </w:tcPr>
          <w:p w:rsidR="00220B9C" w:rsidP="00070422" w:rsidRDefault="00220B9C" w14:paraId="5A13D2C3" w14:textId="04C81148">
            <w:pPr>
              <w:pStyle w:val="paragraph"/>
              <w:spacing w:before="0" w:beforeAutospacing="0" w:after="0" w:afterAutospacing="0" w:line="360" w:lineRule="auto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RNF02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028" w:type="dxa"/>
            <w:shd w:val="clear" w:color="auto" w:fill="auto"/>
            <w:tcMar/>
          </w:tcPr>
          <w:p w:rsidR="00220B9C" w:rsidP="163B3349" w:rsidRDefault="00220B9C" w14:paraId="45895975" w14:textId="79ED95AD">
            <w:pPr>
              <w:pStyle w:val="paragraph"/>
              <w:spacing w:before="0" w:beforeAutospacing="off" w:after="0" w:afterAutospacing="off" w:line="360" w:lineRule="auto"/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 w:val="0"/>
                <w:lang w:val="pt-BR"/>
              </w:rPr>
            </w:pPr>
            <w:r w:rsidRPr="163B3349" w:rsidR="2F7A3551">
              <w:rPr>
                <w:noProof w:val="0"/>
                <w:lang w:val="pt-BR"/>
              </w:rPr>
              <w:t>O sistema dever ser intuitivo e de fácil acesso, com uma interface amigável.</w:t>
            </w:r>
          </w:p>
        </w:tc>
      </w:tr>
      <w:tr w:rsidR="00220B9C" w:rsidTr="163B3349" w14:paraId="497ECDE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0" w:type="dxa"/>
            <w:shd w:val="clear" w:color="auto" w:fill="auto"/>
            <w:tcMar/>
          </w:tcPr>
          <w:p w:rsidR="00220B9C" w:rsidP="00070422" w:rsidRDefault="00220B9C" w14:paraId="5E18FE31" w14:textId="0A4BB7BF">
            <w:pPr>
              <w:pStyle w:val="paragraph"/>
              <w:spacing w:before="0" w:beforeAutospacing="0" w:after="0" w:afterAutospacing="0" w:line="360" w:lineRule="auto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RNF03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028" w:type="dxa"/>
            <w:shd w:val="clear" w:color="auto" w:fill="auto"/>
            <w:tcMar/>
          </w:tcPr>
          <w:p w:rsidR="00220B9C" w:rsidP="163B3349" w:rsidRDefault="00220B9C" w14:paraId="7FDC8247" w14:textId="15F59627">
            <w:pPr>
              <w:pStyle w:val="paragraph"/>
              <w:spacing w:before="0" w:beforeAutospacing="off" w:after="0" w:afterAutospacing="off" w:line="360" w:lineRule="auto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163B3349" w:rsidR="79AC4FCF">
              <w:rPr>
                <w:noProof w:val="0"/>
                <w:lang w:val="pt-BR"/>
              </w:rPr>
              <w:t>O sistema deve ser compatível com diferentes sistemas operacionais, garantindo maior flexibilidade para a empresa.</w:t>
            </w:r>
          </w:p>
        </w:tc>
      </w:tr>
      <w:tr w:rsidR="00220B9C" w:rsidTr="163B3349" w14:paraId="0B2C6DF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0" w:type="dxa"/>
            <w:shd w:val="clear" w:color="auto" w:fill="auto"/>
            <w:tcMar/>
          </w:tcPr>
          <w:p w:rsidR="00220B9C" w:rsidP="00070422" w:rsidRDefault="00220B9C" w14:paraId="20AD4D1E" w14:textId="15D4E3E5">
            <w:pPr>
              <w:pStyle w:val="paragraph"/>
              <w:spacing w:before="0" w:beforeAutospacing="0" w:after="0" w:afterAutospacing="0" w:line="360" w:lineRule="auto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RNF04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028" w:type="dxa"/>
            <w:shd w:val="clear" w:color="auto" w:fill="auto"/>
            <w:tcMar/>
          </w:tcPr>
          <w:p w:rsidR="00220B9C" w:rsidP="163B3349" w:rsidRDefault="00220B9C" w14:paraId="33742E99" w14:textId="1404232D">
            <w:pPr>
              <w:spacing w:before="0" w:beforeAutospacing="off" w:after="0" w:afterAutospacing="off" w:line="360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099A65B2">
              <w:rPr/>
              <w:t>O sistema deve funcionar todos os dias, a qualquer horário.</w:t>
            </w:r>
          </w:p>
        </w:tc>
      </w:tr>
      <w:tr w:rsidR="00EB3EDD" w:rsidTr="163B3349" w14:paraId="7FA64CAF" w14:textId="77777777"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0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val="clear" w:color="auto" w:fill="FFFFFF" w:themeFill="background1"/>
            <w:tcMar/>
          </w:tcPr>
          <w:p w:rsidR="00EB3EDD" w:rsidP="00070422" w:rsidRDefault="00EB3EDD" w14:paraId="22533485" w14:textId="6A935495">
            <w:pPr>
              <w:pStyle w:val="paragraph"/>
              <w:spacing w:before="0" w:beforeAutospacing="0" w:after="0" w:afterAutospacing="0" w:line="360" w:lineRule="auto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RNF05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028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val="clear" w:color="auto" w:fill="FFFFFF" w:themeFill="background1"/>
            <w:tcMar/>
          </w:tcPr>
          <w:p w:rsidR="00EB3EDD" w:rsidP="163B3349" w:rsidRDefault="00EB3EDD" w14:paraId="6D12A73A" w14:textId="4609B3F0">
            <w:pPr>
              <w:pStyle w:val="paragraph"/>
              <w:spacing w:before="0" w:beforeAutospacing="off" w:after="0" w:afterAutospacing="off" w:line="360" w:lineRule="auto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</w:rPr>
            </w:pPr>
            <w:r w:rsidRPr="163B3349" w:rsidR="5BEC800F">
              <w:rPr>
                <w:rStyle w:val="normaltextrun"/>
              </w:rPr>
              <w:t>Sistema deve apresentar documentação detalhada e suporte técnico especializado afim de resolver problemas futuros.</w:t>
            </w:r>
          </w:p>
        </w:tc>
      </w:tr>
      <w:tr w:rsidR="00EB3EDD" w:rsidTr="163B3349" w14:paraId="627DD88D" w14:textId="77777777"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</w:tblPrEx>
        <w:trPr>
          <w:trHeight w:val="10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0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tcMar/>
          </w:tcPr>
          <w:p w:rsidR="00EB3EDD" w:rsidP="00070422" w:rsidRDefault="00EB3EDD" w14:paraId="29D8D614" w14:textId="4F667C9C">
            <w:pPr>
              <w:pStyle w:val="paragraph"/>
              <w:spacing w:before="0" w:beforeAutospacing="0" w:after="0" w:afterAutospacing="0" w:line="360" w:lineRule="auto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RNF06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028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tcMar/>
          </w:tcPr>
          <w:p w:rsidR="00EB3EDD" w:rsidP="163B3349" w:rsidRDefault="00EB3EDD" w14:paraId="735041C8" w14:textId="507769F1">
            <w:pPr>
              <w:spacing w:before="0" w:beforeAutospacing="off" w:after="0" w:afterAutospacing="off" w:line="360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5701F6EB">
              <w:rPr/>
              <w:t>O sistema deve permitir a configuração de permissões de acesso detalhadas, onde o administrador possa definir o que cada usuário pode visualizar ou editar.</w:t>
            </w:r>
          </w:p>
          <w:p w:rsidR="00EB3EDD" w:rsidP="163B3349" w:rsidRDefault="00EB3EDD" w14:paraId="7E998485" w14:textId="0C2EF396">
            <w:pPr>
              <w:pStyle w:val="paragraph"/>
              <w:spacing w:before="0" w:beforeAutospacing="off" w:after="0" w:afterAutospacing="off" w:line="360" w:lineRule="auto"/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</w:rPr>
            </w:pPr>
          </w:p>
        </w:tc>
      </w:tr>
    </w:tbl>
    <w:p w:rsidR="00220B9C" w:rsidP="003B00B2" w:rsidRDefault="00220B9C" w14:paraId="1DA3D42C" w14:textId="77777777">
      <w:pPr>
        <w:pStyle w:val="paragraph"/>
        <w:spacing w:before="0" w:beforeAutospacing="0" w:after="0" w:afterAutospacing="0" w:line="360" w:lineRule="auto"/>
        <w:ind w:left="284"/>
        <w:jc w:val="both"/>
        <w:textAlignment w:val="baseline"/>
        <w:rPr>
          <w:rStyle w:val="normaltextrun"/>
        </w:rPr>
      </w:pPr>
    </w:p>
    <w:p w:rsidR="00361359" w:rsidP="00361359" w:rsidRDefault="00FD168A" w14:paraId="55D0804F" w14:textId="5611CE20">
      <w:pPr>
        <w:pStyle w:val="paragraph"/>
        <w:numPr>
          <w:ilvl w:val="0"/>
          <w:numId w:val="29"/>
        </w:numPr>
        <w:tabs>
          <w:tab w:val="left" w:pos="426"/>
          <w:tab w:val="left" w:pos="709"/>
        </w:tabs>
        <w:spacing w:before="0" w:beforeAutospacing="0" w:after="0" w:afterAutospacing="0" w:line="360" w:lineRule="auto"/>
        <w:ind w:left="0" w:firstLine="0"/>
        <w:jc w:val="both"/>
        <w:textAlignment w:val="baseline"/>
        <w:rPr>
          <w:rStyle w:val="normaltextrun"/>
        </w:rPr>
      </w:pPr>
      <w:r>
        <w:rPr>
          <w:rStyle w:val="normaltextrun"/>
        </w:rPr>
        <w:t>Criar uma tabela</w:t>
      </w:r>
      <w:r w:rsidR="009F42FF">
        <w:rPr>
          <w:rStyle w:val="normaltextrun"/>
        </w:rPr>
        <w:t xml:space="preserve"> para ilustrar as</w:t>
      </w:r>
      <w:r w:rsidR="003B00B2">
        <w:rPr>
          <w:rStyle w:val="normaltextrun"/>
        </w:rPr>
        <w:t xml:space="preserve"> atividades </w:t>
      </w:r>
      <w:r w:rsidR="009F42FF">
        <w:rPr>
          <w:rStyle w:val="normaltextrun"/>
        </w:rPr>
        <w:t>do projeto</w:t>
      </w:r>
      <w:r w:rsidR="005A779E">
        <w:rPr>
          <w:rStyle w:val="normaltextrun"/>
        </w:rPr>
        <w:t xml:space="preserve"> </w:t>
      </w:r>
      <w:r w:rsidR="00096844">
        <w:rPr>
          <w:rStyle w:val="normaltextrun"/>
        </w:rPr>
        <w:t>e seus respectivos responsáveis por tal tarefa. Com isto, preencha a tabela a seguir de acordo com sua</w:t>
      </w:r>
      <w:r w:rsidR="00AC27B0">
        <w:rPr>
          <w:rStyle w:val="normaltextrun"/>
        </w:rPr>
        <w:t>s</w:t>
      </w:r>
      <w:r w:rsidR="00096844">
        <w:rPr>
          <w:rStyle w:val="normaltextrun"/>
        </w:rPr>
        <w:t xml:space="preserve"> habilidades se você fosse o(a) CEO </w:t>
      </w:r>
      <w:r w:rsidR="00FA2B92">
        <w:rPr>
          <w:rStyle w:val="normaltextrun"/>
        </w:rPr>
        <w:t>do projeto.</w:t>
      </w:r>
      <w:r w:rsidR="00223499">
        <w:rPr>
          <w:rStyle w:val="normaltextrun"/>
        </w:rPr>
        <w:t xml:space="preserve"> Listar no </w:t>
      </w:r>
      <w:r w:rsidRPr="00361359" w:rsidR="00223499">
        <w:rPr>
          <w:rStyle w:val="normaltextrun"/>
          <w:b/>
          <w:bCs/>
          <w:u w:val="single"/>
        </w:rPr>
        <w:t xml:space="preserve">mínimo </w:t>
      </w:r>
      <w:r w:rsidRPr="00361359" w:rsidR="00361359">
        <w:rPr>
          <w:rStyle w:val="normaltextrun"/>
          <w:b/>
          <w:bCs/>
          <w:u w:val="single"/>
        </w:rPr>
        <w:t>6 atividades</w:t>
      </w:r>
      <w:r w:rsidRPr="00361359" w:rsidR="00361359">
        <w:rPr>
          <w:rStyle w:val="normaltextrun"/>
          <w:u w:val="single"/>
        </w:rPr>
        <w:t xml:space="preserve"> </w:t>
      </w:r>
      <w:r w:rsidR="00361359">
        <w:rPr>
          <w:rStyle w:val="normaltextrun"/>
        </w:rPr>
        <w:t>que podem ser realizadas ao longo do desenvolvimento do projeto.</w:t>
      </w:r>
    </w:p>
    <w:p w:rsidR="003B00B2" w:rsidP="00FA2B92" w:rsidRDefault="00361359" w14:paraId="2E6E4D77" w14:textId="3A80F644">
      <w:pPr>
        <w:pStyle w:val="paragraph"/>
        <w:tabs>
          <w:tab w:val="left" w:pos="426"/>
          <w:tab w:val="left" w:pos="709"/>
        </w:tabs>
        <w:spacing w:before="0" w:beforeAutospacing="0" w:after="0" w:afterAutospacing="0" w:line="360" w:lineRule="auto"/>
        <w:jc w:val="both"/>
        <w:textAlignment w:val="baseline"/>
        <w:rPr>
          <w:rStyle w:val="normaltextrun"/>
          <w:b/>
          <w:bCs/>
          <w:color w:val="002060"/>
        </w:rPr>
      </w:pPr>
      <w:r w:rsidRPr="00361359">
        <w:rPr>
          <w:rStyle w:val="normaltextrun"/>
          <w:b/>
          <w:bCs/>
          <w:color w:val="002060"/>
        </w:rPr>
        <w:t>RESPOSTA:</w:t>
      </w:r>
    </w:p>
    <w:p w:rsidRPr="00361359" w:rsidR="00111E61" w:rsidP="00FA2B92" w:rsidRDefault="00111E61" w14:paraId="5BAE1788" w14:textId="77777777">
      <w:pPr>
        <w:pStyle w:val="paragraph"/>
        <w:tabs>
          <w:tab w:val="left" w:pos="426"/>
          <w:tab w:val="left" w:pos="709"/>
        </w:tabs>
        <w:spacing w:before="0" w:beforeAutospacing="0" w:after="0" w:afterAutospacing="0" w:line="360" w:lineRule="auto"/>
        <w:jc w:val="both"/>
        <w:textAlignment w:val="baseline"/>
        <w:rPr>
          <w:rStyle w:val="eop"/>
          <w:b/>
          <w:bCs/>
          <w:color w:val="002060"/>
        </w:rPr>
      </w:pPr>
    </w:p>
    <w:tbl>
      <w:tblPr>
        <w:tblStyle w:val="TabeladeGrade2"/>
        <w:tblW w:w="1008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835"/>
        <w:gridCol w:w="1020"/>
        <w:gridCol w:w="1125"/>
        <w:gridCol w:w="1134"/>
        <w:gridCol w:w="1701"/>
        <w:gridCol w:w="2268"/>
      </w:tblGrid>
      <w:tr w:rsidR="00374107" w:rsidTr="163B3349" w14:paraId="78E30D0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tcMar/>
            <w:vAlign w:val="center"/>
          </w:tcPr>
          <w:p w:rsidRPr="00223499" w:rsidR="00662BEC" w:rsidP="00374107" w:rsidRDefault="00FA2B92" w14:paraId="43252481" w14:textId="01F970FD">
            <w:pPr>
              <w:pStyle w:val="paragraph"/>
              <w:spacing w:before="0" w:beforeAutospacing="0" w:after="0" w:afterAutospacing="0" w:line="360" w:lineRule="auto"/>
              <w:jc w:val="center"/>
              <w:textAlignment w:val="baseline"/>
              <w:rPr>
                <w:rStyle w:val="normaltextrun"/>
              </w:rPr>
            </w:pPr>
            <w:r w:rsidRPr="00223499">
              <w:rPr>
                <w:rStyle w:val="normaltextrun"/>
              </w:rPr>
              <w:t>ATIVIDADE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tcMar/>
            <w:vAlign w:val="center"/>
          </w:tcPr>
          <w:p w:rsidRPr="00223499" w:rsidR="00662BEC" w:rsidP="00374107" w:rsidRDefault="00FA2B92" w14:paraId="054AAB26" w14:textId="46B1457B">
            <w:pPr>
              <w:pStyle w:val="paragraph"/>
              <w:spacing w:before="0" w:beforeAutospacing="0" w:after="0" w:afterAutospacing="0" w:line="360" w:lineRule="auto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</w:rPr>
            </w:pPr>
            <w:r w:rsidRPr="00223499">
              <w:rPr>
                <w:rStyle w:val="normaltextrun"/>
              </w:rPr>
              <w:t>DONE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tcMar/>
            <w:vAlign w:val="center"/>
          </w:tcPr>
          <w:p w:rsidRPr="00223499" w:rsidR="00662BEC" w:rsidP="00374107" w:rsidRDefault="00FA2B92" w14:paraId="6E40AAD1" w14:textId="76795969">
            <w:pPr>
              <w:pStyle w:val="paragraph"/>
              <w:spacing w:before="0" w:beforeAutospacing="0" w:after="0" w:afterAutospacing="0" w:line="360" w:lineRule="auto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</w:rPr>
            </w:pPr>
            <w:r w:rsidRPr="00223499">
              <w:rPr>
                <w:rStyle w:val="normaltextrun"/>
              </w:rPr>
              <w:t>DOING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tcMar/>
            <w:vAlign w:val="center"/>
          </w:tcPr>
          <w:p w:rsidRPr="00223499" w:rsidR="00662BEC" w:rsidP="00374107" w:rsidRDefault="00FA2B92" w14:paraId="02F635BE" w14:textId="4A0629A8">
            <w:pPr>
              <w:pStyle w:val="paragraph"/>
              <w:spacing w:before="0" w:beforeAutospacing="0" w:after="0" w:afterAutospacing="0" w:line="360" w:lineRule="auto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</w:rPr>
            </w:pPr>
            <w:r w:rsidRPr="00223499">
              <w:rPr>
                <w:rStyle w:val="normaltextrun"/>
              </w:rPr>
              <w:t>TO 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tcMar/>
            <w:vAlign w:val="center"/>
          </w:tcPr>
          <w:p w:rsidRPr="00223499" w:rsidR="00662BEC" w:rsidP="00374107" w:rsidRDefault="00FA2B92" w14:paraId="5FC7AFB3" w14:textId="5E82013E">
            <w:pPr>
              <w:pStyle w:val="paragraph"/>
              <w:spacing w:before="0" w:beforeAutospacing="0" w:after="0" w:afterAutospacing="0" w:line="360" w:lineRule="auto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</w:rPr>
            </w:pPr>
            <w:r w:rsidRPr="00223499">
              <w:rPr>
                <w:rStyle w:val="normaltextrun"/>
              </w:rPr>
              <w:t>EM TESTE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FBFBF" w:themeFill="background1" w:themeFillShade="BF"/>
            <w:tcMar/>
            <w:vAlign w:val="center"/>
          </w:tcPr>
          <w:p w:rsidRPr="00223499" w:rsidR="00662BEC" w:rsidP="00374107" w:rsidRDefault="00FA2B92" w14:paraId="3A787B70" w14:textId="2CCB963D">
            <w:pPr>
              <w:pStyle w:val="paragraph"/>
              <w:spacing w:before="0" w:beforeAutospacing="0" w:after="0" w:afterAutospacing="0" w:line="360" w:lineRule="auto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</w:rPr>
            </w:pPr>
            <w:r w:rsidRPr="00223499">
              <w:rPr>
                <w:rStyle w:val="normaltextrun"/>
              </w:rPr>
              <w:t>RESPONSÁVEL</w:t>
            </w:r>
          </w:p>
        </w:tc>
      </w:tr>
      <w:tr w:rsidR="00223499" w:rsidTr="163B3349" w14:paraId="6EEDD92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tcBorders>
              <w:top w:val="single" w:color="auto" w:sz="4" w:space="0"/>
            </w:tcBorders>
            <w:shd w:val="clear" w:color="auto" w:fill="FFFFFF" w:themeFill="background1"/>
            <w:tcMar/>
            <w:vAlign w:val="center"/>
          </w:tcPr>
          <w:p w:rsidR="00662BEC" w:rsidP="163B3349" w:rsidRDefault="00662BEC" w14:paraId="39781D1D" w14:textId="66E274D3">
            <w:pPr>
              <w:pStyle w:val="paragraph"/>
              <w:spacing w:before="0" w:beforeAutospacing="off" w:after="0" w:afterAutospacing="off" w:line="360" w:lineRule="auto"/>
              <w:jc w:val="center"/>
              <w:textAlignment w:val="baseline"/>
              <w:rPr>
                <w:b w:val="0"/>
                <w:bCs w:val="0"/>
                <w:noProof w:val="0"/>
                <w:lang w:val="pt-BR"/>
              </w:rPr>
            </w:pPr>
            <w:r w:rsidRPr="163B3349" w:rsidR="7A072A46">
              <w:rPr>
                <w:b w:val="0"/>
                <w:bCs w:val="0"/>
                <w:noProof w:val="0"/>
                <w:lang w:val="pt-BR"/>
              </w:rPr>
              <w:t>Definição dos requisitos do sistema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20" w:type="dxa"/>
            <w:tcBorders>
              <w:top w:val="single" w:color="auto" w:sz="4" w:space="0"/>
            </w:tcBorders>
            <w:shd w:val="clear" w:color="auto" w:fill="FFFFFF" w:themeFill="background1"/>
            <w:tcMar/>
            <w:vAlign w:val="center"/>
          </w:tcPr>
          <w:p w:rsidR="00662BEC" w:rsidP="163B3349" w:rsidRDefault="00662BEC" w14:paraId="01503BF1" w14:textId="1C9B228D">
            <w:pPr>
              <w:pStyle w:val="paragraph"/>
              <w:spacing w:before="0" w:beforeAutospacing="off" w:after="0" w:afterAutospacing="off" w:line="360" w:lineRule="auto"/>
              <w:ind w:left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sz w:val="40"/>
                <w:szCs w:val="40"/>
              </w:rPr>
            </w:pPr>
            <w:r w:rsidRPr="163B3349" w:rsidR="57647FB3">
              <w:rPr>
                <w:rStyle w:val="normaltextrun"/>
                <w:sz w:val="40"/>
                <w:szCs w:val="40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25" w:type="dxa"/>
            <w:tcBorders>
              <w:top w:val="single" w:color="auto" w:sz="4" w:space="0"/>
            </w:tcBorders>
            <w:shd w:val="clear" w:color="auto" w:fill="FFFFFF" w:themeFill="background1"/>
            <w:tcMar/>
            <w:vAlign w:val="center"/>
          </w:tcPr>
          <w:p w:rsidR="00662BEC" w:rsidP="163B3349" w:rsidRDefault="00662BEC" w14:paraId="38587F72" w14:textId="56CCD7B2">
            <w:pPr>
              <w:pStyle w:val="paragraph"/>
              <w:spacing w:before="0" w:beforeAutospacing="off" w:after="0" w:afterAutospacing="off" w:line="360" w:lineRule="auto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color="auto" w:sz="4" w:space="0"/>
            </w:tcBorders>
            <w:shd w:val="clear" w:color="auto" w:fill="FFFFFF" w:themeFill="background1"/>
            <w:tcMar/>
          </w:tcPr>
          <w:p w:rsidR="00662BEC" w:rsidP="003B00B2" w:rsidRDefault="00662BEC" w14:paraId="5001AB57" w14:textId="69352EFD">
            <w:pPr>
              <w:pStyle w:val="paragraph"/>
              <w:spacing w:before="0" w:beforeAutospacing="0" w:after="0" w:afterAutospacing="0" w:line="360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single" w:color="auto" w:sz="4" w:space="0"/>
            </w:tcBorders>
            <w:shd w:val="clear" w:color="auto" w:fill="FFFFFF" w:themeFill="background1"/>
            <w:tcMar/>
          </w:tcPr>
          <w:p w:rsidR="00662BEC" w:rsidP="003B00B2" w:rsidRDefault="00662BEC" w14:paraId="37B062E7" w14:textId="77777777">
            <w:pPr>
              <w:pStyle w:val="paragraph"/>
              <w:spacing w:before="0" w:beforeAutospacing="0" w:after="0" w:afterAutospacing="0" w:line="360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color="auto" w:sz="4" w:space="0"/>
            </w:tcBorders>
            <w:shd w:val="clear" w:color="auto" w:fill="FFFFFF" w:themeFill="background1"/>
            <w:tcMar/>
          </w:tcPr>
          <w:p w:rsidR="00662BEC" w:rsidP="163B3349" w:rsidRDefault="00662BEC" w14:paraId="6B16FF38" w14:textId="07C6D069">
            <w:pPr>
              <w:pStyle w:val="paragraph"/>
              <w:spacing w:before="0" w:beforeAutospacing="off" w:after="0" w:afterAutospacing="off" w:line="360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163B3349" w:rsidR="7A072A46">
              <w:rPr>
                <w:noProof w:val="0"/>
                <w:lang w:val="pt-BR"/>
              </w:rPr>
              <w:t>CEO, Analista de Negócios</w:t>
            </w:r>
          </w:p>
        </w:tc>
      </w:tr>
      <w:tr w:rsidR="00223499" w:rsidTr="163B3349" w14:paraId="6E45ED8A" w14:textId="77777777">
        <w:trPr>
          <w:trHeight w:val="10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shd w:val="clear" w:color="auto" w:fill="FFFFFF" w:themeFill="background1"/>
            <w:tcMar/>
          </w:tcPr>
          <w:p w:rsidR="00662BEC" w:rsidP="163B3349" w:rsidRDefault="00662BEC" w14:paraId="35B0BF0E" w14:textId="7AD6B8BC">
            <w:pPr>
              <w:pStyle w:val="paragraph"/>
              <w:spacing w:before="0" w:beforeAutospacing="off" w:after="0" w:afterAutospacing="off" w:line="360" w:lineRule="auto"/>
              <w:textAlignment w:val="baseline"/>
              <w:rPr>
                <w:rStyle w:val="normaltextrun"/>
                <w:b w:val="0"/>
                <w:bCs w:val="0"/>
              </w:rPr>
            </w:pPr>
            <w:r w:rsidRPr="163B3349" w:rsidR="54D28A32">
              <w:rPr>
                <w:rStyle w:val="normaltextrun"/>
                <w:b w:val="0"/>
                <w:bCs w:val="0"/>
              </w:rPr>
              <w:t>Planejamento do projeto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20" w:type="dxa"/>
            <w:shd w:val="clear" w:color="auto" w:fill="FFFFFF" w:themeFill="background1"/>
            <w:tcMar/>
            <w:vAlign w:val="center"/>
          </w:tcPr>
          <w:p w:rsidR="00662BEC" w:rsidP="163B3349" w:rsidRDefault="00662BEC" w14:paraId="6026E831" w14:textId="61053549">
            <w:pPr>
              <w:pStyle w:val="paragraph"/>
              <w:spacing w:before="0" w:beforeAutospacing="off" w:after="0" w:afterAutospacing="off" w:line="360" w:lineRule="auto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sz w:val="48"/>
                <w:szCs w:val="48"/>
              </w:rPr>
            </w:pPr>
            <w:r w:rsidRPr="163B3349" w:rsidR="54D28A32">
              <w:rPr>
                <w:rStyle w:val="normaltextrun"/>
                <w:sz w:val="44"/>
                <w:szCs w:val="44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FFFFF" w:themeFill="background1"/>
            <w:tcMar/>
          </w:tcPr>
          <w:p w:rsidR="00662BEC" w:rsidP="003B00B2" w:rsidRDefault="00662BEC" w14:paraId="494BE47E" w14:textId="77777777">
            <w:pPr>
              <w:pStyle w:val="paragraph"/>
              <w:spacing w:before="0" w:beforeAutospacing="0" w:after="0" w:afterAutospacing="0" w:line="360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34" w:type="dxa"/>
            <w:shd w:val="clear" w:color="auto" w:fill="FFFFFF" w:themeFill="background1"/>
            <w:tcMar/>
          </w:tcPr>
          <w:p w:rsidR="00662BEC" w:rsidP="00223499" w:rsidRDefault="00662BEC" w14:paraId="589E48BD" w14:textId="62ED6BC2">
            <w:pPr>
              <w:pStyle w:val="paragraph"/>
              <w:spacing w:before="0" w:beforeAutospacing="0" w:after="0" w:afterAutospacing="0" w:line="360" w:lineRule="auto"/>
              <w:ind w:left="72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FFFFFF" w:themeFill="background1"/>
            <w:tcMar/>
          </w:tcPr>
          <w:p w:rsidR="00662BEC" w:rsidP="003B00B2" w:rsidRDefault="00662BEC" w14:paraId="4BAD5B65" w14:textId="77777777">
            <w:pPr>
              <w:pStyle w:val="paragraph"/>
              <w:spacing w:before="0" w:beforeAutospacing="0" w:after="0" w:afterAutospacing="0" w:line="360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68" w:type="dxa"/>
            <w:shd w:val="clear" w:color="auto" w:fill="FFFFFF" w:themeFill="background1"/>
            <w:tcMar/>
          </w:tcPr>
          <w:p w:rsidR="00662BEC" w:rsidP="163B3349" w:rsidRDefault="00662BEC" w14:paraId="4B594D88" w14:textId="2C7249C9">
            <w:pPr>
              <w:pStyle w:val="paragraph"/>
              <w:spacing w:before="0" w:beforeAutospacing="off" w:after="0" w:afterAutospacing="off" w:line="360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63B3349" w:rsidR="54D28A32">
              <w:rPr>
                <w:noProof w:val="0"/>
                <w:lang w:val="pt-BR"/>
              </w:rPr>
              <w:t>CEO, Gerente de Projetos</w:t>
            </w:r>
          </w:p>
        </w:tc>
      </w:tr>
      <w:tr w:rsidR="00223499" w:rsidTr="163B3349" w14:paraId="17F7DA0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shd w:val="clear" w:color="auto" w:fill="FFFFFF" w:themeFill="background1"/>
            <w:tcMar/>
          </w:tcPr>
          <w:p w:rsidR="00662BEC" w:rsidP="163B3349" w:rsidRDefault="00662BEC" w14:paraId="0BB6BF3F" w14:textId="01742BA8">
            <w:pPr>
              <w:pStyle w:val="paragraph"/>
              <w:spacing w:before="0" w:beforeAutospacing="off" w:after="0" w:afterAutospacing="off" w:line="360" w:lineRule="auto"/>
              <w:textAlignment w:val="baseline"/>
              <w:rPr>
                <w:rStyle w:val="normaltextrun"/>
                <w:b w:val="0"/>
                <w:bCs w:val="0"/>
              </w:rPr>
            </w:pPr>
            <w:r w:rsidRPr="163B3349" w:rsidR="54D28A32">
              <w:rPr>
                <w:rStyle w:val="normaltextrun"/>
                <w:b w:val="0"/>
                <w:bCs w:val="0"/>
              </w:rPr>
              <w:t>Desenvolvimento do software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20" w:type="dxa"/>
            <w:shd w:val="clear" w:color="auto" w:fill="FFFFFF" w:themeFill="background1"/>
            <w:tcMar/>
          </w:tcPr>
          <w:p w:rsidR="00662BEC" w:rsidP="003B00B2" w:rsidRDefault="00662BEC" w14:paraId="415A4993" w14:textId="77777777">
            <w:pPr>
              <w:pStyle w:val="paragraph"/>
              <w:spacing w:before="0" w:beforeAutospacing="0" w:after="0" w:afterAutospacing="0" w:line="360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FFFFF" w:themeFill="background1"/>
            <w:tcMar/>
            <w:vAlign w:val="center"/>
          </w:tcPr>
          <w:p w:rsidR="00662BEC" w:rsidP="163B3349" w:rsidRDefault="00662BEC" w14:paraId="53C06EAE" w14:textId="68CF4E57">
            <w:pPr>
              <w:pStyle w:val="paragraph"/>
              <w:spacing w:before="0" w:beforeAutospacing="off" w:after="0" w:afterAutospacing="off" w:line="360" w:lineRule="auto"/>
              <w:ind w:left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sz w:val="48"/>
                <w:szCs w:val="48"/>
              </w:rPr>
            </w:pPr>
            <w:r w:rsidRPr="163B3349" w:rsidR="450DA4E7">
              <w:rPr>
                <w:rStyle w:val="normaltextrun"/>
                <w:sz w:val="44"/>
                <w:szCs w:val="44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34" w:type="dxa"/>
            <w:shd w:val="clear" w:color="auto" w:fill="FFFFFF" w:themeFill="background1"/>
            <w:tcMar/>
          </w:tcPr>
          <w:p w:rsidR="00662BEC" w:rsidP="003B00B2" w:rsidRDefault="00662BEC" w14:paraId="7CD38DF4" w14:textId="2F6BC063">
            <w:pPr>
              <w:pStyle w:val="paragraph"/>
              <w:spacing w:before="0" w:beforeAutospacing="0" w:after="0" w:afterAutospacing="0" w:line="360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FFFFFF" w:themeFill="background1"/>
            <w:tcMar/>
          </w:tcPr>
          <w:p w:rsidR="00662BEC" w:rsidP="003B00B2" w:rsidRDefault="00662BEC" w14:paraId="0A5C5402" w14:textId="77777777">
            <w:pPr>
              <w:pStyle w:val="paragraph"/>
              <w:spacing w:before="0" w:beforeAutospacing="0" w:after="0" w:afterAutospacing="0" w:line="360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68" w:type="dxa"/>
            <w:shd w:val="clear" w:color="auto" w:fill="FFFFFF" w:themeFill="background1"/>
            <w:tcMar/>
          </w:tcPr>
          <w:p w:rsidR="00662BEC" w:rsidP="163B3349" w:rsidRDefault="00662BEC" w14:paraId="5AF9C113" w14:textId="6A50E323">
            <w:pPr>
              <w:pStyle w:val="paragraph"/>
              <w:spacing w:before="0" w:beforeAutospacing="off" w:after="0" w:afterAutospacing="off" w:line="360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</w:rPr>
            </w:pPr>
            <w:r w:rsidRPr="163B3349" w:rsidR="450DA4E7">
              <w:rPr>
                <w:rStyle w:val="normaltextrun"/>
              </w:rPr>
              <w:t>Equipe de desenvolvimento</w:t>
            </w:r>
          </w:p>
        </w:tc>
      </w:tr>
      <w:tr w:rsidR="00361359" w:rsidTr="163B3349" w14:paraId="71B8FD7A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shd w:val="clear" w:color="auto" w:fill="FFFFFF" w:themeFill="background1"/>
            <w:tcMar/>
          </w:tcPr>
          <w:p w:rsidR="00361359" w:rsidP="163B3349" w:rsidRDefault="00361359" w14:paraId="06A40862" w14:textId="287312F0">
            <w:pPr>
              <w:pStyle w:val="paragraph"/>
              <w:spacing w:before="0" w:beforeAutospacing="off" w:after="0" w:afterAutospacing="off" w:line="360" w:lineRule="auto"/>
              <w:textAlignment w:val="baseline"/>
              <w:rPr>
                <w:rStyle w:val="normaltextrun"/>
                <w:b w:val="0"/>
                <w:bCs w:val="0"/>
              </w:rPr>
            </w:pPr>
            <w:r w:rsidRPr="163B3349" w:rsidR="450DA4E7">
              <w:rPr>
                <w:rStyle w:val="normaltextrun"/>
                <w:b w:val="0"/>
                <w:bCs w:val="0"/>
              </w:rPr>
              <w:t>Testes e validação do sistema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20" w:type="dxa"/>
            <w:shd w:val="clear" w:color="auto" w:fill="FFFFFF" w:themeFill="background1"/>
            <w:tcMar/>
          </w:tcPr>
          <w:p w:rsidR="00361359" w:rsidP="003B00B2" w:rsidRDefault="00361359" w14:paraId="5DE253EB" w14:textId="77777777">
            <w:pPr>
              <w:pStyle w:val="paragraph"/>
              <w:spacing w:before="0" w:beforeAutospacing="0" w:after="0" w:afterAutospacing="0" w:line="360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FFFFF" w:themeFill="background1"/>
            <w:tcMar/>
          </w:tcPr>
          <w:p w:rsidR="00361359" w:rsidP="00223499" w:rsidRDefault="00361359" w14:paraId="4EBA40AD" w14:textId="77777777">
            <w:pPr>
              <w:pStyle w:val="paragraph"/>
              <w:spacing w:before="0" w:beforeAutospacing="0" w:after="0" w:afterAutospacing="0" w:line="360" w:lineRule="auto"/>
              <w:ind w:left="72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34" w:type="dxa"/>
            <w:shd w:val="clear" w:color="auto" w:fill="FFFFFF" w:themeFill="background1"/>
            <w:tcMar/>
          </w:tcPr>
          <w:p w:rsidR="00361359" w:rsidP="003B00B2" w:rsidRDefault="00361359" w14:paraId="5A5012AD" w14:textId="77777777">
            <w:pPr>
              <w:pStyle w:val="paragraph"/>
              <w:spacing w:before="0" w:beforeAutospacing="0" w:after="0" w:afterAutospacing="0" w:line="360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FFFFFF" w:themeFill="background1"/>
            <w:tcMar/>
            <w:vAlign w:val="center"/>
          </w:tcPr>
          <w:p w:rsidR="00361359" w:rsidP="163B3349" w:rsidRDefault="00361359" w14:paraId="4CE94AEB" w14:textId="7A3B2CE7">
            <w:pPr>
              <w:pStyle w:val="paragraph"/>
              <w:spacing w:before="0" w:beforeAutospacing="off" w:after="0" w:afterAutospacing="off" w:line="360" w:lineRule="auto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sz w:val="44"/>
                <w:szCs w:val="44"/>
              </w:rPr>
            </w:pPr>
            <w:r w:rsidRPr="163B3349" w:rsidR="450DA4E7">
              <w:rPr>
                <w:rStyle w:val="normaltextrun"/>
                <w:sz w:val="44"/>
                <w:szCs w:val="44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68" w:type="dxa"/>
            <w:shd w:val="clear" w:color="auto" w:fill="FFFFFF" w:themeFill="background1"/>
            <w:tcMar/>
          </w:tcPr>
          <w:p w:rsidR="00361359" w:rsidP="163B3349" w:rsidRDefault="00361359" w14:paraId="2CEBEB92" w14:textId="2112CFCC">
            <w:pPr>
              <w:pStyle w:val="paragraph"/>
              <w:spacing w:before="0" w:beforeAutospacing="off" w:after="0" w:afterAutospacing="off" w:line="360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</w:rPr>
            </w:pPr>
            <w:r w:rsidRPr="163B3349" w:rsidR="450DA4E7">
              <w:rPr>
                <w:rStyle w:val="normaltextrun"/>
              </w:rPr>
              <w:t>Equipe de QA, CEO</w:t>
            </w:r>
          </w:p>
        </w:tc>
      </w:tr>
      <w:tr w:rsidR="00361359" w:rsidTr="163B3349" w14:paraId="6ECCFCE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shd w:val="clear" w:color="auto" w:fill="FFFFFF" w:themeFill="background1"/>
            <w:tcMar/>
          </w:tcPr>
          <w:p w:rsidR="00361359" w:rsidP="163B3349" w:rsidRDefault="00361359" w14:paraId="60E12F6C" w14:textId="38582C9C">
            <w:pPr>
              <w:pStyle w:val="paragraph"/>
              <w:spacing w:before="0" w:beforeAutospacing="off" w:after="0" w:afterAutospacing="off" w:line="360" w:lineRule="auto"/>
              <w:textAlignment w:val="baseline"/>
              <w:rPr>
                <w:rStyle w:val="normaltextrun"/>
                <w:b w:val="0"/>
                <w:bCs w:val="0"/>
              </w:rPr>
            </w:pPr>
            <w:r w:rsidRPr="163B3349" w:rsidR="450DA4E7">
              <w:rPr>
                <w:rStyle w:val="normaltextrun"/>
                <w:b w:val="0"/>
                <w:bCs w:val="0"/>
              </w:rPr>
              <w:t>Implementação e lançamento do sistema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20" w:type="dxa"/>
            <w:shd w:val="clear" w:color="auto" w:fill="FFFFFF" w:themeFill="background1"/>
            <w:tcMar/>
          </w:tcPr>
          <w:p w:rsidR="00361359" w:rsidP="003B00B2" w:rsidRDefault="00361359" w14:paraId="39E5370C" w14:textId="77777777">
            <w:pPr>
              <w:pStyle w:val="paragraph"/>
              <w:spacing w:before="0" w:beforeAutospacing="0" w:after="0" w:afterAutospacing="0" w:line="360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FFFFF" w:themeFill="background1"/>
            <w:tcMar/>
          </w:tcPr>
          <w:p w:rsidR="00361359" w:rsidP="00223499" w:rsidRDefault="00361359" w14:paraId="297DA805" w14:textId="77777777">
            <w:pPr>
              <w:pStyle w:val="paragraph"/>
              <w:spacing w:before="0" w:beforeAutospacing="0" w:after="0" w:afterAutospacing="0" w:line="360" w:lineRule="auto"/>
              <w:ind w:left="72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34" w:type="dxa"/>
            <w:shd w:val="clear" w:color="auto" w:fill="FFFFFF" w:themeFill="background1"/>
            <w:tcMar/>
            <w:vAlign w:val="center"/>
          </w:tcPr>
          <w:p w:rsidR="00361359" w:rsidP="163B3349" w:rsidRDefault="00361359" w14:paraId="54A3876E" w14:textId="11CBE654">
            <w:pPr>
              <w:pStyle w:val="paragraph"/>
              <w:spacing w:before="0" w:beforeAutospacing="off" w:after="0" w:afterAutospacing="off" w:line="360" w:lineRule="auto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sz w:val="44"/>
                <w:szCs w:val="44"/>
              </w:rPr>
            </w:pPr>
            <w:r w:rsidRPr="163B3349" w:rsidR="450DA4E7">
              <w:rPr>
                <w:rStyle w:val="normaltextrun"/>
                <w:sz w:val="44"/>
                <w:szCs w:val="44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FFFFFF" w:themeFill="background1"/>
            <w:tcMar/>
          </w:tcPr>
          <w:p w:rsidR="00361359" w:rsidP="003B00B2" w:rsidRDefault="00361359" w14:paraId="208F68F8" w14:textId="77777777">
            <w:pPr>
              <w:pStyle w:val="paragraph"/>
              <w:spacing w:before="0" w:beforeAutospacing="0" w:after="0" w:afterAutospacing="0" w:line="360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68" w:type="dxa"/>
            <w:shd w:val="clear" w:color="auto" w:fill="FFFFFF" w:themeFill="background1"/>
            <w:tcMar/>
          </w:tcPr>
          <w:p w:rsidR="00361359" w:rsidP="163B3349" w:rsidRDefault="00361359" w14:paraId="38BABC0C" w14:textId="1B2E36C0">
            <w:pPr>
              <w:pStyle w:val="paragraph"/>
              <w:spacing w:before="0" w:beforeAutospacing="off" w:after="0" w:afterAutospacing="off" w:line="360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</w:rPr>
            </w:pPr>
            <w:r w:rsidRPr="163B3349" w:rsidR="450DA4E7">
              <w:rPr>
                <w:rStyle w:val="normaltextrun"/>
              </w:rPr>
              <w:t>CEO, Equipe de TI</w:t>
            </w:r>
          </w:p>
        </w:tc>
      </w:tr>
      <w:tr w:rsidR="001609E1" w:rsidTr="163B3349" w14:paraId="5195D1CE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shd w:val="clear" w:color="auto" w:fill="FFFFFF" w:themeFill="background1"/>
            <w:tcMar/>
          </w:tcPr>
          <w:p w:rsidR="001609E1" w:rsidP="163B3349" w:rsidRDefault="001609E1" w14:paraId="1D85D709" w14:textId="7459CBED">
            <w:pPr>
              <w:pStyle w:val="paragraph"/>
              <w:spacing w:before="0" w:beforeAutospacing="off" w:after="0" w:afterAutospacing="off" w:line="360" w:lineRule="auto"/>
              <w:textAlignment w:val="baseline"/>
              <w:rPr>
                <w:rStyle w:val="normaltextrun"/>
                <w:b w:val="0"/>
                <w:bCs w:val="0"/>
              </w:rPr>
            </w:pPr>
            <w:r w:rsidRPr="163B3349" w:rsidR="450DA4E7">
              <w:rPr>
                <w:rStyle w:val="normaltextrun"/>
                <w:b w:val="0"/>
                <w:bCs w:val="0"/>
              </w:rPr>
              <w:t>Monitoramento e análise contínua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20" w:type="dxa"/>
            <w:shd w:val="clear" w:color="auto" w:fill="FFFFFF" w:themeFill="background1"/>
            <w:tcMar/>
          </w:tcPr>
          <w:p w:rsidR="001609E1" w:rsidP="003B00B2" w:rsidRDefault="001609E1" w14:paraId="329726FF" w14:textId="77777777">
            <w:pPr>
              <w:pStyle w:val="paragraph"/>
              <w:spacing w:before="0" w:beforeAutospacing="0" w:after="0" w:afterAutospacing="0" w:line="360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FFFFF" w:themeFill="background1"/>
            <w:tcMar/>
          </w:tcPr>
          <w:p w:rsidR="001609E1" w:rsidP="003B00B2" w:rsidRDefault="001609E1" w14:paraId="6BBFDD59" w14:textId="77777777">
            <w:pPr>
              <w:pStyle w:val="paragraph"/>
              <w:spacing w:before="0" w:beforeAutospacing="0" w:after="0" w:afterAutospacing="0" w:line="360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34" w:type="dxa"/>
            <w:shd w:val="clear" w:color="auto" w:fill="FFFFFF" w:themeFill="background1"/>
            <w:tcMar/>
            <w:vAlign w:val="center"/>
          </w:tcPr>
          <w:p w:rsidR="001609E1" w:rsidP="163B3349" w:rsidRDefault="001609E1" w14:paraId="3A9BA1EF" w14:textId="25C03D4B">
            <w:pPr>
              <w:pStyle w:val="paragraph"/>
              <w:spacing w:before="0" w:beforeAutospacing="off" w:after="0" w:afterAutospacing="off" w:line="360" w:lineRule="auto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sz w:val="44"/>
                <w:szCs w:val="44"/>
              </w:rPr>
            </w:pPr>
            <w:r w:rsidRPr="163B3349" w:rsidR="450DA4E7">
              <w:rPr>
                <w:rStyle w:val="normaltextrun"/>
                <w:sz w:val="44"/>
                <w:szCs w:val="44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FFFFFF" w:themeFill="background1"/>
            <w:tcMar/>
          </w:tcPr>
          <w:p w:rsidR="001609E1" w:rsidP="00223499" w:rsidRDefault="001609E1" w14:paraId="7FA01860" w14:textId="77777777">
            <w:pPr>
              <w:pStyle w:val="paragraph"/>
              <w:spacing w:before="0" w:beforeAutospacing="0" w:after="0" w:afterAutospacing="0" w:line="360" w:lineRule="auto"/>
              <w:ind w:left="72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68" w:type="dxa"/>
            <w:shd w:val="clear" w:color="auto" w:fill="FFFFFF" w:themeFill="background1"/>
            <w:tcMar/>
          </w:tcPr>
          <w:p w:rsidR="001609E1" w:rsidP="163B3349" w:rsidRDefault="001609E1" w14:paraId="3BD410D0" w14:textId="45F43B7B">
            <w:pPr>
              <w:pStyle w:val="paragraph"/>
              <w:spacing w:before="0" w:beforeAutospacing="off" w:after="0" w:afterAutospacing="off" w:line="360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</w:rPr>
            </w:pPr>
            <w:r w:rsidRPr="163B3349" w:rsidR="450DA4E7">
              <w:rPr>
                <w:rStyle w:val="normaltextrun"/>
              </w:rPr>
              <w:t>CEO, Analista de Negócios</w:t>
            </w:r>
          </w:p>
        </w:tc>
      </w:tr>
    </w:tbl>
    <w:p w:rsidR="0055193E" w:rsidP="003B00B2" w:rsidRDefault="0055193E" w14:paraId="02501D9F" w14:textId="77777777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</w:rPr>
      </w:pPr>
    </w:p>
    <w:p w:rsidR="00361359" w:rsidP="003B00B2" w:rsidRDefault="00361359" w14:paraId="1D5E1559" w14:textId="77777777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</w:rPr>
      </w:pPr>
    </w:p>
    <w:p w:rsidR="00EF678E" w:rsidP="004D49CF" w:rsidRDefault="008E2953" w14:paraId="09F2B551" w14:textId="5D0D40B4">
      <w:pPr>
        <w:pStyle w:val="paragraph"/>
        <w:numPr>
          <w:ilvl w:val="0"/>
          <w:numId w:val="29"/>
        </w:numPr>
        <w:tabs>
          <w:tab w:val="left" w:pos="426"/>
        </w:tabs>
        <w:spacing w:before="0" w:beforeAutospacing="0" w:after="0" w:afterAutospacing="0" w:line="360" w:lineRule="auto"/>
        <w:ind w:firstLine="0"/>
        <w:textAlignment w:val="baseline"/>
        <w:rPr>
          <w:rStyle w:val="normaltextrun"/>
        </w:rPr>
      </w:pPr>
      <w:r w:rsidRPr="001755DC">
        <w:rPr>
          <w:rStyle w:val="normaltextrun"/>
        </w:rPr>
        <w:t>Desenvolver</w:t>
      </w:r>
      <w:r w:rsidRPr="001755DC" w:rsidR="003156B2">
        <w:rPr>
          <w:rStyle w:val="normaltextrun"/>
        </w:rPr>
        <w:t xml:space="preserve"> </w:t>
      </w:r>
      <w:r w:rsidRPr="001755DC" w:rsidR="00127548">
        <w:rPr>
          <w:rStyle w:val="normaltextrun"/>
        </w:rPr>
        <w:t>uma arquitetura de software do</w:t>
      </w:r>
      <w:r w:rsidRPr="001755DC" w:rsidR="00163B1A">
        <w:rPr>
          <w:rStyle w:val="normaltextrun"/>
        </w:rPr>
        <w:t xml:space="preserve"> tipo</w:t>
      </w:r>
      <w:r w:rsidRPr="001755DC" w:rsidR="00163B1A">
        <w:rPr>
          <w:rStyle w:val="normaltextrun"/>
          <w:b/>
          <w:bCs/>
        </w:rPr>
        <w:t xml:space="preserve"> </w:t>
      </w:r>
      <w:r w:rsidRPr="001755DC" w:rsidR="00163B1A">
        <w:rPr>
          <w:rStyle w:val="normaltextrun"/>
          <w:b/>
          <w:bCs/>
          <w:color w:val="17365D" w:themeColor="text2" w:themeShade="BF"/>
          <w:u w:val="single"/>
        </w:rPr>
        <w:t>ORIENTADA A OBJETOS</w:t>
      </w:r>
      <w:r w:rsidRPr="001755DC" w:rsidR="00163B1A">
        <w:rPr>
          <w:rStyle w:val="normaltextrun"/>
          <w:b/>
          <w:bCs/>
          <w:color w:val="17365D" w:themeColor="text2" w:themeShade="BF"/>
        </w:rPr>
        <w:t xml:space="preserve"> </w:t>
      </w:r>
      <w:r w:rsidR="003156B2">
        <w:rPr>
          <w:rStyle w:val="normaltextrun"/>
        </w:rPr>
        <w:t xml:space="preserve">para o </w:t>
      </w:r>
      <w:r w:rsidRPr="001755DC" w:rsidR="003156B2">
        <w:rPr>
          <w:rStyle w:val="normaltextrun"/>
          <w:u w:val="single"/>
        </w:rPr>
        <w:t>s</w:t>
      </w:r>
      <w:r w:rsidRPr="001755DC" w:rsidR="003B00B2">
        <w:rPr>
          <w:rStyle w:val="normaltextrun"/>
          <w:u w:val="single"/>
        </w:rPr>
        <w:t>oftware</w:t>
      </w:r>
      <w:r w:rsidRPr="001755DC" w:rsidR="003156B2">
        <w:rPr>
          <w:rStyle w:val="normaltextrun"/>
          <w:u w:val="single"/>
        </w:rPr>
        <w:t xml:space="preserve"> fictício</w:t>
      </w:r>
      <w:r w:rsidRPr="001755DC" w:rsidR="003B00B2">
        <w:rPr>
          <w:rStyle w:val="normaltextrun"/>
          <w:u w:val="single"/>
        </w:rPr>
        <w:t xml:space="preserve"> narrado na História de Usuário da startup </w:t>
      </w:r>
      <w:r w:rsidRPr="001755DC" w:rsidR="00931D82">
        <w:rPr>
          <w:rStyle w:val="normaltextrun"/>
          <w:u w:val="single"/>
        </w:rPr>
        <w:t>AUTO CENTER FERNANDES</w:t>
      </w:r>
      <w:r w:rsidRPr="00FD168A" w:rsidR="003B00B2">
        <w:rPr>
          <w:rStyle w:val="normaltextrun"/>
        </w:rPr>
        <w:t xml:space="preserve">. </w:t>
      </w:r>
      <w:r w:rsidR="001755DC">
        <w:rPr>
          <w:rStyle w:val="normaltextrun"/>
        </w:rPr>
        <w:t xml:space="preserve"> Para esta questão, você deverá </w:t>
      </w:r>
      <w:r w:rsidR="00D956F0">
        <w:rPr>
          <w:rStyle w:val="normaltextrun"/>
        </w:rPr>
        <w:t>relembrar os aspectos da programação orientada a objetos e utilizar alguma ferramenta online</w:t>
      </w:r>
      <w:r w:rsidR="006345BA">
        <w:rPr>
          <w:rStyle w:val="normaltextrun"/>
        </w:rPr>
        <w:t xml:space="preserve"> (</w:t>
      </w:r>
      <w:r w:rsidR="00B0713E">
        <w:rPr>
          <w:rStyle w:val="normaltextrun"/>
        </w:rPr>
        <w:t xml:space="preserve">Exemplo: </w:t>
      </w:r>
      <w:proofErr w:type="spellStart"/>
      <w:r w:rsidRPr="00B0713E" w:rsidR="00B0713E">
        <w:rPr>
          <w:rStyle w:val="normaltextrun"/>
        </w:rPr>
        <w:t>Lucidchart</w:t>
      </w:r>
      <w:proofErr w:type="spellEnd"/>
      <w:r w:rsidR="00B0713E">
        <w:rPr>
          <w:rStyle w:val="normaltextrun"/>
        </w:rPr>
        <w:t>, Miro ou a de sua preferência</w:t>
      </w:r>
      <w:r w:rsidR="006345BA">
        <w:rPr>
          <w:rStyle w:val="normaltextrun"/>
        </w:rPr>
        <w:t>). Dentro da ferramenta online colocar o seu nome e o RU para identificação.</w:t>
      </w:r>
    </w:p>
    <w:p w:rsidR="00361359" w:rsidP="003B00B2" w:rsidRDefault="00361359" w14:paraId="092019C3" w14:textId="77777777">
      <w:pPr>
        <w:pStyle w:val="paragraph"/>
        <w:spacing w:before="0" w:beforeAutospacing="0" w:after="0" w:afterAutospacing="0" w:line="360" w:lineRule="auto"/>
        <w:ind w:left="630"/>
        <w:textAlignment w:val="baseline"/>
        <w:rPr>
          <w:rStyle w:val="normaltextrun"/>
          <w:b/>
          <w:bCs/>
        </w:rPr>
      </w:pPr>
    </w:p>
    <w:p w:rsidR="00111E61" w:rsidP="003B00B2" w:rsidRDefault="00111E61" w14:paraId="1261ABDF" w14:textId="77777777">
      <w:pPr>
        <w:pStyle w:val="paragraph"/>
        <w:spacing w:before="0" w:beforeAutospacing="0" w:after="0" w:afterAutospacing="0" w:line="360" w:lineRule="auto"/>
        <w:ind w:left="630"/>
        <w:textAlignment w:val="baseline"/>
        <w:rPr>
          <w:rStyle w:val="normaltextrun"/>
          <w:b/>
          <w:bCs/>
        </w:rPr>
      </w:pPr>
    </w:p>
    <w:p w:rsidR="00111E61" w:rsidP="003B00B2" w:rsidRDefault="00111E61" w14:paraId="711D8345" w14:textId="77777777">
      <w:pPr>
        <w:pStyle w:val="paragraph"/>
        <w:spacing w:before="0" w:beforeAutospacing="0" w:after="0" w:afterAutospacing="0" w:line="360" w:lineRule="auto"/>
        <w:ind w:left="630"/>
        <w:textAlignment w:val="baseline"/>
        <w:rPr>
          <w:rStyle w:val="normaltextrun"/>
          <w:b/>
          <w:bCs/>
        </w:rPr>
      </w:pPr>
    </w:p>
    <w:p w:rsidR="659CFB13" w:rsidP="659CFB13" w:rsidRDefault="659CFB13" w14:paraId="3B81D48F" w14:textId="7EA5847B">
      <w:pPr>
        <w:pStyle w:val="paragraph"/>
        <w:spacing w:before="0" w:beforeAutospacing="off" w:after="0" w:afterAutospacing="off" w:line="360" w:lineRule="auto"/>
        <w:ind w:left="630"/>
        <w:rPr>
          <w:rStyle w:val="normaltextrun"/>
          <w:b w:val="1"/>
          <w:bCs w:val="1"/>
          <w:color w:val="002060"/>
        </w:rPr>
      </w:pPr>
    </w:p>
    <w:p w:rsidR="659CFB13" w:rsidP="659CFB13" w:rsidRDefault="659CFB13" w14:paraId="71BE4108" w14:textId="2E1F1C50">
      <w:pPr>
        <w:pStyle w:val="paragraph"/>
        <w:spacing w:before="0" w:beforeAutospacing="off" w:after="0" w:afterAutospacing="off" w:line="360" w:lineRule="auto"/>
        <w:ind w:left="630"/>
        <w:rPr>
          <w:rStyle w:val="normaltextrun"/>
          <w:b w:val="1"/>
          <w:bCs w:val="1"/>
          <w:color w:val="002060"/>
        </w:rPr>
      </w:pPr>
    </w:p>
    <w:p w:rsidR="659CFB13" w:rsidP="659CFB13" w:rsidRDefault="659CFB13" w14:paraId="614DCCBA" w14:textId="1CA150E4">
      <w:pPr>
        <w:pStyle w:val="paragraph"/>
        <w:spacing w:before="0" w:beforeAutospacing="off" w:after="0" w:afterAutospacing="off" w:line="360" w:lineRule="auto"/>
        <w:ind w:left="630"/>
        <w:rPr>
          <w:rStyle w:val="normaltextrun"/>
          <w:b w:val="1"/>
          <w:bCs w:val="1"/>
          <w:color w:val="002060"/>
        </w:rPr>
      </w:pPr>
    </w:p>
    <w:p w:rsidRPr="00361359" w:rsidR="001069C3" w:rsidP="003B00B2" w:rsidRDefault="00361359" w14:paraId="2C7185F3" w14:textId="35355B69">
      <w:pPr>
        <w:pStyle w:val="paragraph"/>
        <w:spacing w:before="0" w:beforeAutospacing="0" w:after="0" w:afterAutospacing="0" w:line="360" w:lineRule="auto"/>
        <w:ind w:left="630"/>
        <w:textAlignment w:val="baseline"/>
        <w:rPr>
          <w:rStyle w:val="normaltextrun"/>
          <w:b/>
          <w:bCs/>
          <w:color w:val="002060"/>
        </w:rPr>
      </w:pPr>
      <w:r w:rsidRPr="659CFB13" w:rsidR="00361359">
        <w:rPr>
          <w:rStyle w:val="normaltextrun"/>
          <w:b w:val="1"/>
          <w:bCs w:val="1"/>
          <w:color w:val="002060"/>
        </w:rPr>
        <w:t>RESPOSTA:</w:t>
      </w:r>
    </w:p>
    <w:p w:rsidR="00361359" w:rsidP="659CFB13" w:rsidRDefault="00361359" w14:paraId="6FF0845B" w14:textId="676D3FE6">
      <w:pPr>
        <w:pStyle w:val="paragraph"/>
        <w:spacing w:before="0" w:beforeAutospacing="off" w:after="0" w:afterAutospacing="off" w:line="360" w:lineRule="auto"/>
        <w:ind w:left="-850"/>
        <w:textAlignment w:val="baseline"/>
      </w:pPr>
      <w:r w:rsidR="191A2E33">
        <w:drawing>
          <wp:inline wp14:editId="37D4E250" wp14:anchorId="34B8CA26">
            <wp:extent cx="6580280" cy="4113595"/>
            <wp:effectExtent l="0" t="0" r="0" b="0"/>
            <wp:docPr id="20343131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241558ac7b64cb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0280" cy="411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359" w:rsidP="003B00B2" w:rsidRDefault="00361359" w14:paraId="551746FE" w14:textId="77777777">
      <w:pPr>
        <w:pStyle w:val="paragraph"/>
        <w:spacing w:before="0" w:beforeAutospacing="0" w:after="0" w:afterAutospacing="0" w:line="360" w:lineRule="auto"/>
        <w:ind w:left="630"/>
        <w:textAlignment w:val="baseline"/>
        <w:rPr>
          <w:rStyle w:val="normaltextrun"/>
        </w:rPr>
      </w:pPr>
    </w:p>
    <w:p w:rsidR="00361359" w:rsidP="003B00B2" w:rsidRDefault="00361359" w14:paraId="425A2C8E" w14:textId="77777777">
      <w:pPr>
        <w:pStyle w:val="paragraph"/>
        <w:spacing w:before="0" w:beforeAutospacing="0" w:after="0" w:afterAutospacing="0" w:line="360" w:lineRule="auto"/>
        <w:ind w:left="630"/>
        <w:textAlignment w:val="baseline"/>
        <w:rPr>
          <w:rStyle w:val="normaltextrun"/>
        </w:rPr>
      </w:pPr>
    </w:p>
    <w:p w:rsidR="00361359" w:rsidP="003B00B2" w:rsidRDefault="00361359" w14:paraId="04504BB1" w14:textId="77777777">
      <w:pPr>
        <w:pStyle w:val="paragraph"/>
        <w:spacing w:before="0" w:beforeAutospacing="0" w:after="0" w:afterAutospacing="0" w:line="360" w:lineRule="auto"/>
        <w:ind w:left="630"/>
        <w:textAlignment w:val="baseline"/>
        <w:rPr>
          <w:rStyle w:val="normaltextrun"/>
        </w:rPr>
      </w:pPr>
    </w:p>
    <w:p w:rsidRPr="003C6700" w:rsidR="003B00B2" w:rsidP="003B00B2" w:rsidRDefault="000E6675" w14:paraId="63157A2F" w14:textId="0407603E">
      <w:pPr>
        <w:pStyle w:val="paragraph"/>
        <w:numPr>
          <w:ilvl w:val="0"/>
          <w:numId w:val="29"/>
        </w:numPr>
        <w:spacing w:before="0" w:beforeAutospacing="0" w:after="0" w:afterAutospacing="0" w:line="360" w:lineRule="auto"/>
        <w:ind w:left="0" w:firstLine="0"/>
        <w:textAlignment w:val="baseline"/>
        <w:rPr>
          <w:rStyle w:val="normaltextrun"/>
          <w:u w:val="single"/>
        </w:rPr>
      </w:pPr>
      <w:r>
        <w:rPr>
          <w:rStyle w:val="normaltextrun"/>
        </w:rPr>
        <w:t xml:space="preserve">Você foi destinado a </w:t>
      </w:r>
      <w:r w:rsidR="00CF78BF">
        <w:rPr>
          <w:rStyle w:val="normaltextrun"/>
        </w:rPr>
        <w:t xml:space="preserve">testar algumas fases do </w:t>
      </w:r>
      <w:r w:rsidRPr="001755DC" w:rsidR="00CF78BF">
        <w:rPr>
          <w:rStyle w:val="normaltextrun"/>
          <w:u w:val="single"/>
        </w:rPr>
        <w:t>software fictício narrado na História de Usuário da startup AUTO CENTER FERNANDES</w:t>
      </w:r>
      <w:r w:rsidRPr="00FD168A" w:rsidR="00CF78BF">
        <w:rPr>
          <w:rStyle w:val="normaltextrun"/>
        </w:rPr>
        <w:t>.</w:t>
      </w:r>
      <w:r w:rsidR="00CF78BF">
        <w:rPr>
          <w:rStyle w:val="normaltextrun"/>
        </w:rPr>
        <w:t xml:space="preserve"> Com isto, será necessário colocar em prática toda teoria estudada na Aula 05</w:t>
      </w:r>
      <w:r w:rsidR="00547198">
        <w:rPr>
          <w:rStyle w:val="normaltextrun"/>
        </w:rPr>
        <w:t xml:space="preserve"> e suas habilidades. Posto isto, você deverá descrever 4</w:t>
      </w:r>
      <w:r w:rsidR="003C6700">
        <w:rPr>
          <w:rStyle w:val="normaltextrun"/>
        </w:rPr>
        <w:t xml:space="preserve"> componentes para os seguintes testes: </w:t>
      </w:r>
      <w:r w:rsidRPr="0047206D" w:rsidR="003B00B2">
        <w:rPr>
          <w:rStyle w:val="normaltextrun"/>
          <w:u w:val="single"/>
        </w:rPr>
        <w:t xml:space="preserve">Teste de </w:t>
      </w:r>
      <w:r>
        <w:rPr>
          <w:rStyle w:val="normaltextrun"/>
          <w:u w:val="single"/>
        </w:rPr>
        <w:t>unidade</w:t>
      </w:r>
      <w:r w:rsidRPr="0047206D" w:rsidR="003B00B2">
        <w:rPr>
          <w:rStyle w:val="normaltextrun"/>
          <w:u w:val="single"/>
        </w:rPr>
        <w:t xml:space="preserve">, Teste de </w:t>
      </w:r>
      <w:r>
        <w:rPr>
          <w:rStyle w:val="normaltextrun"/>
          <w:u w:val="single"/>
        </w:rPr>
        <w:t>integração</w:t>
      </w:r>
      <w:r w:rsidRPr="0047206D" w:rsidR="003B00B2">
        <w:rPr>
          <w:rStyle w:val="normaltextrun"/>
          <w:u w:val="single"/>
        </w:rPr>
        <w:t xml:space="preserve"> e Teste de </w:t>
      </w:r>
      <w:r>
        <w:rPr>
          <w:rStyle w:val="normaltextrun"/>
          <w:u w:val="single"/>
        </w:rPr>
        <w:t>sistema</w:t>
      </w:r>
      <w:r w:rsidR="003B00B2">
        <w:rPr>
          <w:rStyle w:val="normaltextrun"/>
        </w:rPr>
        <w:t>. Aqui você precisará colocar o nome dos</w:t>
      </w:r>
      <w:r w:rsidR="003C6700">
        <w:rPr>
          <w:rStyle w:val="normaltextrun"/>
        </w:rPr>
        <w:t xml:space="preserve"> </w:t>
      </w:r>
      <w:r w:rsidRPr="003C6700" w:rsidR="003C6700">
        <w:rPr>
          <w:rStyle w:val="normaltextrun"/>
          <w:u w:val="single"/>
        </w:rPr>
        <w:t>quatro</w:t>
      </w:r>
      <w:r w:rsidRPr="003C6700" w:rsidR="003B00B2">
        <w:rPr>
          <w:rStyle w:val="normaltextrun"/>
          <w:u w:val="single"/>
        </w:rPr>
        <w:t xml:space="preserve"> componentes </w:t>
      </w:r>
      <w:r w:rsidRPr="003C6700" w:rsidR="003C6700">
        <w:rPr>
          <w:rStyle w:val="normaltextrun"/>
          <w:u w:val="single"/>
        </w:rPr>
        <w:t xml:space="preserve">(elementos) </w:t>
      </w:r>
      <w:r w:rsidRPr="003C6700" w:rsidR="003B00B2">
        <w:rPr>
          <w:rStyle w:val="normaltextrun"/>
          <w:u w:val="single"/>
        </w:rPr>
        <w:t xml:space="preserve">que </w:t>
      </w:r>
      <w:r w:rsidRPr="003C6700" w:rsidR="003C6700">
        <w:rPr>
          <w:rStyle w:val="normaltextrun"/>
          <w:u w:val="single"/>
        </w:rPr>
        <w:t>estão sendo</w:t>
      </w:r>
      <w:r w:rsidRPr="003C6700" w:rsidR="003B00B2">
        <w:rPr>
          <w:rStyle w:val="normaltextrun"/>
          <w:u w:val="single"/>
        </w:rPr>
        <w:t xml:space="preserve"> testados </w:t>
      </w:r>
      <w:r w:rsidRPr="003C6700" w:rsidR="003C6700">
        <w:rPr>
          <w:rStyle w:val="normaltextrun"/>
          <w:u w:val="single"/>
        </w:rPr>
        <w:t>para cada tipo de teste.</w:t>
      </w:r>
    </w:p>
    <w:p w:rsidR="00361359" w:rsidP="003B00B2" w:rsidRDefault="00361359" w14:paraId="27A6CB53" w14:textId="77777777">
      <w:pPr>
        <w:spacing w:line="360" w:lineRule="auto"/>
        <w:ind w:right="68"/>
        <w:rPr>
          <w:b/>
          <w:bCs/>
        </w:rPr>
      </w:pPr>
    </w:p>
    <w:p w:rsidRPr="000E6675" w:rsidR="000A5B8F" w:rsidP="003B00B2" w:rsidRDefault="00361359" w14:paraId="75C24E94" w14:textId="0B4D1838">
      <w:pPr>
        <w:spacing w:line="360" w:lineRule="auto"/>
        <w:ind w:right="68"/>
        <w:rPr>
          <w:b/>
          <w:bCs/>
          <w:color w:val="002060"/>
        </w:rPr>
      </w:pPr>
      <w:r w:rsidRPr="000E6675">
        <w:rPr>
          <w:b/>
          <w:bCs/>
          <w:color w:val="002060"/>
        </w:rPr>
        <w:t>RESPOSTA:</w:t>
      </w:r>
    </w:p>
    <w:p w:rsidRPr="0099451A" w:rsidR="000E6675" w:rsidP="0099451A" w:rsidRDefault="000E6675" w14:paraId="52F60D85" w14:textId="3777F122">
      <w:pPr>
        <w:pStyle w:val="PargrafodaLista"/>
        <w:numPr>
          <w:ilvl w:val="0"/>
          <w:numId w:val="34"/>
        </w:numPr>
        <w:spacing w:line="360" w:lineRule="auto"/>
        <w:ind w:right="68"/>
        <w:rPr>
          <w:b/>
          <w:bCs/>
        </w:rPr>
      </w:pPr>
      <w:r w:rsidRPr="67AA240D" w:rsidR="000E6675">
        <w:rPr>
          <w:b w:val="1"/>
          <w:bCs w:val="1"/>
        </w:rPr>
        <w:t>Teste de Unidade:</w:t>
      </w:r>
    </w:p>
    <w:p w:rsidR="000E6675" w:rsidP="67AA240D" w:rsidRDefault="000E6675" w14:paraId="1AF5F259" w14:textId="24622EE9">
      <w:pPr>
        <w:pStyle w:val="PargrafodaLista"/>
        <w:numPr>
          <w:ilvl w:val="0"/>
          <w:numId w:val="35"/>
        </w:numPr>
        <w:spacing w:before="0" w:beforeAutospacing="off" w:after="0" w:afterAutospacing="off" w:line="360" w:lineRule="auto"/>
        <w:ind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08336CB2" w:rsidR="6B6355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 xml:space="preserve">Método </w:t>
      </w:r>
      <w:r w:rsidRPr="08336CB2" w:rsidR="6B6355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cadastrarProduto</w:t>
      </w:r>
      <w:r w:rsidRPr="08336CB2" w:rsidR="6B6355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()</w:t>
      </w:r>
      <w:r w:rsidRPr="08336CB2" w:rsidR="6B6355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 xml:space="preserve"> da classe </w:t>
      </w:r>
      <w:r w:rsidRPr="08336CB2" w:rsidR="6B6355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Produto</w:t>
      </w:r>
      <w:r w:rsidRPr="08336CB2" w:rsidR="6B63553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: Testa se um produto pode ser corretamente cadastrado no sistema com todos os atributos necessários.</w:t>
      </w:r>
    </w:p>
    <w:p w:rsidR="000E6675" w:rsidP="67AA240D" w:rsidRDefault="000E6675" w14:paraId="75A21225" w14:textId="51E765E8">
      <w:pPr>
        <w:pStyle w:val="PargrafodaLista"/>
        <w:numPr>
          <w:ilvl w:val="0"/>
          <w:numId w:val="35"/>
        </w:numPr>
        <w:spacing w:before="0" w:beforeAutospacing="off" w:after="0" w:afterAutospacing="off" w:line="360" w:lineRule="auto"/>
        <w:ind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08336CB2" w:rsidR="6B6355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 xml:space="preserve">Método </w:t>
      </w:r>
      <w:r w:rsidRPr="08336CB2" w:rsidR="6B6355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calcularLucro</w:t>
      </w:r>
      <w:r w:rsidRPr="08336CB2" w:rsidR="6B6355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()</w:t>
      </w:r>
      <w:r w:rsidRPr="08336CB2" w:rsidR="6B6355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 xml:space="preserve"> da classe </w:t>
      </w:r>
      <w:r w:rsidRPr="08336CB2" w:rsidR="6B6355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Financeiro</w:t>
      </w:r>
      <w:r w:rsidRPr="08336CB2" w:rsidR="6B63553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: Verifica se o cálculo dos lucros mensais e anuais está sendo realizado corretamente com base nos dados de entrada.</w:t>
      </w:r>
    </w:p>
    <w:p w:rsidR="000E6675" w:rsidP="67AA240D" w:rsidRDefault="000E6675" w14:paraId="1C71E1FC" w14:textId="12D3A2AD">
      <w:pPr>
        <w:pStyle w:val="PargrafodaLista"/>
        <w:numPr>
          <w:ilvl w:val="0"/>
          <w:numId w:val="35"/>
        </w:numPr>
        <w:spacing w:before="0" w:beforeAutospacing="off" w:after="0" w:afterAutospacing="off" w:line="360" w:lineRule="auto"/>
        <w:ind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08336CB2" w:rsidR="6B6355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 xml:space="preserve">Método </w:t>
      </w:r>
      <w:r w:rsidRPr="08336CB2" w:rsidR="6B6355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emitirNota</w:t>
      </w:r>
      <w:r w:rsidRPr="08336CB2" w:rsidR="6B6355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()</w:t>
      </w:r>
      <w:r w:rsidRPr="08336CB2" w:rsidR="6B6355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 xml:space="preserve"> da classe </w:t>
      </w:r>
      <w:r w:rsidRPr="08336CB2" w:rsidR="6B6355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NotaFiscal</w:t>
      </w:r>
      <w:r w:rsidRPr="08336CB2" w:rsidR="6B63553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: Avalia se a emissão de notas fiscais gera corretamente os dados necessários, como número da nota, lista de produtos e valor total.</w:t>
      </w:r>
    </w:p>
    <w:p w:rsidR="000E6675" w:rsidP="67AA240D" w:rsidRDefault="000E6675" w14:paraId="237DE223" w14:textId="12B02CA0">
      <w:pPr>
        <w:pStyle w:val="PargrafodaLista"/>
        <w:numPr>
          <w:ilvl w:val="0"/>
          <w:numId w:val="35"/>
        </w:numPr>
        <w:spacing w:before="0" w:beforeAutospacing="off" w:after="0" w:afterAutospacing="off" w:line="360" w:lineRule="auto"/>
        <w:ind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08336CB2" w:rsidR="6B6355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 xml:space="preserve">Método </w:t>
      </w:r>
      <w:r w:rsidRPr="08336CB2" w:rsidR="6B6355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autenticar(</w:t>
      </w:r>
      <w:r w:rsidRPr="08336CB2" w:rsidR="6B6355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)</w:t>
      </w:r>
      <w:r w:rsidRPr="08336CB2" w:rsidR="6B6355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 xml:space="preserve"> da classe </w:t>
      </w:r>
      <w:r w:rsidRPr="08336CB2" w:rsidR="6B6355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Login</w:t>
      </w:r>
      <w:r w:rsidRPr="08336CB2" w:rsidR="6B63553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: Testa se a autenticação do usuário funciona corretamente, diferenciando entre acessos administrativos e de funcionário.</w:t>
      </w:r>
    </w:p>
    <w:p w:rsidR="000E6675" w:rsidP="08336CB2" w:rsidRDefault="000E6675" w14:paraId="53129A94" w14:textId="78E70BDA">
      <w:pPr>
        <w:spacing w:line="360" w:lineRule="auto"/>
        <w:ind w:right="68"/>
        <w:rPr>
          <w:rFonts w:ascii="Times New Roman" w:hAnsi="Times New Roman" w:eastAsia="Times New Roman" w:cs="Times New Roman"/>
          <w:b w:val="1"/>
          <w:bCs w:val="1"/>
        </w:rPr>
      </w:pPr>
    </w:p>
    <w:p w:rsidRPr="0099451A" w:rsidR="00945091" w:rsidP="08336CB2" w:rsidRDefault="003B0EE9" w14:paraId="1DA36431" w14:textId="44718BF2">
      <w:pPr>
        <w:pStyle w:val="PargrafodaLista"/>
        <w:numPr>
          <w:ilvl w:val="0"/>
          <w:numId w:val="34"/>
        </w:numPr>
        <w:spacing w:line="360" w:lineRule="auto"/>
        <w:ind w:right="68"/>
        <w:rPr>
          <w:rFonts w:ascii="Times New Roman" w:hAnsi="Times New Roman" w:eastAsia="Times New Roman" w:cs="Times New Roman"/>
          <w:b w:val="1"/>
          <w:bCs w:val="1"/>
        </w:rPr>
      </w:pPr>
      <w:r w:rsidRPr="08336CB2" w:rsidR="003B0EE9">
        <w:rPr>
          <w:rFonts w:ascii="Times New Roman" w:hAnsi="Times New Roman" w:eastAsia="Times New Roman" w:cs="Times New Roman"/>
          <w:b w:val="1"/>
          <w:bCs w:val="1"/>
        </w:rPr>
        <w:t xml:space="preserve">Teste de Integração: </w:t>
      </w:r>
    </w:p>
    <w:p w:rsidR="00945091" w:rsidP="67AA240D" w:rsidRDefault="00945091" w14:paraId="720DDD96" w14:textId="4773AE32">
      <w:pPr>
        <w:pStyle w:val="PargrafodaLista"/>
        <w:numPr>
          <w:ilvl w:val="0"/>
          <w:numId w:val="36"/>
        </w:numPr>
        <w:spacing w:before="0" w:beforeAutospacing="off" w:after="0" w:afterAutospacing="off" w:line="360" w:lineRule="auto"/>
        <w:ind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08336CB2" w:rsidR="5A931E9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 xml:space="preserve">Integração entre </w:t>
      </w:r>
      <w:r w:rsidRPr="08336CB2" w:rsidR="5A931E9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Produto</w:t>
      </w:r>
      <w:r w:rsidRPr="08336CB2" w:rsidR="5A931E9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 xml:space="preserve"> e </w:t>
      </w:r>
      <w:r w:rsidRPr="08336CB2" w:rsidR="5A931E9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NotaFiscal</w:t>
      </w:r>
      <w:r w:rsidRPr="08336CB2" w:rsidR="5A931E99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: Testa se os produtos cadastrados são corretamente integrados e listados nas notas fiscais emitidas.</w:t>
      </w:r>
    </w:p>
    <w:p w:rsidR="00945091" w:rsidP="67AA240D" w:rsidRDefault="00945091" w14:paraId="56E7587E" w14:textId="780E40CF">
      <w:pPr>
        <w:pStyle w:val="PargrafodaLista"/>
        <w:numPr>
          <w:ilvl w:val="0"/>
          <w:numId w:val="36"/>
        </w:numPr>
        <w:spacing w:before="0" w:beforeAutospacing="off" w:after="0" w:afterAutospacing="off" w:line="360" w:lineRule="auto"/>
        <w:ind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08336CB2" w:rsidR="5A931E9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 xml:space="preserve">Integração entre </w:t>
      </w:r>
      <w:r w:rsidRPr="08336CB2" w:rsidR="5A931E9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Cliente</w:t>
      </w:r>
      <w:r w:rsidRPr="08336CB2" w:rsidR="5A931E9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 xml:space="preserve"> e </w:t>
      </w:r>
      <w:r w:rsidRPr="08336CB2" w:rsidR="5A931E9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Servico</w:t>
      </w:r>
      <w:r w:rsidRPr="08336CB2" w:rsidR="5A931E99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: Verifica se os serviços agendados estão corretamente associados aos clientes e se o histórico de serviços é atualizado.</w:t>
      </w:r>
    </w:p>
    <w:p w:rsidR="00945091" w:rsidP="67AA240D" w:rsidRDefault="00945091" w14:paraId="6E74AFAD" w14:textId="329DFE02">
      <w:pPr>
        <w:pStyle w:val="PargrafodaLista"/>
        <w:numPr>
          <w:ilvl w:val="0"/>
          <w:numId w:val="36"/>
        </w:numPr>
        <w:spacing w:before="0" w:beforeAutospacing="off" w:after="0" w:afterAutospacing="off" w:line="360" w:lineRule="auto"/>
        <w:ind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08336CB2" w:rsidR="5A931E9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 xml:space="preserve">Integração entre </w:t>
      </w:r>
      <w:r w:rsidRPr="08336CB2" w:rsidR="5A931E9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Financeiro</w:t>
      </w:r>
      <w:r w:rsidRPr="08336CB2" w:rsidR="5A931E9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 xml:space="preserve"> e </w:t>
      </w:r>
      <w:r w:rsidRPr="08336CB2" w:rsidR="5A931E9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Funcionario</w:t>
      </w:r>
      <w:r w:rsidRPr="08336CB2" w:rsidR="5A931E99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: Testa se os gastos com funcionários são corretamente refletidos nos cálculos de despesas do módulo financeiro.</w:t>
      </w:r>
    </w:p>
    <w:p w:rsidR="00945091" w:rsidP="67AA240D" w:rsidRDefault="00945091" w14:paraId="7BF69BB0" w14:textId="28FACE6B">
      <w:pPr>
        <w:pStyle w:val="PargrafodaLista"/>
        <w:numPr>
          <w:ilvl w:val="0"/>
          <w:numId w:val="36"/>
        </w:numPr>
        <w:spacing w:before="0" w:beforeAutospacing="off" w:after="0" w:afterAutospacing="off" w:line="360" w:lineRule="auto"/>
        <w:ind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08336CB2" w:rsidR="5A931E9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 xml:space="preserve">Integração entre </w:t>
      </w:r>
      <w:r w:rsidRPr="08336CB2" w:rsidR="5A931E9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Login</w:t>
      </w:r>
      <w:r w:rsidRPr="08336CB2" w:rsidR="5A931E9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 xml:space="preserve"> e outros módulos</w:t>
      </w:r>
      <w:r w:rsidRPr="08336CB2" w:rsidR="5A931E99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: Avalia se o sistema está respeitando as permissões definidas no módulo de login para acesso aos dados financeiros e outras funcionalidades.</w:t>
      </w:r>
    </w:p>
    <w:p w:rsidR="00945091" w:rsidP="08336CB2" w:rsidRDefault="00945091" w14:paraId="192413F8" w14:textId="46A4FD3D">
      <w:pPr>
        <w:spacing w:line="360" w:lineRule="auto"/>
        <w:ind w:right="68"/>
        <w:rPr>
          <w:rFonts w:ascii="Times New Roman" w:hAnsi="Times New Roman" w:eastAsia="Times New Roman" w:cs="Times New Roman"/>
        </w:rPr>
      </w:pPr>
    </w:p>
    <w:p w:rsidR="0099451A" w:rsidP="08336CB2" w:rsidRDefault="0099451A" w14:paraId="15A8B3D9" w14:textId="77777777">
      <w:pPr>
        <w:spacing w:line="360" w:lineRule="auto"/>
        <w:ind w:right="68"/>
        <w:rPr>
          <w:rFonts w:ascii="Times New Roman" w:hAnsi="Times New Roman" w:eastAsia="Times New Roman" w:cs="Times New Roman"/>
        </w:rPr>
      </w:pPr>
    </w:p>
    <w:p w:rsidRPr="0099451A" w:rsidR="00945091" w:rsidP="08336CB2" w:rsidRDefault="003B0EE9" w14:paraId="270225DC" w14:textId="463C9C74">
      <w:pPr>
        <w:pStyle w:val="PargrafodaLista"/>
        <w:numPr>
          <w:ilvl w:val="0"/>
          <w:numId w:val="34"/>
        </w:numPr>
        <w:spacing w:line="360" w:lineRule="auto"/>
        <w:ind w:right="68"/>
        <w:rPr>
          <w:rFonts w:ascii="Times New Roman" w:hAnsi="Times New Roman" w:eastAsia="Times New Roman" w:cs="Times New Roman"/>
          <w:b w:val="1"/>
          <w:bCs w:val="1"/>
        </w:rPr>
      </w:pPr>
      <w:r w:rsidRPr="08336CB2" w:rsidR="003B0EE9">
        <w:rPr>
          <w:rFonts w:ascii="Times New Roman" w:hAnsi="Times New Roman" w:eastAsia="Times New Roman" w:cs="Times New Roman"/>
          <w:b w:val="1"/>
          <w:bCs w:val="1"/>
        </w:rPr>
        <w:t xml:space="preserve">Teste de Sistema: </w:t>
      </w:r>
    </w:p>
    <w:p w:rsidR="00945091" w:rsidP="67AA240D" w:rsidRDefault="00945091" w14:paraId="1D908D62" w14:textId="6C5AA226">
      <w:pPr>
        <w:pStyle w:val="PargrafodaLista"/>
        <w:numPr>
          <w:ilvl w:val="0"/>
          <w:numId w:val="37"/>
        </w:numPr>
        <w:spacing w:before="0" w:beforeAutospacing="off" w:after="0" w:afterAutospacing="off" w:line="360" w:lineRule="auto"/>
        <w:ind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08336CB2" w:rsidR="72F02A3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Cadastro completo de produtos e fornecedores</w:t>
      </w:r>
      <w:r w:rsidRPr="08336CB2" w:rsidR="72F02A3F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: Verifica se o sistema permite o cadastro e consulta de produtos e fornecedores, e se essas informações estão integradas ao restante do sistema.</w:t>
      </w:r>
    </w:p>
    <w:p w:rsidR="00945091" w:rsidP="67AA240D" w:rsidRDefault="00945091" w14:paraId="0C4451CB" w14:textId="7066FF4B">
      <w:pPr>
        <w:pStyle w:val="PargrafodaLista"/>
        <w:numPr>
          <w:ilvl w:val="0"/>
          <w:numId w:val="37"/>
        </w:numPr>
        <w:spacing w:before="0" w:beforeAutospacing="off" w:after="0" w:afterAutospacing="off" w:line="360" w:lineRule="auto"/>
        <w:ind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08336CB2" w:rsidR="72F02A3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Processo de venda e emissão de nota fiscal</w:t>
      </w:r>
      <w:r w:rsidRPr="08336CB2" w:rsidR="72F02A3F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: Testa todo o processo de venda, desde o cadastro do cliente, seleção de produtos, até a emissão e impressão da nota fiscal.</w:t>
      </w:r>
    </w:p>
    <w:p w:rsidR="00945091" w:rsidP="67AA240D" w:rsidRDefault="00945091" w14:paraId="0455FFD3" w14:textId="42D80116">
      <w:pPr>
        <w:pStyle w:val="PargrafodaLista"/>
        <w:numPr>
          <w:ilvl w:val="0"/>
          <w:numId w:val="37"/>
        </w:numPr>
        <w:spacing w:before="0" w:beforeAutospacing="off" w:after="0" w:afterAutospacing="off" w:line="360" w:lineRule="auto"/>
        <w:ind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08336CB2" w:rsidR="72F02A3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Relatórios financeiros</w:t>
      </w:r>
      <w:r w:rsidRPr="08336CB2" w:rsidR="72F02A3F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: Avalia se o sistema é capaz de gerar relatórios de lucros e despesas, integrando informações de todos os módulos envolvidos, como estoque, vendas e gastos.</w:t>
      </w:r>
    </w:p>
    <w:p w:rsidR="00945091" w:rsidP="67AA240D" w:rsidRDefault="00945091" w14:paraId="4F93B7B1" w14:textId="131C2998">
      <w:pPr>
        <w:pStyle w:val="PargrafodaLista"/>
        <w:numPr>
          <w:ilvl w:val="0"/>
          <w:numId w:val="37"/>
        </w:numPr>
        <w:spacing w:before="0" w:beforeAutospacing="off" w:after="0" w:afterAutospacing="off" w:line="360" w:lineRule="auto"/>
        <w:ind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08336CB2" w:rsidR="72F02A3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Autenticação e acesso</w:t>
      </w:r>
      <w:r w:rsidRPr="08336CB2" w:rsidR="72F02A3F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: Verifica se diferentes tipos de usuários (administrativos e funcionários) têm acesso às funcionalidades e dados corretos, de acordo com suas permissões.</w:t>
      </w:r>
    </w:p>
    <w:p w:rsidR="00945091" w:rsidP="08336CB2" w:rsidRDefault="00945091" w14:paraId="51DE2D0E" w14:textId="262CBAF1">
      <w:pPr>
        <w:spacing w:line="360" w:lineRule="auto"/>
        <w:ind w:right="68"/>
        <w:rPr>
          <w:rFonts w:ascii="Times New Roman" w:hAnsi="Times New Roman" w:eastAsia="Times New Roman" w:cs="Times New Roman"/>
        </w:rPr>
      </w:pPr>
    </w:p>
    <w:sectPr w:rsidR="00945091" w:rsidSect="007C19BD">
      <w:headerReference w:type="default" r:id="rId9"/>
      <w:headerReference w:type="first" r:id="rId10"/>
      <w:footerReference w:type="first" r:id="rId11"/>
      <w:type w:val="continuous"/>
      <w:pgSz w:w="11907" w:h="16840" w:orient="portrait" w:code="9"/>
      <w:pgMar w:top="1701" w:right="1134" w:bottom="1134" w:left="1701" w:header="567" w:footer="567" w:gutter="0"/>
      <w:pgNumType w:start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67FEC" w:rsidRDefault="00667FEC" w14:paraId="42E72D8E" w14:textId="77777777">
      <w:r>
        <w:separator/>
      </w:r>
    </w:p>
  </w:endnote>
  <w:endnote w:type="continuationSeparator" w:id="0">
    <w:p w:rsidR="00667FEC" w:rsidRDefault="00667FEC" w14:paraId="4B0DFCD5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82099026"/>
      <w:docPartObj>
        <w:docPartGallery w:val="Page Numbers (Bottom of Page)"/>
        <w:docPartUnique/>
      </w:docPartObj>
    </w:sdtPr>
    <w:sdtEndPr/>
    <w:sdtContent>
      <w:p w:rsidR="009D7891" w:rsidP="009D7891" w:rsidRDefault="009D7891" w14:paraId="71DA15DB" w14:textId="77777777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832B6">
          <w:rPr>
            <w:noProof/>
          </w:rPr>
          <w:t>1</w:t>
        </w:r>
        <w:r>
          <w:fldChar w:fldCharType="end"/>
        </w:r>
      </w:p>
    </w:sdtContent>
  </w:sdt>
  <w:p w:rsidR="009D7891" w:rsidRDefault="009D7891" w14:paraId="56855730" w14:textId="777777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67FEC" w:rsidRDefault="00667FEC" w14:paraId="6471EE24" w14:textId="77777777">
      <w:r>
        <w:separator/>
      </w:r>
    </w:p>
  </w:footnote>
  <w:footnote w:type="continuationSeparator" w:id="0">
    <w:p w:rsidR="00667FEC" w:rsidRDefault="00667FEC" w14:paraId="33A41C3B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3780E" w:rsidP="0083780E" w:rsidRDefault="0083780E" w14:paraId="603CB71C" w14:textId="78678E98">
    <w:pPr>
      <w:pStyle w:val="Cabealho"/>
    </w:pPr>
  </w:p>
  <w:p w:rsidRPr="0083780E" w:rsidR="0083780E" w:rsidP="0083780E" w:rsidRDefault="0083780E" w14:paraId="13C9E7A2" w14:textId="37D8E7E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EE42C6" w:rsidP="00DD78ED" w:rsidRDefault="00DD78ED" w14:paraId="753E1527" w14:textId="6C45E3FC">
    <w:pPr>
      <w:pStyle w:val="Cabealho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0482565" wp14:editId="4280DBAB">
              <wp:simplePos x="0" y="0"/>
              <wp:positionH relativeFrom="column">
                <wp:posOffset>3301365</wp:posOffset>
              </wp:positionH>
              <wp:positionV relativeFrom="paragraph">
                <wp:posOffset>-24765</wp:posOffset>
              </wp:positionV>
              <wp:extent cx="2583180" cy="525780"/>
              <wp:effectExtent l="0" t="0" r="7620" b="7620"/>
              <wp:wrapNone/>
              <wp:docPr id="160940152" name="Caixa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83180" cy="52578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Pr="00DD78ED" w:rsidR="00DD78ED" w:rsidRDefault="00DD78ED" w14:paraId="187E2170" w14:textId="37421E4A">
                          <w:pPr>
                            <w:rPr>
                              <w:b/>
                              <w:bCs/>
                            </w:rPr>
                          </w:pPr>
                          <w:r w:rsidRPr="00DD78ED">
                            <w:rPr>
                              <w:b/>
                              <w:bCs/>
                            </w:rPr>
                            <w:t>Disciplina – Engenharia de Software</w:t>
                          </w:r>
                        </w:p>
                        <w:p w:rsidRPr="00DD78ED" w:rsidR="00DD78ED" w:rsidRDefault="00DD78ED" w14:paraId="40BAD801" w14:textId="740C3CCA">
                          <w:pPr>
                            <w:rPr>
                              <w:b/>
                              <w:bCs/>
                            </w:rPr>
                          </w:pPr>
                          <w:r w:rsidRPr="00DD78ED">
                            <w:rPr>
                              <w:b/>
                              <w:bCs/>
                            </w:rPr>
                            <w:t>Prof.ª Ma. Mariane Fernandes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50482565">
              <v:stroke joinstyle="miter"/>
              <v:path gradientshapeok="t" o:connecttype="rect"/>
            </v:shapetype>
            <v:shape id="Caixa de Texto 1" style="position:absolute;left:0;text-align:left;margin-left:259.95pt;margin-top:-1.95pt;width:203.4pt;height:41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">
              <v:textbox>
                <w:txbxContent>
                  <w:p w:rsidRPr="00DD78ED" w:rsidR="00DD78ED" w:rsidRDefault="00DD78ED" w14:paraId="187E2170" w14:textId="37421E4A">
                    <w:pPr>
                      <w:rPr>
                        <w:b/>
                        <w:bCs/>
                      </w:rPr>
                    </w:pPr>
                    <w:r w:rsidRPr="00DD78ED">
                      <w:rPr>
                        <w:b/>
                        <w:bCs/>
                      </w:rPr>
                      <w:t>Disciplina – Engenharia de Software</w:t>
                    </w:r>
                  </w:p>
                  <w:p w:rsidRPr="00DD78ED" w:rsidR="00DD78ED" w:rsidRDefault="00DD78ED" w14:paraId="40BAD801" w14:textId="740C3CCA">
                    <w:pPr>
                      <w:rPr>
                        <w:b/>
                        <w:bCs/>
                      </w:rPr>
                    </w:pPr>
                    <w:r w:rsidRPr="00DD78ED">
                      <w:rPr>
                        <w:b/>
                        <w:bCs/>
                      </w:rPr>
                      <w:t>Prof.ª Ma. Mariane Fernandes</w:t>
                    </w:r>
                  </w:p>
                </w:txbxContent>
              </v:textbox>
            </v:shape>
          </w:pict>
        </mc:Fallback>
      </mc:AlternateContent>
    </w:r>
    <w:r w:rsidR="00EE42C6">
      <w:rPr>
        <w:noProof/>
      </w:rPr>
      <w:drawing>
        <wp:anchor distT="0" distB="0" distL="114300" distR="114300" simplePos="0" relativeHeight="251717120" behindDoc="1" locked="0" layoutInCell="1" allowOverlap="1" wp14:anchorId="48210744" wp14:editId="7325E331">
          <wp:simplePos x="0" y="0"/>
          <wp:positionH relativeFrom="column">
            <wp:posOffset>-180975</wp:posOffset>
          </wp:positionH>
          <wp:positionV relativeFrom="paragraph">
            <wp:posOffset>-291465</wp:posOffset>
          </wp:positionV>
          <wp:extent cx="1750695" cy="875030"/>
          <wp:effectExtent l="0" t="0" r="1905" b="1270"/>
          <wp:wrapTight wrapText="bothSides">
            <wp:wrapPolygon edited="0">
              <wp:start x="0" y="0"/>
              <wp:lineTo x="0" y="21161"/>
              <wp:lineTo x="21388" y="21161"/>
              <wp:lineTo x="21388" y="0"/>
              <wp:lineTo x="0" y="0"/>
            </wp:wrapPolygon>
          </wp:wrapTight>
          <wp:docPr id="7" name="Imagem 7" descr="http://www.grupomozarteum.com.br/famosp/wp-content/uploads/2015/01/Logo_UNIN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http://www.grupomozarteum.com.br/famosp/wp-content/uploads/2015/01/Logo_UNINTER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0695" cy="8750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DD78ED" w:rsidP="00DD78ED" w:rsidRDefault="00DD78ED" w14:paraId="687A99E4" w14:textId="77777777">
    <w:pPr>
      <w:pStyle w:val="Cabealho"/>
      <w:jc w:val="right"/>
    </w:pPr>
  </w:p>
  <w:p w:rsidR="0083780E" w:rsidRDefault="0083780E" w14:paraId="7424102B" w14:textId="268D35D6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77184" behindDoc="0" locked="0" layoutInCell="1" allowOverlap="1" wp14:anchorId="12572218" wp14:editId="4E774802">
              <wp:simplePos x="0" y="0"/>
              <wp:positionH relativeFrom="margin">
                <wp:posOffset>-3810</wp:posOffset>
              </wp:positionH>
              <wp:positionV relativeFrom="paragraph">
                <wp:posOffset>266700</wp:posOffset>
              </wp:positionV>
              <wp:extent cx="5920740" cy="0"/>
              <wp:effectExtent l="57150" t="38100" r="60960" b="95250"/>
              <wp:wrapNone/>
              <wp:docPr id="5" name="Conexão reta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20740" cy="0"/>
                      </a:xfrm>
                      <a:prstGeom prst="line">
                        <a:avLst/>
                      </a:prstGeom>
                      <a:ln>
                        <a:solidFill>
                          <a:srgbClr val="FFC000"/>
                        </a:solidFill>
                      </a:ln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Conexão reta 5" style="position:absolute;z-index:2516771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strokecolor="#ffc000" strokeweight="3pt" from="-.3pt,21pt" to="465.9pt,21pt" w14:anchorId="037397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">
              <v:shadow on="t" color="black" opacity="22937f" offset="0,.63889mm" origin=",.5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7">
    <w:nsid w:val="404feaa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26">
    <w:nsid w:val="1132fea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25">
    <w:nsid w:val="25883e5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0" w15:restartNumberingAfterBreak="0">
    <w:nsid w:val="097C064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ABE413C"/>
    <w:multiLevelType w:val="hybridMultilevel"/>
    <w:tmpl w:val="10946AA0"/>
    <w:lvl w:ilvl="0" w:tplc="9378CB4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06A69ED"/>
    <w:multiLevelType w:val="hybridMultilevel"/>
    <w:tmpl w:val="BB0C6354"/>
    <w:lvl w:ilvl="0" w:tplc="1C9AC08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D703CF"/>
    <w:multiLevelType w:val="hybridMultilevel"/>
    <w:tmpl w:val="EA2EA422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16"/>
        <w:szCs w:val="16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9A32A1F"/>
    <w:multiLevelType w:val="hybridMultilevel"/>
    <w:tmpl w:val="21B6C462"/>
    <w:lvl w:ilvl="0" w:tplc="04160001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5" w15:restartNumberingAfterBreak="0">
    <w:nsid w:val="1B0C52E7"/>
    <w:multiLevelType w:val="hybridMultilevel"/>
    <w:tmpl w:val="616A9A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58109D"/>
    <w:multiLevelType w:val="hybridMultilevel"/>
    <w:tmpl w:val="FF4247EE"/>
    <w:lvl w:ilvl="0" w:tplc="0416001B">
      <w:start w:val="1"/>
      <w:numFmt w:val="lowerRoman"/>
      <w:lvlText w:val="%1."/>
      <w:lvlJc w:val="righ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7" w15:restartNumberingAfterBreak="0">
    <w:nsid w:val="279773BB"/>
    <w:multiLevelType w:val="hybridMultilevel"/>
    <w:tmpl w:val="D0061C1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5E3450"/>
    <w:multiLevelType w:val="hybridMultilevel"/>
    <w:tmpl w:val="8A4E3CF4"/>
    <w:lvl w:ilvl="0" w:tplc="01CE8204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B">
      <w:start w:val="1"/>
      <w:numFmt w:val="lowerRoman"/>
      <w:lvlText w:val="%2."/>
      <w:lvlJc w:val="righ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0AB0FD2"/>
    <w:multiLevelType w:val="hybridMultilevel"/>
    <w:tmpl w:val="54A49472"/>
    <w:lvl w:ilvl="0" w:tplc="0416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453E25E7"/>
    <w:multiLevelType w:val="hybridMultilevel"/>
    <w:tmpl w:val="AFA258EA"/>
    <w:lvl w:ilvl="0" w:tplc="80604A66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50" w:hanging="360"/>
      </w:pPr>
    </w:lvl>
    <w:lvl w:ilvl="2" w:tplc="0416001B" w:tentative="1">
      <w:start w:val="1"/>
      <w:numFmt w:val="lowerRoman"/>
      <w:lvlText w:val="%3."/>
      <w:lvlJc w:val="right"/>
      <w:pPr>
        <w:ind w:left="2070" w:hanging="180"/>
      </w:pPr>
    </w:lvl>
    <w:lvl w:ilvl="3" w:tplc="0416000F" w:tentative="1">
      <w:start w:val="1"/>
      <w:numFmt w:val="decimal"/>
      <w:lvlText w:val="%4."/>
      <w:lvlJc w:val="left"/>
      <w:pPr>
        <w:ind w:left="2790" w:hanging="360"/>
      </w:pPr>
    </w:lvl>
    <w:lvl w:ilvl="4" w:tplc="04160019" w:tentative="1">
      <w:start w:val="1"/>
      <w:numFmt w:val="lowerLetter"/>
      <w:lvlText w:val="%5."/>
      <w:lvlJc w:val="left"/>
      <w:pPr>
        <w:ind w:left="3510" w:hanging="360"/>
      </w:pPr>
    </w:lvl>
    <w:lvl w:ilvl="5" w:tplc="0416001B" w:tentative="1">
      <w:start w:val="1"/>
      <w:numFmt w:val="lowerRoman"/>
      <w:lvlText w:val="%6."/>
      <w:lvlJc w:val="right"/>
      <w:pPr>
        <w:ind w:left="4230" w:hanging="180"/>
      </w:pPr>
    </w:lvl>
    <w:lvl w:ilvl="6" w:tplc="0416000F" w:tentative="1">
      <w:start w:val="1"/>
      <w:numFmt w:val="decimal"/>
      <w:lvlText w:val="%7."/>
      <w:lvlJc w:val="left"/>
      <w:pPr>
        <w:ind w:left="4950" w:hanging="360"/>
      </w:pPr>
    </w:lvl>
    <w:lvl w:ilvl="7" w:tplc="04160019" w:tentative="1">
      <w:start w:val="1"/>
      <w:numFmt w:val="lowerLetter"/>
      <w:lvlText w:val="%8."/>
      <w:lvlJc w:val="left"/>
      <w:pPr>
        <w:ind w:left="5670" w:hanging="360"/>
      </w:pPr>
    </w:lvl>
    <w:lvl w:ilvl="8" w:tplc="0416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1" w15:restartNumberingAfterBreak="0">
    <w:nsid w:val="48F52AB8"/>
    <w:multiLevelType w:val="hybridMultilevel"/>
    <w:tmpl w:val="2C484E24"/>
    <w:lvl w:ilvl="0" w:tplc="0416001B">
      <w:start w:val="1"/>
      <w:numFmt w:val="lowerRoman"/>
      <w:lvlText w:val="%1."/>
      <w:lvlJc w:val="righ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2" w15:restartNumberingAfterBreak="0">
    <w:nsid w:val="505A4E7B"/>
    <w:multiLevelType w:val="hybridMultilevel"/>
    <w:tmpl w:val="1F08E50A"/>
    <w:lvl w:ilvl="0" w:tplc="73224A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3D6838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D7D80E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A76422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FFFAA6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35F8BF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872AD3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222EC5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ABE29D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13" w15:restartNumberingAfterBreak="0">
    <w:nsid w:val="55C36B88"/>
    <w:multiLevelType w:val="hybridMultilevel"/>
    <w:tmpl w:val="28B89A3A"/>
    <w:lvl w:ilvl="0" w:tplc="0416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574D5AAF"/>
    <w:multiLevelType w:val="hybridMultilevel"/>
    <w:tmpl w:val="56A43AFC"/>
    <w:lvl w:ilvl="0" w:tplc="04160001">
      <w:start w:val="1"/>
      <w:numFmt w:val="bullet"/>
      <w:lvlText w:val=""/>
      <w:lvlJc w:val="left"/>
      <w:pPr>
        <w:ind w:left="1647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367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3087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807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527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247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967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687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407" w:hanging="360"/>
      </w:pPr>
      <w:rPr>
        <w:rFonts w:hint="default" w:ascii="Wingdings" w:hAnsi="Wingdings"/>
      </w:rPr>
    </w:lvl>
  </w:abstractNum>
  <w:abstractNum w:abstractNumId="15" w15:restartNumberingAfterBreak="0">
    <w:nsid w:val="57CD14C3"/>
    <w:multiLevelType w:val="hybridMultilevel"/>
    <w:tmpl w:val="A94AFA32"/>
    <w:lvl w:ilvl="0" w:tplc="7E145F76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3DB17BF"/>
    <w:multiLevelType w:val="hybridMultilevel"/>
    <w:tmpl w:val="65C4AA4E"/>
    <w:lvl w:ilvl="0" w:tplc="E69EC5CE">
      <w:start w:val="1"/>
      <w:numFmt w:val="decimal"/>
      <w:lvlText w:val="%1."/>
      <w:lvlJc w:val="left"/>
      <w:pPr>
        <w:ind w:left="57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0756D0F0">
      <w:start w:val="1"/>
      <w:numFmt w:val="lowerLetter"/>
      <w:lvlText w:val="%2"/>
      <w:lvlJc w:val="left"/>
      <w:pPr>
        <w:ind w:left="10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2" w:tplc="13AC21FA">
      <w:start w:val="1"/>
      <w:numFmt w:val="lowerRoman"/>
      <w:lvlText w:val="%3"/>
      <w:lvlJc w:val="left"/>
      <w:pPr>
        <w:ind w:left="18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3" w:tplc="008A1D10">
      <w:start w:val="1"/>
      <w:numFmt w:val="decimal"/>
      <w:lvlText w:val="%4"/>
      <w:lvlJc w:val="left"/>
      <w:pPr>
        <w:ind w:left="25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4" w:tplc="3620E96C">
      <w:start w:val="1"/>
      <w:numFmt w:val="lowerLetter"/>
      <w:lvlText w:val="%5"/>
      <w:lvlJc w:val="left"/>
      <w:pPr>
        <w:ind w:left="32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5" w:tplc="753CDF22">
      <w:start w:val="1"/>
      <w:numFmt w:val="lowerRoman"/>
      <w:lvlText w:val="%6"/>
      <w:lvlJc w:val="left"/>
      <w:pPr>
        <w:ind w:left="39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6" w:tplc="B0DEC98C">
      <w:start w:val="1"/>
      <w:numFmt w:val="decimal"/>
      <w:lvlText w:val="%7"/>
      <w:lvlJc w:val="left"/>
      <w:pPr>
        <w:ind w:left="46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7" w:tplc="849A6D58">
      <w:start w:val="1"/>
      <w:numFmt w:val="lowerLetter"/>
      <w:lvlText w:val="%8"/>
      <w:lvlJc w:val="left"/>
      <w:pPr>
        <w:ind w:left="54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8" w:tplc="632E598E">
      <w:start w:val="1"/>
      <w:numFmt w:val="lowerRoman"/>
      <w:lvlText w:val="%9"/>
      <w:lvlJc w:val="left"/>
      <w:pPr>
        <w:ind w:left="61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7" w15:restartNumberingAfterBreak="0">
    <w:nsid w:val="68717924"/>
    <w:multiLevelType w:val="hybridMultilevel"/>
    <w:tmpl w:val="B4467112"/>
    <w:lvl w:ilvl="0" w:tplc="BF326E66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00C58F6"/>
    <w:multiLevelType w:val="hybridMultilevel"/>
    <w:tmpl w:val="4E441118"/>
    <w:lvl w:ilvl="0" w:tplc="0416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9" w15:restartNumberingAfterBreak="0">
    <w:nsid w:val="71244644"/>
    <w:multiLevelType w:val="hybridMultilevel"/>
    <w:tmpl w:val="C4C65DC0"/>
    <w:lvl w:ilvl="0" w:tplc="F890745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2605A7"/>
    <w:multiLevelType w:val="hybridMultilevel"/>
    <w:tmpl w:val="E73A37DC"/>
    <w:lvl w:ilvl="0" w:tplc="B8089F54">
      <w:start w:val="1"/>
      <w:numFmt w:val="decimal"/>
      <w:lvlText w:val="%1-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1" w15:restartNumberingAfterBreak="0">
    <w:nsid w:val="755933F5"/>
    <w:multiLevelType w:val="hybridMultilevel"/>
    <w:tmpl w:val="ECBEF47E"/>
    <w:lvl w:ilvl="0" w:tplc="F1F6040E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790207A4"/>
    <w:multiLevelType w:val="hybridMultilevel"/>
    <w:tmpl w:val="23AAA250"/>
    <w:lvl w:ilvl="0" w:tplc="04160001">
      <w:start w:val="1"/>
      <w:numFmt w:val="bullet"/>
      <w:lvlText w:val=""/>
      <w:lvlJc w:val="left"/>
      <w:pPr>
        <w:ind w:left="1295" w:hanging="360"/>
      </w:pPr>
      <w:rPr>
        <w:rFonts w:hint="default" w:ascii="Symbol" w:hAnsi="Symbol"/>
      </w:rPr>
    </w:lvl>
    <w:lvl w:ilvl="1" w:tplc="0416000D">
      <w:start w:val="1"/>
      <w:numFmt w:val="bullet"/>
      <w:lvlText w:val=""/>
      <w:lvlJc w:val="left"/>
      <w:pPr>
        <w:ind w:left="2015" w:hanging="360"/>
      </w:pPr>
      <w:rPr>
        <w:rFonts w:hint="default" w:ascii="Wingdings" w:hAnsi="Wingdings"/>
      </w:rPr>
    </w:lvl>
    <w:lvl w:ilvl="2" w:tplc="04160005" w:tentative="1">
      <w:start w:val="1"/>
      <w:numFmt w:val="bullet"/>
      <w:lvlText w:val=""/>
      <w:lvlJc w:val="left"/>
      <w:pPr>
        <w:ind w:left="2735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455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175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895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615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335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055" w:hanging="360"/>
      </w:pPr>
      <w:rPr>
        <w:rFonts w:hint="default" w:ascii="Wingdings" w:hAnsi="Wingdings"/>
      </w:rPr>
    </w:lvl>
  </w:abstractNum>
  <w:abstractNum w:abstractNumId="23" w15:restartNumberingAfterBreak="0">
    <w:nsid w:val="7B6D44F3"/>
    <w:multiLevelType w:val="multilevel"/>
    <w:tmpl w:val="C9BE3AA8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4" w15:restartNumberingAfterBreak="0">
    <w:nsid w:val="7B8735DC"/>
    <w:multiLevelType w:val="hybridMultilevel"/>
    <w:tmpl w:val="F40ACD96"/>
    <w:lvl w:ilvl="0" w:tplc="5B704C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i w:val="0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37">
    <w:abstractNumId w:val="27"/>
  </w:num>
  <w:num w:numId="36">
    <w:abstractNumId w:val="26"/>
  </w:num>
  <w:num w:numId="35">
    <w:abstractNumId w:val="25"/>
  </w:num>
  <w:num w:numId="1" w16cid:durableId="277227024">
    <w:abstractNumId w:val="23"/>
  </w:num>
  <w:num w:numId="2" w16cid:durableId="130974798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3600517">
    <w:abstractNumId w:val="17"/>
  </w:num>
  <w:num w:numId="4" w16cid:durableId="443888372">
    <w:abstractNumId w:val="15"/>
  </w:num>
  <w:num w:numId="5" w16cid:durableId="1396204841">
    <w:abstractNumId w:val="19"/>
  </w:num>
  <w:num w:numId="6" w16cid:durableId="1049498480">
    <w:abstractNumId w:val="18"/>
  </w:num>
  <w:num w:numId="7" w16cid:durableId="1198542036">
    <w:abstractNumId w:val="8"/>
  </w:num>
  <w:num w:numId="8" w16cid:durableId="2007198794">
    <w:abstractNumId w:val="6"/>
  </w:num>
  <w:num w:numId="9" w16cid:durableId="870458908">
    <w:abstractNumId w:val="20"/>
  </w:num>
  <w:num w:numId="10" w16cid:durableId="324237507">
    <w:abstractNumId w:val="11"/>
  </w:num>
  <w:num w:numId="11" w16cid:durableId="1037387733">
    <w:abstractNumId w:val="23"/>
  </w:num>
  <w:num w:numId="12" w16cid:durableId="137804794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310133344">
    <w:abstractNumId w:val="23"/>
  </w:num>
  <w:num w:numId="14" w16cid:durableId="1526358468">
    <w:abstractNumId w:val="23"/>
  </w:num>
  <w:num w:numId="15" w16cid:durableId="10955246">
    <w:abstractNumId w:val="0"/>
  </w:num>
  <w:num w:numId="16" w16cid:durableId="1764959218">
    <w:abstractNumId w:val="23"/>
  </w:num>
  <w:num w:numId="17" w16cid:durableId="1393964645">
    <w:abstractNumId w:val="23"/>
  </w:num>
  <w:num w:numId="18" w16cid:durableId="1345595346">
    <w:abstractNumId w:val="23"/>
  </w:num>
  <w:num w:numId="19" w16cid:durableId="71388846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611429584">
    <w:abstractNumId w:val="23"/>
  </w:num>
  <w:num w:numId="21" w16cid:durableId="630139415">
    <w:abstractNumId w:val="16"/>
  </w:num>
  <w:num w:numId="22" w16cid:durableId="607397937">
    <w:abstractNumId w:val="22"/>
  </w:num>
  <w:num w:numId="23" w16cid:durableId="221403671">
    <w:abstractNumId w:val="4"/>
  </w:num>
  <w:num w:numId="24" w16cid:durableId="1108693088">
    <w:abstractNumId w:val="1"/>
  </w:num>
  <w:num w:numId="25" w16cid:durableId="1977491847">
    <w:abstractNumId w:val="14"/>
  </w:num>
  <w:num w:numId="26" w16cid:durableId="2056194">
    <w:abstractNumId w:val="21"/>
  </w:num>
  <w:num w:numId="27" w16cid:durableId="1741826173">
    <w:abstractNumId w:val="2"/>
  </w:num>
  <w:num w:numId="28" w16cid:durableId="1616252105">
    <w:abstractNumId w:val="12"/>
  </w:num>
  <w:num w:numId="29" w16cid:durableId="1884561451">
    <w:abstractNumId w:val="10"/>
  </w:num>
  <w:num w:numId="30" w16cid:durableId="548223550">
    <w:abstractNumId w:val="5"/>
  </w:num>
  <w:num w:numId="31" w16cid:durableId="1136605703">
    <w:abstractNumId w:val="7"/>
  </w:num>
  <w:num w:numId="32" w16cid:durableId="2057776435">
    <w:abstractNumId w:val="9"/>
  </w:num>
  <w:num w:numId="33" w16cid:durableId="1617637971">
    <w:abstractNumId w:val="13"/>
  </w:num>
  <w:num w:numId="34" w16cid:durableId="1552112886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>
      <o:colormru v:ext="edit" colors="#ffffe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497"/>
    <w:rsid w:val="0000254B"/>
    <w:rsid w:val="00004BFA"/>
    <w:rsid w:val="000100ED"/>
    <w:rsid w:val="00010BB1"/>
    <w:rsid w:val="00013CF5"/>
    <w:rsid w:val="00020E62"/>
    <w:rsid w:val="00022F4C"/>
    <w:rsid w:val="0002694C"/>
    <w:rsid w:val="00030F5D"/>
    <w:rsid w:val="00031BEA"/>
    <w:rsid w:val="00042B1C"/>
    <w:rsid w:val="000467FC"/>
    <w:rsid w:val="000502DA"/>
    <w:rsid w:val="00050AD3"/>
    <w:rsid w:val="000579F9"/>
    <w:rsid w:val="00065B60"/>
    <w:rsid w:val="00070489"/>
    <w:rsid w:val="00070762"/>
    <w:rsid w:val="00071A08"/>
    <w:rsid w:val="0008044E"/>
    <w:rsid w:val="00081763"/>
    <w:rsid w:val="00083342"/>
    <w:rsid w:val="00091D1D"/>
    <w:rsid w:val="0009219B"/>
    <w:rsid w:val="00096844"/>
    <w:rsid w:val="000A4867"/>
    <w:rsid w:val="000A51EF"/>
    <w:rsid w:val="000A5B8F"/>
    <w:rsid w:val="000B7787"/>
    <w:rsid w:val="000C04A1"/>
    <w:rsid w:val="000C3CB6"/>
    <w:rsid w:val="000E6675"/>
    <w:rsid w:val="000E7602"/>
    <w:rsid w:val="000F12FB"/>
    <w:rsid w:val="000F3DFE"/>
    <w:rsid w:val="000F4FED"/>
    <w:rsid w:val="001003E0"/>
    <w:rsid w:val="00102DC5"/>
    <w:rsid w:val="001069C3"/>
    <w:rsid w:val="00110635"/>
    <w:rsid w:val="00111E61"/>
    <w:rsid w:val="00127548"/>
    <w:rsid w:val="0013106F"/>
    <w:rsid w:val="00132E3A"/>
    <w:rsid w:val="00153F05"/>
    <w:rsid w:val="00155B61"/>
    <w:rsid w:val="001609E1"/>
    <w:rsid w:val="00163B1A"/>
    <w:rsid w:val="00170413"/>
    <w:rsid w:val="001709F4"/>
    <w:rsid w:val="001718EF"/>
    <w:rsid w:val="001755DC"/>
    <w:rsid w:val="001832B6"/>
    <w:rsid w:val="00191EE6"/>
    <w:rsid w:val="00192339"/>
    <w:rsid w:val="001926E5"/>
    <w:rsid w:val="00194B7E"/>
    <w:rsid w:val="001A1937"/>
    <w:rsid w:val="001B3F12"/>
    <w:rsid w:val="001B67FF"/>
    <w:rsid w:val="001B777D"/>
    <w:rsid w:val="001D7286"/>
    <w:rsid w:val="001E1478"/>
    <w:rsid w:val="001E5136"/>
    <w:rsid w:val="001F0238"/>
    <w:rsid w:val="00200323"/>
    <w:rsid w:val="00200576"/>
    <w:rsid w:val="00220B9C"/>
    <w:rsid w:val="00222BE4"/>
    <w:rsid w:val="00223499"/>
    <w:rsid w:val="0023433C"/>
    <w:rsid w:val="002373FB"/>
    <w:rsid w:val="00242C4C"/>
    <w:rsid w:val="002436CA"/>
    <w:rsid w:val="0025263F"/>
    <w:rsid w:val="00254B0F"/>
    <w:rsid w:val="00256697"/>
    <w:rsid w:val="00260026"/>
    <w:rsid w:val="00267FF0"/>
    <w:rsid w:val="002700FC"/>
    <w:rsid w:val="00273FC6"/>
    <w:rsid w:val="00280B6A"/>
    <w:rsid w:val="00281D96"/>
    <w:rsid w:val="0028270A"/>
    <w:rsid w:val="002844EC"/>
    <w:rsid w:val="00285E41"/>
    <w:rsid w:val="00287757"/>
    <w:rsid w:val="002903A7"/>
    <w:rsid w:val="002939C5"/>
    <w:rsid w:val="002960F1"/>
    <w:rsid w:val="002970D0"/>
    <w:rsid w:val="002A554D"/>
    <w:rsid w:val="002B13AB"/>
    <w:rsid w:val="002B39F1"/>
    <w:rsid w:val="002B6EF1"/>
    <w:rsid w:val="002C2371"/>
    <w:rsid w:val="002D0917"/>
    <w:rsid w:val="002D153E"/>
    <w:rsid w:val="002D22DF"/>
    <w:rsid w:val="002D5496"/>
    <w:rsid w:val="002E57E3"/>
    <w:rsid w:val="002F25AE"/>
    <w:rsid w:val="00301BCE"/>
    <w:rsid w:val="00302CF4"/>
    <w:rsid w:val="0030404D"/>
    <w:rsid w:val="00314099"/>
    <w:rsid w:val="00314ECA"/>
    <w:rsid w:val="003156B2"/>
    <w:rsid w:val="00316FAE"/>
    <w:rsid w:val="00317815"/>
    <w:rsid w:val="00320F0A"/>
    <w:rsid w:val="00320F4A"/>
    <w:rsid w:val="003232AE"/>
    <w:rsid w:val="0032354C"/>
    <w:rsid w:val="00323873"/>
    <w:rsid w:val="0032702E"/>
    <w:rsid w:val="00333CC4"/>
    <w:rsid w:val="0034104F"/>
    <w:rsid w:val="00347515"/>
    <w:rsid w:val="003500E5"/>
    <w:rsid w:val="003511A3"/>
    <w:rsid w:val="00354D86"/>
    <w:rsid w:val="00361359"/>
    <w:rsid w:val="00363014"/>
    <w:rsid w:val="003679FA"/>
    <w:rsid w:val="00372854"/>
    <w:rsid w:val="00374107"/>
    <w:rsid w:val="0038132E"/>
    <w:rsid w:val="00382A13"/>
    <w:rsid w:val="00385F7C"/>
    <w:rsid w:val="003A48F6"/>
    <w:rsid w:val="003B00B2"/>
    <w:rsid w:val="003B0EE9"/>
    <w:rsid w:val="003B29B4"/>
    <w:rsid w:val="003B7D37"/>
    <w:rsid w:val="003C2047"/>
    <w:rsid w:val="003C4AE9"/>
    <w:rsid w:val="003C6700"/>
    <w:rsid w:val="003D09A9"/>
    <w:rsid w:val="003D2A3D"/>
    <w:rsid w:val="003E3CDC"/>
    <w:rsid w:val="003F34BB"/>
    <w:rsid w:val="003F537B"/>
    <w:rsid w:val="00402237"/>
    <w:rsid w:val="004148C8"/>
    <w:rsid w:val="00414C19"/>
    <w:rsid w:val="00422B6A"/>
    <w:rsid w:val="0042336B"/>
    <w:rsid w:val="00423F17"/>
    <w:rsid w:val="00426101"/>
    <w:rsid w:val="00432350"/>
    <w:rsid w:val="004369AD"/>
    <w:rsid w:val="004515A8"/>
    <w:rsid w:val="0045436F"/>
    <w:rsid w:val="0045563F"/>
    <w:rsid w:val="00472BC4"/>
    <w:rsid w:val="00472FE2"/>
    <w:rsid w:val="004762E9"/>
    <w:rsid w:val="00477837"/>
    <w:rsid w:val="00481830"/>
    <w:rsid w:val="00481F47"/>
    <w:rsid w:val="0048251E"/>
    <w:rsid w:val="004A5D35"/>
    <w:rsid w:val="004A67B2"/>
    <w:rsid w:val="004B3FD4"/>
    <w:rsid w:val="004B6BB6"/>
    <w:rsid w:val="004C3CAC"/>
    <w:rsid w:val="004C5C73"/>
    <w:rsid w:val="004D0F3D"/>
    <w:rsid w:val="004D2910"/>
    <w:rsid w:val="004D695C"/>
    <w:rsid w:val="004D69AD"/>
    <w:rsid w:val="004E729B"/>
    <w:rsid w:val="004F44EC"/>
    <w:rsid w:val="00516CE2"/>
    <w:rsid w:val="00517BDA"/>
    <w:rsid w:val="00520F01"/>
    <w:rsid w:val="00526AEA"/>
    <w:rsid w:val="0053308D"/>
    <w:rsid w:val="00540A9D"/>
    <w:rsid w:val="00543724"/>
    <w:rsid w:val="00547198"/>
    <w:rsid w:val="00547E94"/>
    <w:rsid w:val="0055193E"/>
    <w:rsid w:val="0055402E"/>
    <w:rsid w:val="00555B47"/>
    <w:rsid w:val="00571DED"/>
    <w:rsid w:val="005725B0"/>
    <w:rsid w:val="00572C31"/>
    <w:rsid w:val="00583ED4"/>
    <w:rsid w:val="00586208"/>
    <w:rsid w:val="005A4758"/>
    <w:rsid w:val="005A4C02"/>
    <w:rsid w:val="005A779E"/>
    <w:rsid w:val="005B7BCF"/>
    <w:rsid w:val="005C4324"/>
    <w:rsid w:val="005D0A2D"/>
    <w:rsid w:val="005E3B53"/>
    <w:rsid w:val="005F328C"/>
    <w:rsid w:val="0061118A"/>
    <w:rsid w:val="00611A22"/>
    <w:rsid w:val="00612662"/>
    <w:rsid w:val="006333E9"/>
    <w:rsid w:val="0063383B"/>
    <w:rsid w:val="006345BA"/>
    <w:rsid w:val="006370AE"/>
    <w:rsid w:val="006417AA"/>
    <w:rsid w:val="00645488"/>
    <w:rsid w:val="00645930"/>
    <w:rsid w:val="00647E33"/>
    <w:rsid w:val="00651446"/>
    <w:rsid w:val="0065252F"/>
    <w:rsid w:val="006548FD"/>
    <w:rsid w:val="00662BEC"/>
    <w:rsid w:val="00663BCE"/>
    <w:rsid w:val="006657DE"/>
    <w:rsid w:val="00667FEC"/>
    <w:rsid w:val="006741DD"/>
    <w:rsid w:val="0067656F"/>
    <w:rsid w:val="0068390C"/>
    <w:rsid w:val="0068395E"/>
    <w:rsid w:val="00687688"/>
    <w:rsid w:val="0069656C"/>
    <w:rsid w:val="006A1FB0"/>
    <w:rsid w:val="006B2608"/>
    <w:rsid w:val="006E651F"/>
    <w:rsid w:val="006E750E"/>
    <w:rsid w:val="006F0317"/>
    <w:rsid w:val="006F1899"/>
    <w:rsid w:val="006F31C0"/>
    <w:rsid w:val="006F36D2"/>
    <w:rsid w:val="007015C0"/>
    <w:rsid w:val="00705CB6"/>
    <w:rsid w:val="007157EF"/>
    <w:rsid w:val="007163BC"/>
    <w:rsid w:val="00716425"/>
    <w:rsid w:val="00716715"/>
    <w:rsid w:val="00721A4C"/>
    <w:rsid w:val="007273F7"/>
    <w:rsid w:val="00734186"/>
    <w:rsid w:val="00737D07"/>
    <w:rsid w:val="00744810"/>
    <w:rsid w:val="007702EC"/>
    <w:rsid w:val="0077093A"/>
    <w:rsid w:val="0077420B"/>
    <w:rsid w:val="00784722"/>
    <w:rsid w:val="007856A7"/>
    <w:rsid w:val="00792CDE"/>
    <w:rsid w:val="00795348"/>
    <w:rsid w:val="00795422"/>
    <w:rsid w:val="00795691"/>
    <w:rsid w:val="007C19BD"/>
    <w:rsid w:val="007C53F2"/>
    <w:rsid w:val="007D3311"/>
    <w:rsid w:val="007D5E03"/>
    <w:rsid w:val="007F1BAE"/>
    <w:rsid w:val="007F4337"/>
    <w:rsid w:val="0081101A"/>
    <w:rsid w:val="00815906"/>
    <w:rsid w:val="00817C4B"/>
    <w:rsid w:val="00827FA9"/>
    <w:rsid w:val="0083780E"/>
    <w:rsid w:val="00837B19"/>
    <w:rsid w:val="00841C56"/>
    <w:rsid w:val="00842BFF"/>
    <w:rsid w:val="00853197"/>
    <w:rsid w:val="00857E66"/>
    <w:rsid w:val="0086074A"/>
    <w:rsid w:val="00861C16"/>
    <w:rsid w:val="008653A9"/>
    <w:rsid w:val="0087017C"/>
    <w:rsid w:val="00874A2B"/>
    <w:rsid w:val="008766A4"/>
    <w:rsid w:val="00884C2B"/>
    <w:rsid w:val="0089268A"/>
    <w:rsid w:val="008A6C31"/>
    <w:rsid w:val="008B2720"/>
    <w:rsid w:val="008B3B3F"/>
    <w:rsid w:val="008B78D4"/>
    <w:rsid w:val="008C528B"/>
    <w:rsid w:val="008D2781"/>
    <w:rsid w:val="008D31F5"/>
    <w:rsid w:val="008D45DC"/>
    <w:rsid w:val="008D4F62"/>
    <w:rsid w:val="008E107D"/>
    <w:rsid w:val="008E2953"/>
    <w:rsid w:val="008F1DE7"/>
    <w:rsid w:val="008F203F"/>
    <w:rsid w:val="008F612E"/>
    <w:rsid w:val="00900BDA"/>
    <w:rsid w:val="00907BC8"/>
    <w:rsid w:val="00910F82"/>
    <w:rsid w:val="00914487"/>
    <w:rsid w:val="00920EEF"/>
    <w:rsid w:val="00920EFE"/>
    <w:rsid w:val="00926676"/>
    <w:rsid w:val="00931D82"/>
    <w:rsid w:val="009327EE"/>
    <w:rsid w:val="00945091"/>
    <w:rsid w:val="0096293C"/>
    <w:rsid w:val="0096411C"/>
    <w:rsid w:val="00972D90"/>
    <w:rsid w:val="009802F9"/>
    <w:rsid w:val="0099451A"/>
    <w:rsid w:val="009A06AD"/>
    <w:rsid w:val="009A1B60"/>
    <w:rsid w:val="009A1CDC"/>
    <w:rsid w:val="009A4CEC"/>
    <w:rsid w:val="009B2DDE"/>
    <w:rsid w:val="009B6540"/>
    <w:rsid w:val="009B6ED1"/>
    <w:rsid w:val="009B7BB9"/>
    <w:rsid w:val="009C4324"/>
    <w:rsid w:val="009C7EE2"/>
    <w:rsid w:val="009D0542"/>
    <w:rsid w:val="009D7891"/>
    <w:rsid w:val="009E0D39"/>
    <w:rsid w:val="009E5F36"/>
    <w:rsid w:val="009F30CB"/>
    <w:rsid w:val="009F42FF"/>
    <w:rsid w:val="009F5B1D"/>
    <w:rsid w:val="00A0413C"/>
    <w:rsid w:val="00A1300E"/>
    <w:rsid w:val="00A21A42"/>
    <w:rsid w:val="00A259F7"/>
    <w:rsid w:val="00A25B41"/>
    <w:rsid w:val="00A25F6B"/>
    <w:rsid w:val="00A26DD2"/>
    <w:rsid w:val="00A27FAB"/>
    <w:rsid w:val="00A3032E"/>
    <w:rsid w:val="00A320FC"/>
    <w:rsid w:val="00A367F3"/>
    <w:rsid w:val="00A44317"/>
    <w:rsid w:val="00A44AF4"/>
    <w:rsid w:val="00A57499"/>
    <w:rsid w:val="00A60F15"/>
    <w:rsid w:val="00A65AA1"/>
    <w:rsid w:val="00A74222"/>
    <w:rsid w:val="00A769B3"/>
    <w:rsid w:val="00A85603"/>
    <w:rsid w:val="00A85D9F"/>
    <w:rsid w:val="00A87DC7"/>
    <w:rsid w:val="00A9674E"/>
    <w:rsid w:val="00A96CE3"/>
    <w:rsid w:val="00AB36D6"/>
    <w:rsid w:val="00AB4084"/>
    <w:rsid w:val="00AC27B0"/>
    <w:rsid w:val="00AC744D"/>
    <w:rsid w:val="00AD155C"/>
    <w:rsid w:val="00AD3249"/>
    <w:rsid w:val="00AD3E3F"/>
    <w:rsid w:val="00AD49BD"/>
    <w:rsid w:val="00AD511D"/>
    <w:rsid w:val="00AD6ACA"/>
    <w:rsid w:val="00AE5170"/>
    <w:rsid w:val="00B0713E"/>
    <w:rsid w:val="00B1350F"/>
    <w:rsid w:val="00B15222"/>
    <w:rsid w:val="00B1547C"/>
    <w:rsid w:val="00B230B7"/>
    <w:rsid w:val="00B25DD0"/>
    <w:rsid w:val="00B30497"/>
    <w:rsid w:val="00B32B7A"/>
    <w:rsid w:val="00B368F6"/>
    <w:rsid w:val="00B37C67"/>
    <w:rsid w:val="00B45591"/>
    <w:rsid w:val="00B60320"/>
    <w:rsid w:val="00B62DC3"/>
    <w:rsid w:val="00B62FFA"/>
    <w:rsid w:val="00B65C5A"/>
    <w:rsid w:val="00B7037A"/>
    <w:rsid w:val="00B70848"/>
    <w:rsid w:val="00B70D86"/>
    <w:rsid w:val="00B8705C"/>
    <w:rsid w:val="00B95699"/>
    <w:rsid w:val="00BA417F"/>
    <w:rsid w:val="00BA41D3"/>
    <w:rsid w:val="00BA572B"/>
    <w:rsid w:val="00BB47D8"/>
    <w:rsid w:val="00BB4B7F"/>
    <w:rsid w:val="00BC4B58"/>
    <w:rsid w:val="00BD0619"/>
    <w:rsid w:val="00BD1D85"/>
    <w:rsid w:val="00BD5C93"/>
    <w:rsid w:val="00BE112B"/>
    <w:rsid w:val="00BE54CA"/>
    <w:rsid w:val="00BF2481"/>
    <w:rsid w:val="00C01029"/>
    <w:rsid w:val="00C10032"/>
    <w:rsid w:val="00C12530"/>
    <w:rsid w:val="00C143BD"/>
    <w:rsid w:val="00C20F64"/>
    <w:rsid w:val="00C23852"/>
    <w:rsid w:val="00C25AEC"/>
    <w:rsid w:val="00C326DB"/>
    <w:rsid w:val="00C37A7A"/>
    <w:rsid w:val="00C431C2"/>
    <w:rsid w:val="00C441D9"/>
    <w:rsid w:val="00C526A9"/>
    <w:rsid w:val="00C5323C"/>
    <w:rsid w:val="00C567CD"/>
    <w:rsid w:val="00C8139C"/>
    <w:rsid w:val="00C82568"/>
    <w:rsid w:val="00C849AC"/>
    <w:rsid w:val="00C861FC"/>
    <w:rsid w:val="00C96A80"/>
    <w:rsid w:val="00CA6FCD"/>
    <w:rsid w:val="00CB4AF4"/>
    <w:rsid w:val="00CC2137"/>
    <w:rsid w:val="00CC7216"/>
    <w:rsid w:val="00CC7F6E"/>
    <w:rsid w:val="00CD3BC4"/>
    <w:rsid w:val="00CF29BC"/>
    <w:rsid w:val="00CF3BEA"/>
    <w:rsid w:val="00CF625B"/>
    <w:rsid w:val="00CF78BF"/>
    <w:rsid w:val="00D015AB"/>
    <w:rsid w:val="00D022F2"/>
    <w:rsid w:val="00D055B9"/>
    <w:rsid w:val="00D0573C"/>
    <w:rsid w:val="00D07FA1"/>
    <w:rsid w:val="00D17A49"/>
    <w:rsid w:val="00D210E3"/>
    <w:rsid w:val="00D348B9"/>
    <w:rsid w:val="00D353A9"/>
    <w:rsid w:val="00D37F30"/>
    <w:rsid w:val="00D53882"/>
    <w:rsid w:val="00D55D22"/>
    <w:rsid w:val="00D738D5"/>
    <w:rsid w:val="00D75BD6"/>
    <w:rsid w:val="00D778DE"/>
    <w:rsid w:val="00D956F0"/>
    <w:rsid w:val="00D97296"/>
    <w:rsid w:val="00DA0240"/>
    <w:rsid w:val="00DA0D63"/>
    <w:rsid w:val="00DA3A8E"/>
    <w:rsid w:val="00DA40D7"/>
    <w:rsid w:val="00DA4A03"/>
    <w:rsid w:val="00DA5F39"/>
    <w:rsid w:val="00DB67DD"/>
    <w:rsid w:val="00DB701E"/>
    <w:rsid w:val="00DD6824"/>
    <w:rsid w:val="00DD748E"/>
    <w:rsid w:val="00DD78ED"/>
    <w:rsid w:val="00DE7876"/>
    <w:rsid w:val="00DF2946"/>
    <w:rsid w:val="00E04E27"/>
    <w:rsid w:val="00E0584F"/>
    <w:rsid w:val="00E12098"/>
    <w:rsid w:val="00E22A74"/>
    <w:rsid w:val="00E255BA"/>
    <w:rsid w:val="00E26B2E"/>
    <w:rsid w:val="00E3025A"/>
    <w:rsid w:val="00E3070D"/>
    <w:rsid w:val="00E325FB"/>
    <w:rsid w:val="00E4073E"/>
    <w:rsid w:val="00E473DD"/>
    <w:rsid w:val="00E477CF"/>
    <w:rsid w:val="00E51FE6"/>
    <w:rsid w:val="00E544D8"/>
    <w:rsid w:val="00E56438"/>
    <w:rsid w:val="00E66E98"/>
    <w:rsid w:val="00E70660"/>
    <w:rsid w:val="00E74E92"/>
    <w:rsid w:val="00E750A7"/>
    <w:rsid w:val="00E86538"/>
    <w:rsid w:val="00E916B7"/>
    <w:rsid w:val="00E96005"/>
    <w:rsid w:val="00E9761E"/>
    <w:rsid w:val="00EB3EDD"/>
    <w:rsid w:val="00EB545F"/>
    <w:rsid w:val="00EC432E"/>
    <w:rsid w:val="00ED3B58"/>
    <w:rsid w:val="00EE289B"/>
    <w:rsid w:val="00EE42C6"/>
    <w:rsid w:val="00EF2960"/>
    <w:rsid w:val="00EF3B15"/>
    <w:rsid w:val="00EF541B"/>
    <w:rsid w:val="00EF678E"/>
    <w:rsid w:val="00F03D59"/>
    <w:rsid w:val="00F063CC"/>
    <w:rsid w:val="00F15DC4"/>
    <w:rsid w:val="00F17EC5"/>
    <w:rsid w:val="00F24947"/>
    <w:rsid w:val="00F43808"/>
    <w:rsid w:val="00F466E8"/>
    <w:rsid w:val="00F474E5"/>
    <w:rsid w:val="00F47D36"/>
    <w:rsid w:val="00F51F42"/>
    <w:rsid w:val="00F64B54"/>
    <w:rsid w:val="00F66FC5"/>
    <w:rsid w:val="00F6757E"/>
    <w:rsid w:val="00F71402"/>
    <w:rsid w:val="00F716F7"/>
    <w:rsid w:val="00F73511"/>
    <w:rsid w:val="00F84B85"/>
    <w:rsid w:val="00F85D72"/>
    <w:rsid w:val="00F86840"/>
    <w:rsid w:val="00F86BC1"/>
    <w:rsid w:val="00F8747A"/>
    <w:rsid w:val="00F95DA6"/>
    <w:rsid w:val="00FA1EC0"/>
    <w:rsid w:val="00FA2B92"/>
    <w:rsid w:val="00FC017B"/>
    <w:rsid w:val="00FC553B"/>
    <w:rsid w:val="00FD168A"/>
    <w:rsid w:val="00FD3654"/>
    <w:rsid w:val="00FD4487"/>
    <w:rsid w:val="00FE16E0"/>
    <w:rsid w:val="00FE41D3"/>
    <w:rsid w:val="00FE7040"/>
    <w:rsid w:val="00FF65F1"/>
    <w:rsid w:val="028BDF83"/>
    <w:rsid w:val="051321B8"/>
    <w:rsid w:val="08336CB2"/>
    <w:rsid w:val="099A65B2"/>
    <w:rsid w:val="0D3AF8E4"/>
    <w:rsid w:val="0DDAD4EF"/>
    <w:rsid w:val="0EFF6A4A"/>
    <w:rsid w:val="10AA5392"/>
    <w:rsid w:val="116E4096"/>
    <w:rsid w:val="15932F8D"/>
    <w:rsid w:val="163B3349"/>
    <w:rsid w:val="18074827"/>
    <w:rsid w:val="1899DFD2"/>
    <w:rsid w:val="191A2E33"/>
    <w:rsid w:val="1A23F912"/>
    <w:rsid w:val="1DE39B64"/>
    <w:rsid w:val="1ED266BC"/>
    <w:rsid w:val="2186C8B7"/>
    <w:rsid w:val="22780E7B"/>
    <w:rsid w:val="22EFD81A"/>
    <w:rsid w:val="2320A69B"/>
    <w:rsid w:val="25E34C9C"/>
    <w:rsid w:val="265B40B0"/>
    <w:rsid w:val="28836945"/>
    <w:rsid w:val="28F89A1D"/>
    <w:rsid w:val="2E982F1F"/>
    <w:rsid w:val="2F7A3551"/>
    <w:rsid w:val="33C96D0E"/>
    <w:rsid w:val="39D3EE8A"/>
    <w:rsid w:val="3C8BDFCE"/>
    <w:rsid w:val="439BA867"/>
    <w:rsid w:val="450DA4E7"/>
    <w:rsid w:val="46FD878D"/>
    <w:rsid w:val="4A80A240"/>
    <w:rsid w:val="4E61661D"/>
    <w:rsid w:val="4FE85363"/>
    <w:rsid w:val="51121B65"/>
    <w:rsid w:val="53FA814C"/>
    <w:rsid w:val="54D28A32"/>
    <w:rsid w:val="566EF1A6"/>
    <w:rsid w:val="5701F6EB"/>
    <w:rsid w:val="571F29AD"/>
    <w:rsid w:val="57647FB3"/>
    <w:rsid w:val="5786D5B3"/>
    <w:rsid w:val="5A103743"/>
    <w:rsid w:val="5A931E99"/>
    <w:rsid w:val="5BEC800F"/>
    <w:rsid w:val="5C26CBF0"/>
    <w:rsid w:val="5D832EFF"/>
    <w:rsid w:val="5F7FE32D"/>
    <w:rsid w:val="5FB19B3F"/>
    <w:rsid w:val="6134AACA"/>
    <w:rsid w:val="61891307"/>
    <w:rsid w:val="62DA2930"/>
    <w:rsid w:val="659CFB13"/>
    <w:rsid w:val="67AA240D"/>
    <w:rsid w:val="6A48156A"/>
    <w:rsid w:val="6B635537"/>
    <w:rsid w:val="6CE61AFE"/>
    <w:rsid w:val="6D227B0C"/>
    <w:rsid w:val="72F02A3F"/>
    <w:rsid w:val="7491E7CD"/>
    <w:rsid w:val="752B980F"/>
    <w:rsid w:val="767D0ACA"/>
    <w:rsid w:val="7747B0C6"/>
    <w:rsid w:val="78CDA53D"/>
    <w:rsid w:val="79AC4FCF"/>
    <w:rsid w:val="7A072A46"/>
    <w:rsid w:val="7D3FE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ffffef"/>
    </o:shapedefaults>
    <o:shapelayout v:ext="edit">
      <o:idmap v:ext="edit" data="2"/>
    </o:shapelayout>
  </w:shapeDefaults>
  <w:decimalSymbol w:val=","/>
  <w:listSeparator w:val=";"/>
  <w14:docId w14:val="726A2D4F"/>
  <w15:docId w15:val="{5509544B-C2BB-467A-A659-0B8BD6A54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jc w:val="both"/>
    </w:pPr>
    <w:rPr>
      <w:sz w:val="24"/>
    </w:rPr>
  </w:style>
  <w:style w:type="paragraph" w:styleId="Ttulo1">
    <w:name w:val="heading 1"/>
    <w:basedOn w:val="Normal"/>
    <w:next w:val="01-Texto"/>
    <w:qFormat/>
    <w:rsid w:val="00C37A7A"/>
    <w:pPr>
      <w:keepNext/>
      <w:numPr>
        <w:numId w:val="1"/>
      </w:numPr>
      <w:spacing w:after="720"/>
      <w:jc w:val="left"/>
      <w:outlineLvl w:val="0"/>
    </w:pPr>
    <w:rPr>
      <w:b/>
      <w:caps/>
      <w:kern w:val="28"/>
    </w:rPr>
  </w:style>
  <w:style w:type="paragraph" w:styleId="Ttulo2">
    <w:name w:val="heading 2"/>
    <w:basedOn w:val="01-Texto"/>
    <w:next w:val="01-Texto"/>
    <w:qFormat/>
    <w:pPr>
      <w:keepNext/>
      <w:numPr>
        <w:ilvl w:val="1"/>
        <w:numId w:val="1"/>
      </w:numPr>
      <w:spacing w:before="720" w:after="720"/>
      <w:outlineLvl w:val="1"/>
    </w:pPr>
    <w:rPr>
      <w:b/>
      <w:caps/>
    </w:rPr>
  </w:style>
  <w:style w:type="paragraph" w:styleId="Ttulo3">
    <w:name w:val="heading 3"/>
    <w:basedOn w:val="01-Texto"/>
    <w:next w:val="01-Texto"/>
    <w:qFormat/>
    <w:pPr>
      <w:keepNext/>
      <w:numPr>
        <w:ilvl w:val="2"/>
        <w:numId w:val="1"/>
      </w:numPr>
      <w:spacing w:before="960" w:after="960"/>
      <w:outlineLvl w:val="2"/>
    </w:pPr>
    <w:rPr>
      <w:b/>
    </w:rPr>
  </w:style>
  <w:style w:type="paragraph" w:styleId="Ttulo4">
    <w:name w:val="heading 4"/>
    <w:basedOn w:val="01-Texto"/>
    <w:next w:val="01-Texto"/>
    <w:qFormat/>
    <w:pPr>
      <w:keepNext/>
      <w:numPr>
        <w:ilvl w:val="3"/>
        <w:numId w:val="1"/>
      </w:numPr>
      <w:spacing w:before="720" w:after="720"/>
      <w:outlineLvl w:val="3"/>
    </w:pPr>
    <w:rPr>
      <w:b/>
    </w:rPr>
  </w:style>
  <w:style w:type="paragraph" w:styleId="Ttulo5">
    <w:name w:val="heading 5"/>
    <w:basedOn w:val="01-Texto"/>
    <w:next w:val="01-Texto"/>
    <w:qFormat/>
    <w:pPr>
      <w:numPr>
        <w:ilvl w:val="4"/>
        <w:numId w:val="1"/>
      </w:numPr>
      <w:spacing w:before="720" w:after="720"/>
      <w:outlineLvl w:val="4"/>
    </w:pPr>
    <w:rPr>
      <w:b/>
      <w:i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720" w:after="720"/>
      <w:outlineLvl w:val="5"/>
    </w:pPr>
    <w:rPr>
      <w:b/>
      <w:bCs/>
      <w:i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720" w:after="720"/>
      <w:outlineLvl w:val="6"/>
    </w:pPr>
    <w:rPr>
      <w:szCs w:val="24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720" w:after="720"/>
      <w:outlineLvl w:val="7"/>
    </w:pPr>
    <w:rPr>
      <w:i/>
      <w:iCs/>
      <w:szCs w:val="24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720" w:after="720"/>
      <w:outlineLvl w:val="8"/>
    </w:pPr>
    <w:rPr>
      <w:rFonts w:cs="Arial"/>
      <w:sz w:val="22"/>
      <w:szCs w:val="22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01-Texto" w:customStyle="1">
    <w:name w:val="01 - Texto"/>
    <w:basedOn w:val="Normal"/>
    <w:rsid w:val="00B30497"/>
    <w:pPr>
      <w:spacing w:line="360" w:lineRule="auto"/>
      <w:ind w:firstLine="1134"/>
    </w:p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Legenda">
    <w:name w:val="caption"/>
    <w:basedOn w:val="Normal"/>
    <w:next w:val="Normal"/>
    <w:qFormat/>
    <w:pPr>
      <w:spacing w:before="240" w:after="240"/>
    </w:pPr>
    <w:rPr>
      <w:sz w:val="20"/>
    </w:rPr>
  </w:style>
  <w:style w:type="paragraph" w:styleId="02-Citaolonga" w:customStyle="1">
    <w:name w:val="02 - Citação longa"/>
    <w:basedOn w:val="Normal"/>
    <w:next w:val="01-Texto"/>
    <w:pPr>
      <w:spacing w:before="240" w:after="480"/>
      <w:ind w:left="2268"/>
    </w:pPr>
    <w:rPr>
      <w:sz w:val="20"/>
    </w:rPr>
  </w:style>
  <w:style w:type="paragraph" w:styleId="04-Referncias" w:customStyle="1">
    <w:name w:val="04 - Referências"/>
    <w:basedOn w:val="02-Citaolonga"/>
    <w:pPr>
      <w:spacing w:after="240"/>
      <w:ind w:left="0"/>
      <w:jc w:val="left"/>
    </w:pPr>
    <w:rPr>
      <w:sz w:val="24"/>
    </w:rPr>
  </w:style>
  <w:style w:type="paragraph" w:styleId="05-Tabelaesquerda" w:customStyle="1">
    <w:name w:val="05 - Tabela à esquerda"/>
    <w:basedOn w:val="Normal"/>
    <w:pPr>
      <w:spacing w:before="20" w:after="20"/>
      <w:jc w:val="left"/>
    </w:pPr>
    <w:rPr>
      <w:sz w:val="20"/>
    </w:rPr>
  </w:style>
  <w:style w:type="paragraph" w:styleId="05-Tabeladireita" w:customStyle="1">
    <w:name w:val="05 - Tabela à direita"/>
    <w:basedOn w:val="05-Tabelaesquerda"/>
    <w:pPr>
      <w:jc w:val="right"/>
    </w:pPr>
  </w:style>
  <w:style w:type="paragraph" w:styleId="05-Tabelacentralizado" w:customStyle="1">
    <w:name w:val="05 - Tabela centralizado"/>
    <w:basedOn w:val="05-Tabeladireita"/>
    <w:pPr>
      <w:jc w:val="center"/>
    </w:pPr>
  </w:style>
  <w:style w:type="paragraph" w:styleId="05-Tabelajustificado" w:customStyle="1">
    <w:name w:val="05 - Tabela justificado"/>
    <w:basedOn w:val="05-Tabelacentralizado"/>
    <w:pPr>
      <w:jc w:val="both"/>
    </w:pPr>
  </w:style>
  <w:style w:type="paragraph" w:styleId="08-ListadeProfessores" w:customStyle="1">
    <w:name w:val="08 - Lista de Professores"/>
    <w:basedOn w:val="01-Texto"/>
    <w:pPr>
      <w:ind w:firstLine="0"/>
      <w:jc w:val="center"/>
    </w:pPr>
  </w:style>
  <w:style w:type="paragraph" w:styleId="Textodenotaderodap">
    <w:name w:val="footnote text"/>
    <w:basedOn w:val="Normal"/>
    <w:semiHidden/>
    <w:pPr>
      <w:spacing w:before="60" w:after="60"/>
      <w:ind w:left="284" w:hanging="284"/>
    </w:pPr>
    <w:rPr>
      <w:sz w:val="20"/>
    </w:rPr>
  </w:style>
  <w:style w:type="character" w:styleId="Refdenotaderodap">
    <w:name w:val="footnote reference"/>
    <w:basedOn w:val="Fontepargpadro"/>
    <w:semiHidden/>
    <w:rPr>
      <w:vertAlign w:val="superscript"/>
    </w:rPr>
  </w:style>
  <w:style w:type="paragraph" w:styleId="Sumrio1">
    <w:name w:val="toc 1"/>
    <w:basedOn w:val="01-Texto"/>
    <w:next w:val="Normal"/>
    <w:autoRedefine/>
    <w:uiPriority w:val="39"/>
    <w:pPr>
      <w:spacing w:line="240" w:lineRule="auto"/>
      <w:ind w:firstLine="0"/>
      <w:jc w:val="left"/>
    </w:pPr>
    <w:rPr>
      <w:b/>
      <w:caps/>
      <w:sz w:val="20"/>
    </w:rPr>
  </w:style>
  <w:style w:type="paragraph" w:styleId="Sumrio2">
    <w:name w:val="toc 2"/>
    <w:basedOn w:val="01-Texto"/>
    <w:next w:val="Normal"/>
    <w:autoRedefine/>
    <w:uiPriority w:val="39"/>
    <w:pPr>
      <w:spacing w:line="240" w:lineRule="auto"/>
      <w:ind w:left="240" w:firstLine="0"/>
      <w:jc w:val="left"/>
    </w:pPr>
    <w:rPr>
      <w:smallCaps/>
      <w:sz w:val="20"/>
    </w:rPr>
  </w:style>
  <w:style w:type="paragraph" w:styleId="Sumrio3">
    <w:name w:val="toc 3"/>
    <w:basedOn w:val="01-Texto"/>
    <w:next w:val="Normal"/>
    <w:autoRedefine/>
    <w:uiPriority w:val="39"/>
    <w:pPr>
      <w:spacing w:line="240" w:lineRule="auto"/>
      <w:ind w:left="480" w:firstLine="0"/>
      <w:jc w:val="left"/>
    </w:pPr>
    <w:rPr>
      <w:i/>
      <w:sz w:val="20"/>
    </w:rPr>
  </w:style>
  <w:style w:type="paragraph" w:styleId="Sumrio4">
    <w:name w:val="toc 4"/>
    <w:basedOn w:val="01-Texto"/>
    <w:next w:val="Normal"/>
    <w:autoRedefine/>
    <w:semiHidden/>
    <w:pPr>
      <w:spacing w:line="240" w:lineRule="auto"/>
      <w:ind w:left="720" w:firstLine="0"/>
      <w:jc w:val="left"/>
    </w:pPr>
    <w:rPr>
      <w:sz w:val="18"/>
    </w:rPr>
  </w:style>
  <w:style w:type="paragraph" w:styleId="Sumrio5">
    <w:name w:val="toc 5"/>
    <w:basedOn w:val="01-Texto"/>
    <w:next w:val="Normal"/>
    <w:autoRedefine/>
    <w:semiHidden/>
    <w:pPr>
      <w:spacing w:line="240" w:lineRule="auto"/>
      <w:ind w:left="960" w:firstLine="0"/>
      <w:jc w:val="left"/>
    </w:pPr>
    <w:rPr>
      <w:sz w:val="18"/>
    </w:rPr>
  </w:style>
  <w:style w:type="paragraph" w:styleId="Sumrio6">
    <w:name w:val="toc 6"/>
    <w:basedOn w:val="Normal"/>
    <w:next w:val="Normal"/>
    <w:autoRedefine/>
    <w:semiHidden/>
    <w:pPr>
      <w:ind w:left="1200"/>
      <w:jc w:val="left"/>
    </w:pPr>
    <w:rPr>
      <w:sz w:val="18"/>
    </w:rPr>
  </w:style>
  <w:style w:type="paragraph" w:styleId="Sumrio7">
    <w:name w:val="toc 7"/>
    <w:basedOn w:val="Normal"/>
    <w:next w:val="Normal"/>
    <w:autoRedefine/>
    <w:semiHidden/>
    <w:pPr>
      <w:ind w:left="1440"/>
      <w:jc w:val="left"/>
    </w:pPr>
    <w:rPr>
      <w:sz w:val="18"/>
    </w:rPr>
  </w:style>
  <w:style w:type="paragraph" w:styleId="Sumrio8">
    <w:name w:val="toc 8"/>
    <w:basedOn w:val="Normal"/>
    <w:next w:val="Normal"/>
    <w:autoRedefine/>
    <w:semiHidden/>
    <w:pPr>
      <w:ind w:left="1680"/>
      <w:jc w:val="left"/>
    </w:pPr>
    <w:rPr>
      <w:sz w:val="18"/>
    </w:rPr>
  </w:style>
  <w:style w:type="paragraph" w:styleId="Sumrio9">
    <w:name w:val="toc 9"/>
    <w:basedOn w:val="Normal"/>
    <w:next w:val="Normal"/>
    <w:autoRedefine/>
    <w:semiHidden/>
    <w:pPr>
      <w:ind w:left="1920"/>
      <w:jc w:val="left"/>
    </w:pPr>
    <w:rPr>
      <w:sz w:val="18"/>
    </w:rPr>
  </w:style>
  <w:style w:type="paragraph" w:styleId="03-Inciso" w:customStyle="1">
    <w:name w:val="03 - Inciso"/>
    <w:basedOn w:val="Normal"/>
    <w:rsid w:val="00B30497"/>
    <w:pPr>
      <w:spacing w:line="360" w:lineRule="auto"/>
      <w:ind w:left="1134"/>
    </w:pPr>
  </w:style>
  <w:style w:type="character" w:styleId="Nmerodepgina">
    <w:name w:val="page number"/>
    <w:basedOn w:val="Fontepargpadro"/>
  </w:style>
  <w:style w:type="paragraph" w:styleId="06-Ttulosps-textuais" w:customStyle="1">
    <w:name w:val="06 - Títulos pós-textuais"/>
    <w:basedOn w:val="Ttulo1"/>
    <w:pPr>
      <w:numPr>
        <w:numId w:val="0"/>
      </w:numPr>
      <w:jc w:val="center"/>
    </w:pPr>
  </w:style>
  <w:style w:type="paragraph" w:styleId="07-FolhadeRosto" w:customStyle="1">
    <w:name w:val="07 - Folha de Rosto"/>
    <w:basedOn w:val="Normal"/>
    <w:pPr>
      <w:spacing w:after="120"/>
      <w:jc w:val="center"/>
    </w:pPr>
    <w:rPr>
      <w:b/>
      <w:caps/>
    </w:rPr>
  </w:style>
  <w:style w:type="paragraph" w:styleId="07-Naturezadotrabalho" w:customStyle="1">
    <w:name w:val="07 - Natureza do trabalho"/>
    <w:basedOn w:val="Normal"/>
    <w:pPr>
      <w:ind w:left="4536"/>
    </w:pPr>
  </w:style>
  <w:style w:type="paragraph" w:styleId="09-DedicatriaseAgradecimentos" w:customStyle="1">
    <w:name w:val="09 - Dedicatórias e Agradecimentos"/>
    <w:basedOn w:val="07-Naturezadotrabalho"/>
    <w:pPr>
      <w:ind w:left="3402"/>
    </w:pPr>
    <w:rPr>
      <w:i/>
    </w:rPr>
  </w:style>
  <w:style w:type="paragraph" w:styleId="Textodecomentrio">
    <w:name w:val="annotation text"/>
    <w:basedOn w:val="Normal"/>
    <w:semiHidden/>
    <w:rPr>
      <w:sz w:val="20"/>
    </w:rPr>
  </w:style>
  <w:style w:type="paragraph" w:styleId="05-Tabelafonte" w:customStyle="1">
    <w:name w:val="05 - Tabela fonte"/>
    <w:basedOn w:val="Normal"/>
    <w:pPr>
      <w:spacing w:before="120"/>
      <w:jc w:val="right"/>
    </w:pPr>
    <w:rPr>
      <w:sz w:val="20"/>
    </w:rPr>
  </w:style>
  <w:style w:type="paragraph" w:styleId="06-Ttulospr-textuais" w:customStyle="1">
    <w:name w:val="06 - Títulos pré-textuais"/>
    <w:basedOn w:val="Normal"/>
    <w:rsid w:val="00C37A7A"/>
    <w:pPr>
      <w:spacing w:after="960"/>
      <w:jc w:val="center"/>
    </w:pPr>
    <w:rPr>
      <w:b/>
      <w:caps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paragraph" w:styleId="ndicedeilustraes">
    <w:name w:val="table of figures"/>
    <w:basedOn w:val="Normal"/>
    <w:next w:val="Normal"/>
    <w:semiHidden/>
    <w:pPr>
      <w:ind w:left="480" w:hanging="480"/>
    </w:p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paragraph" w:styleId="Cabealho">
    <w:name w:val="heade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rsid w:val="002B13AB"/>
    <w:pPr>
      <w:jc w:val="left"/>
    </w:pPr>
    <w:rPr>
      <w:rFonts w:ascii="Arial" w:hAnsi="Arial"/>
      <w:b/>
    </w:rPr>
  </w:style>
  <w:style w:type="paragraph" w:styleId="Recuodecorpodetexto2">
    <w:name w:val="Body Text Indent 2"/>
    <w:basedOn w:val="Normal"/>
    <w:rsid w:val="00B368F6"/>
    <w:pPr>
      <w:spacing w:after="120" w:line="480" w:lineRule="auto"/>
      <w:ind w:left="283"/>
    </w:pPr>
  </w:style>
  <w:style w:type="character" w:styleId="CabealhoChar" w:customStyle="1">
    <w:name w:val="Cabeçalho Char"/>
    <w:basedOn w:val="Fontepargpadro"/>
    <w:link w:val="Cabealho"/>
    <w:uiPriority w:val="99"/>
    <w:rsid w:val="00E255BA"/>
    <w:rPr>
      <w:sz w:val="24"/>
    </w:rPr>
  </w:style>
  <w:style w:type="paragraph" w:styleId="Textodebalo">
    <w:name w:val="Balloon Text"/>
    <w:basedOn w:val="Normal"/>
    <w:link w:val="TextodebaloChar"/>
    <w:rsid w:val="00E255BA"/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rsid w:val="00E255BA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har"/>
    <w:qFormat/>
    <w:rsid w:val="00B7037A"/>
    <w:pPr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rsid w:val="00B7037A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317815"/>
    <w:pPr>
      <w:ind w:left="720"/>
      <w:contextualSpacing/>
    </w:pPr>
  </w:style>
  <w:style w:type="character" w:styleId="RodapChar" w:customStyle="1">
    <w:name w:val="Rodapé Char"/>
    <w:basedOn w:val="Fontepargpadro"/>
    <w:link w:val="Rodap"/>
    <w:uiPriority w:val="99"/>
    <w:rsid w:val="00A320FC"/>
    <w:rPr>
      <w:sz w:val="24"/>
    </w:rPr>
  </w:style>
  <w:style w:type="table" w:styleId="Tabelacomgrade">
    <w:name w:val="Table Grid"/>
    <w:basedOn w:val="Tabelanormal"/>
    <w:rsid w:val="00BA41D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74E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</w:rPr>
  </w:style>
  <w:style w:type="character" w:styleId="Pr-formataoHTMLChar" w:customStyle="1">
    <w:name w:val="Pré-formatação HTML Char"/>
    <w:basedOn w:val="Fontepargpadro"/>
    <w:link w:val="Pr-formataoHTML"/>
    <w:uiPriority w:val="99"/>
    <w:semiHidden/>
    <w:rsid w:val="00E74E92"/>
    <w:rPr>
      <w:rFonts w:ascii="Courier New" w:hAnsi="Courier New" w:cs="Courier New"/>
    </w:rPr>
  </w:style>
  <w:style w:type="character" w:styleId="TextodoEspaoReservado">
    <w:name w:val="Placeholder Text"/>
    <w:basedOn w:val="Fontepargpadro"/>
    <w:uiPriority w:val="99"/>
    <w:semiHidden/>
    <w:rsid w:val="00E3025A"/>
    <w:rPr>
      <w:color w:val="808080"/>
    </w:rPr>
  </w:style>
  <w:style w:type="character" w:styleId="MenoPendente">
    <w:name w:val="Unresolved Mention"/>
    <w:basedOn w:val="Fontepargpadro"/>
    <w:uiPriority w:val="99"/>
    <w:semiHidden/>
    <w:unhideWhenUsed/>
    <w:rsid w:val="001B3F12"/>
    <w:rPr>
      <w:color w:val="605E5C"/>
      <w:shd w:val="clear" w:color="auto" w:fill="E1DFDD"/>
    </w:rPr>
  </w:style>
  <w:style w:type="character" w:styleId="normaltextrun" w:customStyle="1">
    <w:name w:val="normaltextrun"/>
    <w:basedOn w:val="Fontepargpadro"/>
    <w:rsid w:val="008E107D"/>
  </w:style>
  <w:style w:type="character" w:styleId="eop" w:customStyle="1">
    <w:name w:val="eop"/>
    <w:basedOn w:val="Fontepargpadro"/>
    <w:rsid w:val="008E107D"/>
  </w:style>
  <w:style w:type="paragraph" w:styleId="Default" w:customStyle="1">
    <w:name w:val="Default"/>
    <w:rsid w:val="00B62FF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table" w:styleId="TabeladeLista6Colorida">
    <w:name w:val="List Table 6 Colorful"/>
    <w:basedOn w:val="Tabelanormal"/>
    <w:uiPriority w:val="51"/>
    <w:rsid w:val="008C528B"/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paragraph" w:customStyle="1">
    <w:name w:val="paragraph"/>
    <w:basedOn w:val="Normal"/>
    <w:rsid w:val="003B00B2"/>
    <w:pPr>
      <w:spacing w:before="100" w:beforeAutospacing="1" w:after="100" w:afterAutospacing="1"/>
      <w:jc w:val="left"/>
    </w:pPr>
    <w:rPr>
      <w:szCs w:val="24"/>
    </w:rPr>
  </w:style>
  <w:style w:type="table" w:styleId="SimplesTabela2">
    <w:name w:val="Plain Table 2"/>
    <w:basedOn w:val="Tabelanormal"/>
    <w:uiPriority w:val="42"/>
    <w:rsid w:val="00A85603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SimplesTabela3">
    <w:name w:val="Plain Table 3"/>
    <w:basedOn w:val="Tabelanormal"/>
    <w:uiPriority w:val="43"/>
    <w:rsid w:val="00A8560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deGrade3">
    <w:name w:val="Grid Table 3"/>
    <w:basedOn w:val="Tabelanormal"/>
    <w:uiPriority w:val="48"/>
    <w:rsid w:val="00DA5F39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TabeladeGrade2">
    <w:name w:val="Grid Table 2"/>
    <w:basedOn w:val="Tabelanormal"/>
    <w:uiPriority w:val="47"/>
    <w:rsid w:val="00DA5F39"/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">
    <w:name w:val="Grid Table 6 Colorful"/>
    <w:basedOn w:val="Tabelanormal"/>
    <w:uiPriority w:val="51"/>
    <w:rsid w:val="0069656C"/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8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4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5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1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9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8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4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3148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10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jpeg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image" Target="/media/image.png" Id="R8241558ac7b64cba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eus%20documentos\Home%20pages\Ci&#234;ncias%20da%20Linguagem\Disserta&#231;&#227;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FERLIN</b:Tag>
    <b:SourceType>ArticleInAPeriodical</b:SourceType>
    <b:Guid>{382EFEF6-857C-449A-821F-C158037E93C8}</b:Guid>
    <b:Title>Os cursos de engenharia na modalidade EAD e Presencial: Proposta de cursos na área de computação, produção e elétrica.</b:Title>
    <b:Year>2015</b:Year>
    <b:Author>
      <b:Author>
        <b:NameList>
          <b:Person>
            <b:Last>FERLIN E. P.</b:Last>
            <b:First>CARVALHO</b:First>
            <b:Middle>N. F.</b:Middle>
          </b:Person>
        </b:NameList>
      </b:Author>
    </b:Author>
    <b:ConferenceName>COBENGE - Congresso Brasileiro de Engenharia</b:ConferenceName>
    <b:PeriodicalTitle>XLIII Congresso Brasileiro de Educação em Engenharia</b:PeriodicalTitle>
    <b:RefOrder>1</b:RefOrder>
  </b:Source>
  <b:Source>
    <b:Tag>AZEVEDO</b:Tag>
    <b:SourceType>Book</b:SourceType>
    <b:Guid>{A117709F-0DEA-4DAA-9547-B49741973FD5}</b:Guid>
    <b:Title>Metodologia científica ao alcance de todos</b:Title>
    <b:Year>2009</b:Year>
    <b:Author>
      <b:Author>
        <b:NameList>
          <b:Person>
            <b:Last>AZEVEDO</b:Last>
            <b:First>C.</b:First>
            <b:Middle>B.</b:Middle>
          </b:Person>
        </b:NameList>
      </b:Author>
    </b:Author>
    <b:City>Barueri</b:City>
    <b:Publisher>Manole</b:Publisher>
    <b:RefOrder>2</b:RefOrder>
  </b:Source>
  <b:Source>
    <b:Tag>WAZLAWICK</b:Tag>
    <b:SourceType>Book</b:SourceType>
    <b:Guid>{321820F0-1CBE-4CD6-A079-D5902009C7F6}</b:Guid>
    <b:Author>
      <b:Author>
        <b:NameList>
          <b:Person>
            <b:Last>WAZLAWICK</b:Last>
            <b:First>R.</b:First>
            <b:Middle>S.</b:Middle>
          </b:Person>
        </b:NameList>
      </b:Author>
    </b:Author>
    <b:Title>Metodologia da pesquisa para ciência da computação</b:Title>
    <b:Year>2009</b:Year>
    <b:City>Rio de Janeiro</b:City>
    <b:Publisher>Elsevier</b:Publisher>
    <b:RefOrder>3</b:RefOrder>
  </b:Source>
  <b:Source>
    <b:Tag>MAGALHAES</b:Tag>
    <b:SourceType>BookSection</b:SourceType>
    <b:Guid>{67EA7683-DE02-44DD-B79C-BA7ACBFC1D03}</b:Guid>
    <b:Author>
      <b:Author>
        <b:NameList>
          <b:Person>
            <b:Last>MAGALHÃES</b:Last>
            <b:First>L.</b:First>
            <b:Middle>B. N.</b:Middle>
          </b:Person>
        </b:NameList>
      </b:Author>
      <b:BookAuthor>
        <b:NameList>
          <b:Person>
            <b:Last>SILVA</b:Last>
            <b:First>P.</b:First>
          </b:Person>
        </b:NameList>
      </b:BookAuthor>
    </b:Author>
    <b:Title>Anti-hipertensivos</b:Title>
    <b:Year>1998</b:Year>
    <b:City>Rio de Janeiro</b:City>
    <b:Publisher>Guanabara Koogan</b:Publisher>
    <b:BookTitle>Farmacologia</b:BookTitle>
    <b:Pages>647-657</b:Pages>
    <b:RefOrder>4</b:RefOrder>
  </b:Source>
  <b:Source>
    <b:Tag>SOUZA</b:Tag>
    <b:SourceType>Misc</b:SourceType>
    <b:Guid>{70DE0499-85B7-45E9-A213-C0C291248955}</b:Guid>
    <b:Title>Risco biológico e biossegurança no cotidiano de enfermeiros e auxiliares de enfermagem.</b:Title>
    <b:Year>2001</b:Year>
    <b:City>Ribeirão Preto</b:City>
    <b:Author>
      <b:Author>
        <b:NameList>
          <b:Person>
            <b:Last>SOUZA</b:Last>
            <b:First>A.</b:First>
            <b:Middle>C. S.</b:Middle>
          </b:Person>
        </b:NameList>
      </b:Author>
    </b:Author>
    <b:PublicationTitle>Tese de Doutorado</b:PublicationTitle>
    <b:StateProvince>São Paulo</b:StateProvince>
    <b:CountryRegion>Brasi</b:CountryRegion>
    <b:RefOrder>5</b:RefOrder>
  </b:Source>
  <b:Source>
    <b:Tag>LEFFA</b:Tag>
    <b:SourceType>InternetSite</b:SourceType>
    <b:Guid>{5F69CA02-A7FA-41F7-834B-1AD54EB12A70}</b:Guid>
    <b:Title>Normas da ABNT - Citações e Referências Bibliográficas</b:Title>
    <b:Author>
      <b:Author>
        <b:NameList>
          <b:Person>
            <b:Last>LEFFA</b:Last>
            <b:First>V.</b:First>
            <b:Middle>J.</b:Middle>
          </b:Person>
        </b:NameList>
      </b:Author>
    </b:Author>
    <b:URL>http://www.leffa.pro.br/textos/abnt.htm</b:URL>
    <b:RefOrder>6</b:RefOrder>
  </b:Source>
</b:Sources>
</file>

<file path=customXml/itemProps1.xml><?xml version="1.0" encoding="utf-8"?>
<ds:datastoreItem xmlns:ds="http://schemas.openxmlformats.org/officeDocument/2006/customXml" ds:itemID="{E8E22FA5-FF9F-421F-A80B-A96DEFCF23F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Dissertação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EDERSON CICHACZEWSKI</dc:creator>
  <lastModifiedBy>LEONAM UIRLEY DO NASCIMENTO CASSEMIRO</lastModifiedBy>
  <revision>6</revision>
  <lastPrinted>2021-10-18T18:17:00.0000000Z</lastPrinted>
  <dcterms:created xsi:type="dcterms:W3CDTF">2024-02-16T20:04:00.0000000Z</dcterms:created>
  <dcterms:modified xsi:type="dcterms:W3CDTF">2024-08-28T01:33:40.2482650Z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96ed13668262d3be8a40b383d72968493fc0525b073ae007d355f0ab974efa67</vt:lpwstr>
  </property>
</Properties>
</file>