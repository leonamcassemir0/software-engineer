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4383" w14:textId="77777777" w:rsidR="004369AD" w:rsidRDefault="004369AD" w:rsidP="004369AD">
      <w:pPr>
        <w:pStyle w:val="PargrafodaLista"/>
        <w:spacing w:before="120" w:after="120" w:line="360" w:lineRule="auto"/>
        <w:ind w:left="1428" w:right="68"/>
        <w:rPr>
          <w:sz w:val="22"/>
        </w:rPr>
      </w:pPr>
    </w:p>
    <w:p w14:paraId="2EE6C5E3" w14:textId="77777777" w:rsidR="00BA572B" w:rsidRDefault="00BA572B" w:rsidP="004369AD">
      <w:pPr>
        <w:pStyle w:val="PargrafodaLista"/>
        <w:spacing w:before="120" w:after="120" w:line="360" w:lineRule="auto"/>
        <w:ind w:left="1428" w:right="68"/>
        <w:rPr>
          <w:sz w:val="22"/>
        </w:rPr>
      </w:pPr>
    </w:p>
    <w:p w14:paraId="18A795C3" w14:textId="77777777" w:rsidR="007C19BD" w:rsidRPr="00792ED5" w:rsidRDefault="007C19BD" w:rsidP="007C19BD">
      <w:pPr>
        <w:spacing w:after="330" w:line="259" w:lineRule="auto"/>
        <w:ind w:right="63"/>
        <w:jc w:val="center"/>
        <w:rPr>
          <w:b/>
          <w:sz w:val="32"/>
          <w:szCs w:val="32"/>
        </w:rPr>
      </w:pPr>
      <w:r w:rsidRPr="00792ED5">
        <w:rPr>
          <w:noProof/>
        </w:rPr>
        <w:drawing>
          <wp:anchor distT="0" distB="0" distL="0" distR="0" simplePos="0" relativeHeight="251658752" behindDoc="1" locked="0" layoutInCell="1" allowOverlap="1" wp14:anchorId="2FDA5643" wp14:editId="662C1FEE">
            <wp:simplePos x="0" y="0"/>
            <wp:positionH relativeFrom="page">
              <wp:posOffset>850900</wp:posOffset>
            </wp:positionH>
            <wp:positionV relativeFrom="page">
              <wp:posOffset>1624965</wp:posOffset>
            </wp:positionV>
            <wp:extent cx="1760220" cy="906780"/>
            <wp:effectExtent l="0" t="0" r="0" b="7620"/>
            <wp:wrapNone/>
            <wp:docPr id="420505120" name="image1.jpeg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5120" name="image1.jpeg" descr="Text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9121C" w14:textId="77777777" w:rsidR="007C19BD" w:rsidRPr="00792ED5" w:rsidRDefault="007C19BD" w:rsidP="007C19BD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72A8A5D1" w14:textId="77777777" w:rsidR="007C19BD" w:rsidRPr="00792ED5" w:rsidRDefault="007C19BD" w:rsidP="007C19BD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4AEE47A0" w14:textId="00EA54BF" w:rsidR="007C19BD" w:rsidRPr="00792ED5" w:rsidRDefault="007C19BD" w:rsidP="007C19BD">
      <w:pPr>
        <w:spacing w:after="330" w:line="259" w:lineRule="auto"/>
        <w:ind w:right="63"/>
        <w:jc w:val="center"/>
        <w:rPr>
          <w:b/>
          <w:sz w:val="32"/>
          <w:szCs w:val="32"/>
        </w:rPr>
      </w:pPr>
      <w:r w:rsidRPr="00792ED5">
        <w:rPr>
          <w:b/>
          <w:sz w:val="32"/>
          <w:szCs w:val="32"/>
        </w:rPr>
        <w:t xml:space="preserve">ATIVIDADE PRÁTICA DA DISCIPLINA </w:t>
      </w:r>
      <w:r>
        <w:rPr>
          <w:b/>
          <w:sz w:val="32"/>
          <w:szCs w:val="32"/>
        </w:rPr>
        <w:t>ENGENHARIA DE SOFTWARE</w:t>
      </w:r>
    </w:p>
    <w:p w14:paraId="323E92FA" w14:textId="77777777" w:rsidR="007C19BD" w:rsidRPr="00792ED5" w:rsidRDefault="007C19BD" w:rsidP="007C19BD">
      <w:pPr>
        <w:spacing w:after="330" w:line="259" w:lineRule="auto"/>
        <w:ind w:right="63"/>
        <w:jc w:val="center"/>
        <w:rPr>
          <w:b/>
          <w:sz w:val="32"/>
          <w:szCs w:val="32"/>
        </w:rPr>
      </w:pPr>
      <w:r w:rsidRPr="00792ED5">
        <w:rPr>
          <w:b/>
          <w:sz w:val="32"/>
          <w:szCs w:val="32"/>
          <w:highlight w:val="yellow"/>
        </w:rPr>
        <w:t>NOME DO CURSO</w:t>
      </w:r>
    </w:p>
    <w:p w14:paraId="25995019" w14:textId="77777777" w:rsidR="007C19BD" w:rsidRPr="00792ED5" w:rsidRDefault="007C19BD" w:rsidP="007C19BD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05A2894E" w14:textId="77777777" w:rsidR="007C19BD" w:rsidRPr="00792ED5" w:rsidRDefault="007C19BD" w:rsidP="007C19BD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477A2DFB" w14:textId="77777777" w:rsidR="007C19BD" w:rsidRPr="00792ED5" w:rsidRDefault="007C19BD" w:rsidP="007C19BD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3542DC50" w14:textId="77777777" w:rsidR="007C19BD" w:rsidRPr="00792ED5" w:rsidRDefault="007C19BD" w:rsidP="007C19BD">
      <w:pPr>
        <w:spacing w:after="330" w:line="259" w:lineRule="auto"/>
        <w:ind w:right="63"/>
        <w:jc w:val="right"/>
        <w:rPr>
          <w:b/>
          <w:szCs w:val="24"/>
          <w:highlight w:val="yellow"/>
        </w:rPr>
      </w:pPr>
    </w:p>
    <w:p w14:paraId="610AB2A4" w14:textId="77777777" w:rsidR="007C19BD" w:rsidRPr="00792ED5" w:rsidRDefault="007C19BD" w:rsidP="007C19BD">
      <w:pPr>
        <w:spacing w:after="330" w:line="259" w:lineRule="auto"/>
        <w:ind w:right="63"/>
        <w:jc w:val="right"/>
        <w:rPr>
          <w:b/>
          <w:szCs w:val="24"/>
          <w:highlight w:val="yellow"/>
        </w:rPr>
      </w:pPr>
    </w:p>
    <w:p w14:paraId="727425A7" w14:textId="77777777" w:rsidR="007C19BD" w:rsidRPr="00792ED5" w:rsidRDefault="007C19BD" w:rsidP="007C19BD">
      <w:pPr>
        <w:spacing w:after="330" w:line="259" w:lineRule="auto"/>
        <w:ind w:right="63"/>
        <w:jc w:val="right"/>
        <w:rPr>
          <w:b/>
          <w:szCs w:val="24"/>
        </w:rPr>
      </w:pPr>
      <w:r w:rsidRPr="00792ED5">
        <w:rPr>
          <w:b/>
          <w:szCs w:val="24"/>
          <w:highlight w:val="yellow"/>
        </w:rPr>
        <w:t>NOME DO(A) ALUNO(A) – RU</w:t>
      </w:r>
      <w:r w:rsidRPr="00792ED5">
        <w:rPr>
          <w:b/>
          <w:szCs w:val="24"/>
          <w:highlight w:val="yellow"/>
        </w:rPr>
        <w:br/>
      </w:r>
      <w:proofErr w:type="spellStart"/>
      <w:r w:rsidRPr="00792ED5">
        <w:rPr>
          <w:b/>
          <w:szCs w:val="24"/>
        </w:rPr>
        <w:t>PROFª</w:t>
      </w:r>
      <w:proofErr w:type="spellEnd"/>
      <w:r w:rsidRPr="00792ED5">
        <w:rPr>
          <w:b/>
          <w:szCs w:val="24"/>
        </w:rPr>
        <w:t>. MARIANE G B FERNANDES</w:t>
      </w:r>
    </w:p>
    <w:p w14:paraId="6CD55CF8" w14:textId="77777777" w:rsidR="007C19BD" w:rsidRPr="00792ED5" w:rsidRDefault="007C19BD" w:rsidP="007C19BD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505C861C" w14:textId="77777777" w:rsidR="007C19BD" w:rsidRPr="00792ED5" w:rsidRDefault="007C19BD" w:rsidP="007C19BD">
      <w:pPr>
        <w:ind w:right="68"/>
      </w:pPr>
    </w:p>
    <w:p w14:paraId="25734CF2" w14:textId="77777777" w:rsidR="007C19BD" w:rsidRDefault="007C19BD" w:rsidP="007C19BD">
      <w:pPr>
        <w:ind w:right="68"/>
      </w:pPr>
    </w:p>
    <w:p w14:paraId="3333097A" w14:textId="77777777" w:rsidR="007C19BD" w:rsidRPr="00792ED5" w:rsidRDefault="007C19BD" w:rsidP="007C19BD">
      <w:pPr>
        <w:ind w:right="68"/>
      </w:pPr>
    </w:p>
    <w:p w14:paraId="535B9749" w14:textId="77777777" w:rsidR="007C19BD" w:rsidRPr="00792ED5" w:rsidRDefault="007C19BD" w:rsidP="007C19BD">
      <w:pPr>
        <w:ind w:right="68"/>
      </w:pPr>
    </w:p>
    <w:p w14:paraId="7BC7AE46" w14:textId="77777777" w:rsidR="007C19BD" w:rsidRPr="00792ED5" w:rsidRDefault="007C19BD" w:rsidP="007C19BD">
      <w:pPr>
        <w:ind w:right="68"/>
      </w:pPr>
    </w:p>
    <w:p w14:paraId="36759CB4" w14:textId="77777777" w:rsidR="007C19BD" w:rsidRPr="00792ED5" w:rsidRDefault="007C19BD" w:rsidP="007C19BD">
      <w:pPr>
        <w:ind w:right="68"/>
      </w:pPr>
    </w:p>
    <w:p w14:paraId="5909872C" w14:textId="77777777" w:rsidR="007C19BD" w:rsidRPr="00792ED5" w:rsidRDefault="007C19BD" w:rsidP="007C19BD">
      <w:pPr>
        <w:ind w:right="68"/>
      </w:pPr>
    </w:p>
    <w:p w14:paraId="5D937E65" w14:textId="77777777" w:rsidR="007C19BD" w:rsidRPr="00792ED5" w:rsidRDefault="007C19BD" w:rsidP="007C19BD">
      <w:pPr>
        <w:ind w:right="68"/>
      </w:pPr>
    </w:p>
    <w:p w14:paraId="7E64D99B" w14:textId="77777777" w:rsidR="007C19BD" w:rsidRPr="00792ED5" w:rsidRDefault="007C19BD" w:rsidP="007C19BD">
      <w:pPr>
        <w:ind w:right="68"/>
      </w:pPr>
    </w:p>
    <w:p w14:paraId="7DFD053E" w14:textId="77777777" w:rsidR="007C19BD" w:rsidRPr="00792ED5" w:rsidRDefault="007C19BD" w:rsidP="007C19BD">
      <w:pPr>
        <w:ind w:right="68"/>
      </w:pPr>
    </w:p>
    <w:p w14:paraId="6EBF1820" w14:textId="77777777" w:rsidR="007C19BD" w:rsidRPr="00792ED5" w:rsidRDefault="007C19BD" w:rsidP="007C19BD">
      <w:pPr>
        <w:ind w:right="68"/>
      </w:pPr>
    </w:p>
    <w:p w14:paraId="340D8687" w14:textId="77777777" w:rsidR="007C19BD" w:rsidRPr="00792ED5" w:rsidRDefault="007C19BD" w:rsidP="007C19BD">
      <w:pPr>
        <w:ind w:right="68"/>
      </w:pPr>
    </w:p>
    <w:p w14:paraId="6F9B7DC9" w14:textId="77777777" w:rsidR="000A51EF" w:rsidRDefault="007C19BD" w:rsidP="000A51EF">
      <w:pPr>
        <w:ind w:right="68"/>
        <w:jc w:val="center"/>
      </w:pPr>
      <w:r w:rsidRPr="00792ED5">
        <w:rPr>
          <w:highlight w:val="yellow"/>
        </w:rPr>
        <w:t>CIDADE</w:t>
      </w:r>
      <w:r w:rsidRPr="00792ED5">
        <w:rPr>
          <w:highlight w:val="yellow"/>
        </w:rPr>
        <w:br/>
      </w:r>
      <w:r>
        <w:t>2024</w:t>
      </w:r>
    </w:p>
    <w:p w14:paraId="67028DE4" w14:textId="616185C1" w:rsidR="003B00B2" w:rsidRPr="000A51EF" w:rsidRDefault="000A51EF" w:rsidP="000A51EF">
      <w:pPr>
        <w:ind w:right="68"/>
        <w:jc w:val="center"/>
        <w:rPr>
          <w:rStyle w:val="normaltextrun"/>
        </w:rPr>
      </w:pPr>
      <w:r w:rsidRPr="000034AD">
        <w:rPr>
          <w:noProof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FD56C2" wp14:editId="42B27EE4">
                <wp:simplePos x="0" y="0"/>
                <wp:positionH relativeFrom="margin">
                  <wp:posOffset>-213360</wp:posOffset>
                </wp:positionH>
                <wp:positionV relativeFrom="paragraph">
                  <wp:posOffset>-199390</wp:posOffset>
                </wp:positionV>
                <wp:extent cx="6076950" cy="4217670"/>
                <wp:effectExtent l="19050" t="19050" r="38100" b="30480"/>
                <wp:wrapNone/>
                <wp:docPr id="131860485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21767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B0524" id="Retângulo: Cantos Arredondados 1" o:spid="_x0000_s1026" style="position:absolute;margin-left:-16.8pt;margin-top:-15.7pt;width:478.5pt;height:332.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" filled="f" strokecolor="#ffc000" strokeweight="4.5pt">
                <w10:wrap anchorx="margin"/>
              </v:roundrect>
            </w:pict>
          </mc:Fallback>
        </mc:AlternateContent>
      </w:r>
    </w:p>
    <w:p w14:paraId="680A4934" w14:textId="0F198720" w:rsidR="003B00B2" w:rsidRDefault="003B00B2" w:rsidP="003B00B2">
      <w:pPr>
        <w:tabs>
          <w:tab w:val="left" w:pos="851"/>
        </w:tabs>
        <w:spacing w:line="360" w:lineRule="auto"/>
        <w:rPr>
          <w:rStyle w:val="normaltextrun"/>
          <w:szCs w:val="24"/>
        </w:rPr>
      </w:pPr>
      <w:r w:rsidRPr="00A87DC7">
        <w:rPr>
          <w:rStyle w:val="normaltextrun"/>
          <w:b/>
          <w:bCs/>
          <w:color w:val="002060"/>
          <w:szCs w:val="24"/>
          <w:u w:val="single"/>
        </w:rPr>
        <w:t>História de Usuário</w:t>
      </w:r>
      <w:r w:rsidR="004A5D35">
        <w:rPr>
          <w:rStyle w:val="normaltextrun"/>
          <w:b/>
          <w:bCs/>
          <w:color w:val="002060"/>
          <w:szCs w:val="24"/>
          <w:u w:val="single"/>
        </w:rPr>
        <w:t xml:space="preserve"> </w:t>
      </w:r>
      <w:r w:rsidR="004A5D35" w:rsidRPr="004A5D35">
        <w:rPr>
          <w:rStyle w:val="normaltextrun"/>
          <w:b/>
          <w:bCs/>
          <w:color w:val="002060"/>
          <w:szCs w:val="24"/>
          <w:u w:val="single"/>
        </w:rPr>
        <w:t>da startup AUTO CENTER FERNANDES</w:t>
      </w:r>
      <w:r w:rsidRPr="00A87DC7">
        <w:rPr>
          <w:rStyle w:val="normaltextrun"/>
          <w:b/>
          <w:bCs/>
          <w:color w:val="002060"/>
          <w:szCs w:val="24"/>
          <w:u w:val="single"/>
        </w:rPr>
        <w:t>:</w:t>
      </w:r>
      <w:r w:rsidRPr="00A87DC7">
        <w:rPr>
          <w:rStyle w:val="normaltextrun"/>
          <w:color w:val="002060"/>
          <w:szCs w:val="24"/>
        </w:rPr>
        <w:t xml:space="preserve">  </w:t>
      </w:r>
      <w:r>
        <w:rPr>
          <w:rStyle w:val="normaltextrun"/>
          <w:szCs w:val="24"/>
        </w:rPr>
        <w:t xml:space="preserve">O empresário Felipe Fernandes precisa realizar a automatização do sistema de sua </w:t>
      </w:r>
      <w:r w:rsidRPr="00D56338">
        <w:rPr>
          <w:rStyle w:val="normaltextrun"/>
          <w:b/>
          <w:bCs/>
          <w:szCs w:val="24"/>
        </w:rPr>
        <w:t xml:space="preserve">startup </w:t>
      </w:r>
      <w:r w:rsidR="003F537B">
        <w:rPr>
          <w:rStyle w:val="normaltextrun"/>
          <w:b/>
          <w:bCs/>
          <w:szCs w:val="24"/>
        </w:rPr>
        <w:t xml:space="preserve">AUTO CENTER </w:t>
      </w:r>
      <w:r w:rsidR="00931D82">
        <w:rPr>
          <w:rStyle w:val="normaltextrun"/>
          <w:b/>
          <w:bCs/>
          <w:szCs w:val="24"/>
        </w:rPr>
        <w:t>FERNANDES</w:t>
      </w:r>
      <w:r>
        <w:rPr>
          <w:rStyle w:val="normaltextrun"/>
          <w:szCs w:val="24"/>
        </w:rPr>
        <w:t>. Atualmente</w:t>
      </w:r>
      <w:r w:rsidR="00E473DD">
        <w:rPr>
          <w:rStyle w:val="normaltextrun"/>
          <w:szCs w:val="24"/>
        </w:rPr>
        <w:t xml:space="preserve"> </w:t>
      </w:r>
      <w:r>
        <w:rPr>
          <w:rStyle w:val="normaltextrun"/>
          <w:szCs w:val="24"/>
        </w:rPr>
        <w:t xml:space="preserve">o empresário disponibiliza em sua startup produtos </w:t>
      </w:r>
      <w:r w:rsidR="00E473DD">
        <w:rPr>
          <w:rStyle w:val="normaltextrun"/>
          <w:szCs w:val="24"/>
        </w:rPr>
        <w:t>automotivos de modo geral</w:t>
      </w:r>
      <w:r>
        <w:rPr>
          <w:rStyle w:val="normaltextrun"/>
          <w:szCs w:val="24"/>
        </w:rPr>
        <w:t xml:space="preserve">. </w:t>
      </w:r>
      <w:r w:rsidR="00E473DD">
        <w:rPr>
          <w:rStyle w:val="normaltextrun"/>
          <w:szCs w:val="24"/>
        </w:rPr>
        <w:t>Mas</w:t>
      </w:r>
      <w:r w:rsidR="00D778DE">
        <w:rPr>
          <w:rStyle w:val="normaltextrun"/>
          <w:szCs w:val="24"/>
        </w:rPr>
        <w:t xml:space="preserve"> </w:t>
      </w:r>
      <w:r w:rsidR="00E473DD">
        <w:rPr>
          <w:rStyle w:val="normaltextrun"/>
          <w:szCs w:val="24"/>
        </w:rPr>
        <w:t>o empre</w:t>
      </w:r>
      <w:r w:rsidR="00D778DE">
        <w:rPr>
          <w:rStyle w:val="normaltextrun"/>
          <w:szCs w:val="24"/>
        </w:rPr>
        <w:t xml:space="preserve">sário não </w:t>
      </w:r>
      <w:r>
        <w:rPr>
          <w:rStyle w:val="normaltextrun"/>
          <w:szCs w:val="24"/>
        </w:rPr>
        <w:t xml:space="preserve">tem nenhum software para realizar as seguintes funções: </w:t>
      </w:r>
      <w:r w:rsidR="00F86BC1">
        <w:rPr>
          <w:rStyle w:val="normaltextrun"/>
          <w:szCs w:val="24"/>
        </w:rPr>
        <w:t xml:space="preserve">código do </w:t>
      </w:r>
      <w:r w:rsidR="00065B60">
        <w:rPr>
          <w:rStyle w:val="normaltextrun"/>
          <w:szCs w:val="24"/>
        </w:rPr>
        <w:t>produto; marca</w:t>
      </w:r>
      <w:r w:rsidR="00E04E27">
        <w:rPr>
          <w:rStyle w:val="normaltextrun"/>
          <w:szCs w:val="24"/>
        </w:rPr>
        <w:t xml:space="preserve"> do produto, </w:t>
      </w:r>
      <w:r>
        <w:rPr>
          <w:rStyle w:val="normaltextrun"/>
          <w:szCs w:val="24"/>
        </w:rPr>
        <w:t>quantidade d</w:t>
      </w:r>
      <w:r w:rsidR="00E04E27">
        <w:rPr>
          <w:rStyle w:val="normaltextrun"/>
          <w:szCs w:val="24"/>
        </w:rPr>
        <w:t>os</w:t>
      </w:r>
      <w:r>
        <w:rPr>
          <w:rStyle w:val="normaltextrun"/>
          <w:szCs w:val="24"/>
        </w:rPr>
        <w:t xml:space="preserve"> produtos em estoque; valor unitário </w:t>
      </w:r>
      <w:r w:rsidR="00E04E27">
        <w:rPr>
          <w:rStyle w:val="normaltextrun"/>
          <w:szCs w:val="24"/>
        </w:rPr>
        <w:t>do</w:t>
      </w:r>
      <w:r>
        <w:rPr>
          <w:rStyle w:val="normaltextrun"/>
          <w:szCs w:val="24"/>
        </w:rPr>
        <w:t xml:space="preserve"> produto; dados do cliente (nome, CPF, e-mail, contato, endereço e histórico de compras efetuadas e devoluções/trocas); impressão de notas fiscais das compras realizadas pelos clientes; Gastos mensais com funcionários; Gastos mensais básicos (energia e água); </w:t>
      </w:r>
      <w:r w:rsidR="00065B60">
        <w:rPr>
          <w:rStyle w:val="normaltextrun"/>
          <w:szCs w:val="24"/>
        </w:rPr>
        <w:t xml:space="preserve">entrada/saída de produtos; </w:t>
      </w:r>
      <w:r>
        <w:rPr>
          <w:rStyle w:val="normaltextrun"/>
          <w:szCs w:val="24"/>
        </w:rPr>
        <w:t>e os lucros da empresa (mensal e anual).  Além disso, Felipe precisará ter neste software dois tipos de login, um administrativo (terão acesso a todos os dados de sua startup e dos clientes) e outro login para seus funcionários (sem o demonstrativo de rendimentos que a startup ganha por dia/mês/ano e gastos gerais da empresa). Seu desafio é pensar como irá desenvolver futuramente um software que atenda a demanda do empresário Felipe para automatizar a startup</w:t>
      </w:r>
      <w:r w:rsidRPr="00D56338">
        <w:rPr>
          <w:rStyle w:val="normaltextrun"/>
          <w:b/>
          <w:bCs/>
          <w:szCs w:val="24"/>
        </w:rPr>
        <w:t xml:space="preserve"> </w:t>
      </w:r>
      <w:r w:rsidR="00931D82">
        <w:rPr>
          <w:rStyle w:val="normaltextrun"/>
          <w:b/>
          <w:bCs/>
          <w:szCs w:val="24"/>
        </w:rPr>
        <w:t>AUTO CENTER FERNANDES</w:t>
      </w:r>
      <w:r>
        <w:rPr>
          <w:rStyle w:val="normaltextrun"/>
          <w:szCs w:val="24"/>
        </w:rPr>
        <w:t xml:space="preserve">. </w:t>
      </w:r>
    </w:p>
    <w:p w14:paraId="3267473E" w14:textId="77777777" w:rsidR="003B00B2" w:rsidRDefault="003B00B2" w:rsidP="003B00B2">
      <w:pPr>
        <w:tabs>
          <w:tab w:val="left" w:pos="851"/>
        </w:tabs>
        <w:spacing w:line="360" w:lineRule="auto"/>
        <w:rPr>
          <w:rStyle w:val="normaltextrun"/>
          <w:szCs w:val="24"/>
        </w:rPr>
      </w:pPr>
    </w:p>
    <w:p w14:paraId="1C5FBAE9" w14:textId="77777777" w:rsidR="000A51EF" w:rsidRDefault="000A51EF" w:rsidP="003B00B2">
      <w:pPr>
        <w:tabs>
          <w:tab w:val="left" w:pos="851"/>
        </w:tabs>
        <w:spacing w:line="360" w:lineRule="auto"/>
        <w:rPr>
          <w:rStyle w:val="normaltextrun"/>
          <w:szCs w:val="24"/>
        </w:rPr>
      </w:pPr>
    </w:p>
    <w:p w14:paraId="3F24E300" w14:textId="54BAC68C" w:rsidR="003B00B2" w:rsidRDefault="003B00B2" w:rsidP="003B00B2">
      <w:pPr>
        <w:tabs>
          <w:tab w:val="left" w:pos="851"/>
        </w:tabs>
        <w:spacing w:line="360" w:lineRule="auto"/>
        <w:rPr>
          <w:rStyle w:val="normaltextrun"/>
          <w:szCs w:val="24"/>
        </w:rPr>
      </w:pPr>
      <w:r>
        <w:rPr>
          <w:rStyle w:val="normaltextrun"/>
          <w:szCs w:val="24"/>
        </w:rPr>
        <w:t xml:space="preserve">A partir da </w:t>
      </w:r>
      <w:r w:rsidRPr="0073452A">
        <w:rPr>
          <w:rStyle w:val="normaltextrun"/>
          <w:b/>
          <w:bCs/>
          <w:szCs w:val="24"/>
          <w:u w:val="single"/>
        </w:rPr>
        <w:t>HISTÓRIA DE USUÁRIO</w:t>
      </w:r>
      <w:r>
        <w:rPr>
          <w:rStyle w:val="normaltextrun"/>
          <w:szCs w:val="24"/>
        </w:rPr>
        <w:t xml:space="preserve"> responda as seguintes perguntas:</w:t>
      </w:r>
    </w:p>
    <w:p w14:paraId="028CE5F0" w14:textId="77777777" w:rsidR="003B00B2" w:rsidRDefault="003B00B2" w:rsidP="003B00B2">
      <w:pPr>
        <w:tabs>
          <w:tab w:val="left" w:pos="851"/>
        </w:tabs>
        <w:spacing w:line="360" w:lineRule="auto"/>
        <w:rPr>
          <w:rStyle w:val="normaltextrun"/>
          <w:szCs w:val="24"/>
        </w:rPr>
      </w:pPr>
    </w:p>
    <w:p w14:paraId="725DDEF5" w14:textId="21EED656" w:rsidR="003B00B2" w:rsidRDefault="00220B9C" w:rsidP="003B00B2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</w:rPr>
      </w:pPr>
      <w:r>
        <w:rPr>
          <w:rStyle w:val="normaltextrun"/>
        </w:rPr>
        <w:t xml:space="preserve">Após a leitura da </w:t>
      </w:r>
      <w:r w:rsidR="000C04A1">
        <w:rPr>
          <w:rStyle w:val="normaltextrun"/>
        </w:rPr>
        <w:t xml:space="preserve">História de Usuário da startup </w:t>
      </w:r>
      <w:r w:rsidR="00931D82" w:rsidRPr="00931D82">
        <w:rPr>
          <w:rStyle w:val="normaltextrun"/>
          <w:b/>
          <w:bCs/>
          <w:u w:val="single"/>
        </w:rPr>
        <w:t>AUTO CENTER FERNANDES</w:t>
      </w:r>
      <w:r w:rsidR="00EB3EDD">
        <w:rPr>
          <w:rStyle w:val="normaltextrun"/>
        </w:rPr>
        <w:t>, você deverá preencher as</w:t>
      </w:r>
      <w:r w:rsidR="000C04A1">
        <w:rPr>
          <w:rStyle w:val="normaltextrun"/>
        </w:rPr>
        <w:t xml:space="preserve"> duas</w:t>
      </w:r>
      <w:r w:rsidR="00EB3EDD">
        <w:rPr>
          <w:rStyle w:val="normaltextrun"/>
        </w:rPr>
        <w:t xml:space="preserve"> tabelas</w:t>
      </w:r>
      <w:r w:rsidR="000C04A1">
        <w:rPr>
          <w:rStyle w:val="normaltextrun"/>
        </w:rPr>
        <w:t xml:space="preserve"> a seguir descrevendo</w:t>
      </w:r>
      <w:r w:rsidR="00AC27B0">
        <w:rPr>
          <w:rStyle w:val="normaltextrun"/>
        </w:rPr>
        <w:t xml:space="preserve"> no </w:t>
      </w:r>
      <w:r w:rsidR="00AC27B0" w:rsidRPr="00931D82">
        <w:rPr>
          <w:rStyle w:val="normaltextrun"/>
          <w:u w:val="single"/>
        </w:rPr>
        <w:t>mínimo</w:t>
      </w:r>
      <w:r w:rsidR="003B00B2" w:rsidRPr="00931D82">
        <w:rPr>
          <w:rStyle w:val="normaltextrun"/>
          <w:u w:val="single"/>
        </w:rPr>
        <w:t xml:space="preserve"> </w:t>
      </w:r>
      <w:r w:rsidR="00EB3EDD" w:rsidRPr="00931D82">
        <w:rPr>
          <w:rStyle w:val="normaltextrun"/>
          <w:u w:val="single"/>
        </w:rPr>
        <w:t>6</w:t>
      </w:r>
      <w:r w:rsidR="003B00B2" w:rsidRPr="00931D82">
        <w:rPr>
          <w:rStyle w:val="normaltextrun"/>
          <w:u w:val="single"/>
        </w:rPr>
        <w:t xml:space="preserve"> requisitos funcionais e </w:t>
      </w:r>
      <w:r w:rsidR="00EB3EDD" w:rsidRPr="00931D82">
        <w:rPr>
          <w:rStyle w:val="normaltextrun"/>
          <w:u w:val="single"/>
        </w:rPr>
        <w:t>6</w:t>
      </w:r>
      <w:r w:rsidR="003B00B2" w:rsidRPr="00931D82">
        <w:rPr>
          <w:rStyle w:val="normaltextrun"/>
          <w:u w:val="single"/>
        </w:rPr>
        <w:t xml:space="preserve"> requisitos não funcionais</w:t>
      </w:r>
      <w:r w:rsidR="003B00B2">
        <w:rPr>
          <w:rStyle w:val="normaltextrun"/>
        </w:rPr>
        <w:t xml:space="preserve"> do sistema</w:t>
      </w:r>
      <w:r w:rsidR="000C04A1">
        <w:rPr>
          <w:rStyle w:val="normaltextrun"/>
        </w:rPr>
        <w:t>.</w:t>
      </w:r>
    </w:p>
    <w:p w14:paraId="695EA081" w14:textId="77777777" w:rsidR="00361359" w:rsidRDefault="00361359" w:rsidP="0036135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2492CA79" w14:textId="1C436DB3" w:rsidR="003B00B2" w:rsidRDefault="00361359" w:rsidP="0036135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002060"/>
        </w:rPr>
      </w:pPr>
      <w:r w:rsidRPr="00361359">
        <w:rPr>
          <w:rStyle w:val="normaltextrun"/>
          <w:b/>
          <w:bCs/>
          <w:color w:val="002060"/>
        </w:rPr>
        <w:t>RESPOSTA:</w:t>
      </w:r>
    </w:p>
    <w:tbl>
      <w:tblPr>
        <w:tblStyle w:val="TabeladeGrade6Colorid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14"/>
        <w:gridCol w:w="5664"/>
      </w:tblGrid>
      <w:tr w:rsidR="0069656C" w14:paraId="4665DA8F" w14:textId="77777777" w:rsidTr="00CC2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one" w:sz="0" w:space="0" w:color="auto"/>
            </w:tcBorders>
            <w:shd w:val="clear" w:color="auto" w:fill="DDD9C3" w:themeFill="background2" w:themeFillShade="E6"/>
          </w:tcPr>
          <w:p w14:paraId="0825E69F" w14:textId="77777777" w:rsidR="000A51EF" w:rsidRDefault="000A51EF" w:rsidP="003B00B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b w:val="0"/>
                <w:bCs w:val="0"/>
              </w:rPr>
            </w:pPr>
          </w:p>
          <w:p w14:paraId="7B1ED2C0" w14:textId="12209CA3" w:rsidR="00FE41D3" w:rsidRDefault="0069656C" w:rsidP="003B00B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REQUISITO FUNCIONAL</w:t>
            </w:r>
          </w:p>
        </w:tc>
        <w:tc>
          <w:tcPr>
            <w:tcW w:w="5664" w:type="dxa"/>
            <w:tcBorders>
              <w:bottom w:val="none" w:sz="0" w:space="0" w:color="auto"/>
            </w:tcBorders>
            <w:shd w:val="clear" w:color="auto" w:fill="DDD9C3" w:themeFill="background2" w:themeFillShade="E6"/>
          </w:tcPr>
          <w:p w14:paraId="68880CF4" w14:textId="64B897AF" w:rsidR="00FE41D3" w:rsidRDefault="0069656C" w:rsidP="00220B9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>
              <w:rPr>
                <w:rStyle w:val="normaltextrun"/>
              </w:rPr>
              <w:t>DESCRIÇÃO</w:t>
            </w:r>
          </w:p>
        </w:tc>
      </w:tr>
      <w:tr w:rsidR="0069656C" w14:paraId="4EFBDA5F" w14:textId="77777777" w:rsidTr="00CC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6E878CE5" w14:textId="0F9ADC61" w:rsidR="0069656C" w:rsidRDefault="0069656C" w:rsidP="0069656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RF01</w:t>
            </w:r>
          </w:p>
        </w:tc>
        <w:tc>
          <w:tcPr>
            <w:tcW w:w="5664" w:type="dxa"/>
            <w:shd w:val="clear" w:color="auto" w:fill="auto"/>
          </w:tcPr>
          <w:p w14:paraId="613525E6" w14:textId="77777777" w:rsidR="0069656C" w:rsidRDefault="0069656C" w:rsidP="003B00B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69656C" w14:paraId="24AABA92" w14:textId="77777777" w:rsidTr="00CC2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259A3076" w14:textId="6D8C19B5" w:rsidR="0069656C" w:rsidRDefault="0069656C" w:rsidP="0069656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RF02</w:t>
            </w:r>
          </w:p>
        </w:tc>
        <w:tc>
          <w:tcPr>
            <w:tcW w:w="5664" w:type="dxa"/>
            <w:shd w:val="clear" w:color="auto" w:fill="auto"/>
          </w:tcPr>
          <w:p w14:paraId="2741DC3C" w14:textId="77777777" w:rsidR="0069656C" w:rsidRDefault="0069656C" w:rsidP="003B00B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69656C" w14:paraId="5A93273A" w14:textId="77777777" w:rsidTr="00CC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4AA17D40" w14:textId="077E850C" w:rsidR="0069656C" w:rsidRDefault="0069656C" w:rsidP="0069656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RF03</w:t>
            </w:r>
          </w:p>
        </w:tc>
        <w:tc>
          <w:tcPr>
            <w:tcW w:w="5664" w:type="dxa"/>
            <w:shd w:val="clear" w:color="auto" w:fill="auto"/>
          </w:tcPr>
          <w:p w14:paraId="304ED020" w14:textId="77777777" w:rsidR="0069656C" w:rsidRDefault="0069656C" w:rsidP="003B00B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69656C" w14:paraId="24E43E56" w14:textId="77777777" w:rsidTr="00CC2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4F43B866" w14:textId="292C9C8C" w:rsidR="0069656C" w:rsidRDefault="0069656C" w:rsidP="0069656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RF04</w:t>
            </w:r>
          </w:p>
        </w:tc>
        <w:tc>
          <w:tcPr>
            <w:tcW w:w="5664" w:type="dxa"/>
            <w:shd w:val="clear" w:color="auto" w:fill="auto"/>
          </w:tcPr>
          <w:p w14:paraId="7405FDBD" w14:textId="77777777" w:rsidR="0069656C" w:rsidRDefault="0069656C" w:rsidP="003B00B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EB3EDD" w14:paraId="76A78DDC" w14:textId="77777777" w:rsidTr="00CC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3B2BFD82" w14:textId="535BBEBA" w:rsidR="00EB3EDD" w:rsidRDefault="00EB3EDD" w:rsidP="0069656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RF05</w:t>
            </w:r>
          </w:p>
        </w:tc>
        <w:tc>
          <w:tcPr>
            <w:tcW w:w="5664" w:type="dxa"/>
            <w:shd w:val="clear" w:color="auto" w:fill="auto"/>
          </w:tcPr>
          <w:p w14:paraId="21A94ACE" w14:textId="77777777" w:rsidR="00EB3EDD" w:rsidRDefault="00EB3EDD" w:rsidP="003B00B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EB3EDD" w14:paraId="2360E364" w14:textId="77777777" w:rsidTr="00CC2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77C74897" w14:textId="696DAB28" w:rsidR="00EB3EDD" w:rsidRDefault="00EB3EDD" w:rsidP="0069656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RF06</w:t>
            </w:r>
          </w:p>
        </w:tc>
        <w:tc>
          <w:tcPr>
            <w:tcW w:w="5664" w:type="dxa"/>
            <w:shd w:val="clear" w:color="auto" w:fill="auto"/>
          </w:tcPr>
          <w:p w14:paraId="3338C16B" w14:textId="77777777" w:rsidR="00EB3EDD" w:rsidRDefault="00EB3EDD" w:rsidP="003B00B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</w:tbl>
    <w:p w14:paraId="521E8B9F" w14:textId="1DC1067F" w:rsidR="00E3070D" w:rsidRDefault="00E3070D" w:rsidP="003B00B2">
      <w:pPr>
        <w:pStyle w:val="paragraph"/>
        <w:spacing w:before="0" w:beforeAutospacing="0" w:after="0" w:afterAutospacing="0" w:line="360" w:lineRule="auto"/>
        <w:ind w:left="284"/>
        <w:jc w:val="both"/>
        <w:textAlignment w:val="baseline"/>
        <w:rPr>
          <w:rStyle w:val="normaltextrun"/>
        </w:rPr>
      </w:pPr>
    </w:p>
    <w:tbl>
      <w:tblPr>
        <w:tblStyle w:val="TabeladeGrade6Colorid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818"/>
        <w:gridCol w:w="4960"/>
      </w:tblGrid>
      <w:tr w:rsidR="00220B9C" w14:paraId="71E94294" w14:textId="77777777" w:rsidTr="0011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bottom w:val="none" w:sz="0" w:space="0" w:color="auto"/>
            </w:tcBorders>
            <w:shd w:val="clear" w:color="auto" w:fill="DDD9C3" w:themeFill="background2" w:themeFillShade="E6"/>
          </w:tcPr>
          <w:p w14:paraId="5BDB0F04" w14:textId="77777777" w:rsidR="000A51EF" w:rsidRDefault="000A51EF" w:rsidP="00111E6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 w:val="0"/>
                <w:bCs w:val="0"/>
              </w:rPr>
            </w:pPr>
          </w:p>
          <w:p w14:paraId="64E81ECE" w14:textId="310D073A" w:rsidR="00220B9C" w:rsidRDefault="00220B9C" w:rsidP="00111E6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REQUISITO NÃO FUNCIONAL</w:t>
            </w:r>
          </w:p>
        </w:tc>
        <w:tc>
          <w:tcPr>
            <w:tcW w:w="4960" w:type="dxa"/>
            <w:tcBorders>
              <w:bottom w:val="none" w:sz="0" w:space="0" w:color="auto"/>
            </w:tcBorders>
            <w:shd w:val="clear" w:color="auto" w:fill="DDD9C3" w:themeFill="background2" w:themeFillShade="E6"/>
          </w:tcPr>
          <w:p w14:paraId="37F29FCD" w14:textId="77777777" w:rsidR="00220B9C" w:rsidRDefault="00220B9C" w:rsidP="00070422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>
              <w:rPr>
                <w:rStyle w:val="normaltextrun"/>
              </w:rPr>
              <w:t>DESCRIÇÃO</w:t>
            </w:r>
          </w:p>
        </w:tc>
      </w:tr>
      <w:tr w:rsidR="00220B9C" w14:paraId="32CC1379" w14:textId="77777777" w:rsidTr="0011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auto"/>
          </w:tcPr>
          <w:p w14:paraId="1CAC1011" w14:textId="5AFF074E" w:rsidR="00220B9C" w:rsidRDefault="00220B9C" w:rsidP="00070422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RNF01</w:t>
            </w:r>
          </w:p>
        </w:tc>
        <w:tc>
          <w:tcPr>
            <w:tcW w:w="4960" w:type="dxa"/>
            <w:shd w:val="clear" w:color="auto" w:fill="auto"/>
          </w:tcPr>
          <w:p w14:paraId="0FF13006" w14:textId="77777777" w:rsidR="00220B9C" w:rsidRDefault="00220B9C" w:rsidP="0007042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220B9C" w14:paraId="4139B672" w14:textId="77777777" w:rsidTr="00111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auto"/>
          </w:tcPr>
          <w:p w14:paraId="5A13D2C3" w14:textId="04C81148" w:rsidR="00220B9C" w:rsidRDefault="00220B9C" w:rsidP="00070422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RNF02</w:t>
            </w:r>
          </w:p>
        </w:tc>
        <w:tc>
          <w:tcPr>
            <w:tcW w:w="4960" w:type="dxa"/>
            <w:shd w:val="clear" w:color="auto" w:fill="auto"/>
          </w:tcPr>
          <w:p w14:paraId="45895975" w14:textId="77777777" w:rsidR="00220B9C" w:rsidRDefault="00220B9C" w:rsidP="0007042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220B9C" w14:paraId="497ECDE3" w14:textId="77777777" w:rsidTr="0011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auto"/>
          </w:tcPr>
          <w:p w14:paraId="5E18FE31" w14:textId="0A4BB7BF" w:rsidR="00220B9C" w:rsidRDefault="00220B9C" w:rsidP="00070422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RNF03</w:t>
            </w:r>
          </w:p>
        </w:tc>
        <w:tc>
          <w:tcPr>
            <w:tcW w:w="4960" w:type="dxa"/>
            <w:shd w:val="clear" w:color="auto" w:fill="auto"/>
          </w:tcPr>
          <w:p w14:paraId="7FDC8247" w14:textId="77777777" w:rsidR="00220B9C" w:rsidRDefault="00220B9C" w:rsidP="0007042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220B9C" w14:paraId="0B2C6DFD" w14:textId="77777777" w:rsidTr="00111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auto"/>
          </w:tcPr>
          <w:p w14:paraId="20AD4D1E" w14:textId="15D4E3E5" w:rsidR="00220B9C" w:rsidRDefault="00220B9C" w:rsidP="00070422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RNF04</w:t>
            </w:r>
          </w:p>
        </w:tc>
        <w:tc>
          <w:tcPr>
            <w:tcW w:w="4960" w:type="dxa"/>
            <w:shd w:val="clear" w:color="auto" w:fill="auto"/>
          </w:tcPr>
          <w:p w14:paraId="33742E99" w14:textId="77777777" w:rsidR="00220B9C" w:rsidRDefault="00220B9C" w:rsidP="0007042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EB3EDD" w14:paraId="7FA64CAF" w14:textId="77777777" w:rsidTr="00111E61">
        <w:tblPrEx>
          <w:tblBorders>
            <w:top w:val="single" w:sz="4" w:space="0" w:color="666666" w:themeColor="text1" w:themeTint="99"/>
            <w:left w:val="single" w:sz="4" w:space="0" w:color="666666" w:themeColor="text1" w:themeTint="99"/>
            <w:bottom w:val="single" w:sz="4" w:space="0" w:color="666666" w:themeColor="text1" w:themeTint="99"/>
            <w:right w:val="single" w:sz="4" w:space="0" w:color="666666" w:themeColor="text1" w:themeTint="99"/>
            <w:insideH w:val="single" w:sz="4" w:space="0" w:color="666666" w:themeColor="text1" w:themeTint="99"/>
            <w:insideV w:val="single" w:sz="4" w:space="0" w:color="666666" w:themeColor="text1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FFFFFF" w:themeFill="background1"/>
          </w:tcPr>
          <w:p w14:paraId="22533485" w14:textId="6A935495" w:rsidR="00EB3EDD" w:rsidRDefault="00EB3EDD" w:rsidP="00070422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RNF05</w:t>
            </w:r>
          </w:p>
        </w:tc>
        <w:tc>
          <w:tcPr>
            <w:tcW w:w="4960" w:type="dxa"/>
            <w:shd w:val="clear" w:color="auto" w:fill="FFFFFF" w:themeFill="background1"/>
          </w:tcPr>
          <w:p w14:paraId="6D12A73A" w14:textId="77777777" w:rsidR="00EB3EDD" w:rsidRDefault="00EB3EDD" w:rsidP="0007042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EB3EDD" w14:paraId="627DD88D" w14:textId="77777777" w:rsidTr="00111E61">
        <w:tblPrEx>
          <w:tblBorders>
            <w:top w:val="single" w:sz="4" w:space="0" w:color="666666" w:themeColor="text1" w:themeTint="99"/>
            <w:left w:val="single" w:sz="4" w:space="0" w:color="666666" w:themeColor="text1" w:themeTint="99"/>
            <w:bottom w:val="single" w:sz="4" w:space="0" w:color="666666" w:themeColor="text1" w:themeTint="99"/>
            <w:right w:val="single" w:sz="4" w:space="0" w:color="666666" w:themeColor="text1" w:themeTint="99"/>
            <w:insideH w:val="single" w:sz="4" w:space="0" w:color="666666" w:themeColor="text1" w:themeTint="99"/>
            <w:insideV w:val="single" w:sz="4" w:space="0" w:color="666666" w:themeColor="text1" w:themeTint="99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14:paraId="29D8D614" w14:textId="4F667C9C" w:rsidR="00EB3EDD" w:rsidRDefault="00EB3EDD" w:rsidP="00070422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RNF06</w:t>
            </w:r>
          </w:p>
        </w:tc>
        <w:tc>
          <w:tcPr>
            <w:tcW w:w="4960" w:type="dxa"/>
          </w:tcPr>
          <w:p w14:paraId="7E998485" w14:textId="77777777" w:rsidR="00EB3EDD" w:rsidRDefault="00EB3EDD" w:rsidP="00070422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</w:tbl>
    <w:p w14:paraId="1DA3D42C" w14:textId="77777777" w:rsidR="00220B9C" w:rsidRDefault="00220B9C" w:rsidP="003B00B2">
      <w:pPr>
        <w:pStyle w:val="paragraph"/>
        <w:spacing w:before="0" w:beforeAutospacing="0" w:after="0" w:afterAutospacing="0" w:line="360" w:lineRule="auto"/>
        <w:ind w:left="284"/>
        <w:jc w:val="both"/>
        <w:textAlignment w:val="baseline"/>
        <w:rPr>
          <w:rStyle w:val="normaltextrun"/>
        </w:rPr>
      </w:pPr>
    </w:p>
    <w:p w14:paraId="55D0804F" w14:textId="5611CE20" w:rsidR="00361359" w:rsidRDefault="00FD168A" w:rsidP="00361359">
      <w:pPr>
        <w:pStyle w:val="paragraph"/>
        <w:numPr>
          <w:ilvl w:val="0"/>
          <w:numId w:val="29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Criar uma tabela</w:t>
      </w:r>
      <w:r w:rsidR="009F42FF">
        <w:rPr>
          <w:rStyle w:val="normaltextrun"/>
        </w:rPr>
        <w:t xml:space="preserve"> para ilustrar as</w:t>
      </w:r>
      <w:r w:rsidR="003B00B2">
        <w:rPr>
          <w:rStyle w:val="normaltextrun"/>
        </w:rPr>
        <w:t xml:space="preserve"> atividades </w:t>
      </w:r>
      <w:r w:rsidR="009F42FF">
        <w:rPr>
          <w:rStyle w:val="normaltextrun"/>
        </w:rPr>
        <w:t>do projeto</w:t>
      </w:r>
      <w:r w:rsidR="005A779E">
        <w:rPr>
          <w:rStyle w:val="normaltextrun"/>
        </w:rPr>
        <w:t xml:space="preserve"> </w:t>
      </w:r>
      <w:r w:rsidR="00096844">
        <w:rPr>
          <w:rStyle w:val="normaltextrun"/>
        </w:rPr>
        <w:t>e seus respectivos responsáveis por tal tarefa. Com isto, preencha a tabela a seguir de acordo com sua</w:t>
      </w:r>
      <w:r w:rsidR="00AC27B0">
        <w:rPr>
          <w:rStyle w:val="normaltextrun"/>
        </w:rPr>
        <w:t>s</w:t>
      </w:r>
      <w:r w:rsidR="00096844">
        <w:rPr>
          <w:rStyle w:val="normaltextrun"/>
        </w:rPr>
        <w:t xml:space="preserve"> habilidades se você fosse o(a) CEO </w:t>
      </w:r>
      <w:r w:rsidR="00FA2B92">
        <w:rPr>
          <w:rStyle w:val="normaltextrun"/>
        </w:rPr>
        <w:t>do projeto.</w:t>
      </w:r>
      <w:r w:rsidR="00223499">
        <w:rPr>
          <w:rStyle w:val="normaltextrun"/>
        </w:rPr>
        <w:t xml:space="preserve"> Listar no </w:t>
      </w:r>
      <w:r w:rsidR="00223499" w:rsidRPr="00361359">
        <w:rPr>
          <w:rStyle w:val="normaltextrun"/>
          <w:b/>
          <w:bCs/>
          <w:u w:val="single"/>
        </w:rPr>
        <w:t xml:space="preserve">mínimo </w:t>
      </w:r>
      <w:r w:rsidR="00361359" w:rsidRPr="00361359">
        <w:rPr>
          <w:rStyle w:val="normaltextrun"/>
          <w:b/>
          <w:bCs/>
          <w:u w:val="single"/>
        </w:rPr>
        <w:t>6 atividades</w:t>
      </w:r>
      <w:r w:rsidR="00361359" w:rsidRPr="00361359">
        <w:rPr>
          <w:rStyle w:val="normaltextrun"/>
          <w:u w:val="single"/>
        </w:rPr>
        <w:t xml:space="preserve"> </w:t>
      </w:r>
      <w:r w:rsidR="00361359">
        <w:rPr>
          <w:rStyle w:val="normaltextrun"/>
        </w:rPr>
        <w:t>que podem ser realizadas ao longo do desenvolvimento do projeto.</w:t>
      </w:r>
    </w:p>
    <w:p w14:paraId="2E6E4D77" w14:textId="3A80F644" w:rsidR="003B00B2" w:rsidRDefault="00361359" w:rsidP="00FA2B92">
      <w:pPr>
        <w:pStyle w:val="paragraph"/>
        <w:tabs>
          <w:tab w:val="left" w:pos="426"/>
          <w:tab w:val="left" w:pos="709"/>
        </w:tabs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002060"/>
        </w:rPr>
      </w:pPr>
      <w:r w:rsidRPr="00361359">
        <w:rPr>
          <w:rStyle w:val="normaltextrun"/>
          <w:b/>
          <w:bCs/>
          <w:color w:val="002060"/>
        </w:rPr>
        <w:t>RESPOSTA:</w:t>
      </w:r>
    </w:p>
    <w:p w14:paraId="5BAE1788" w14:textId="77777777" w:rsidR="00111E61" w:rsidRPr="00361359" w:rsidRDefault="00111E61" w:rsidP="00FA2B92">
      <w:pPr>
        <w:pStyle w:val="paragraph"/>
        <w:tabs>
          <w:tab w:val="left" w:pos="426"/>
          <w:tab w:val="left" w:pos="709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  <w:color w:val="002060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90"/>
        <w:gridCol w:w="910"/>
        <w:gridCol w:w="1030"/>
        <w:gridCol w:w="983"/>
        <w:gridCol w:w="1437"/>
        <w:gridCol w:w="1990"/>
      </w:tblGrid>
      <w:tr w:rsidR="00374107" w14:paraId="78E30D09" w14:textId="77777777" w:rsidTr="00223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252481" w14:textId="01F970FD" w:rsidR="00662BEC" w:rsidRPr="00223499" w:rsidRDefault="00FA2B92" w:rsidP="00374107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 w:rsidRPr="00223499">
              <w:rPr>
                <w:rStyle w:val="normaltextrun"/>
              </w:rPr>
              <w:t>ATIVIDADE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AAB26" w14:textId="46B1457B" w:rsidR="00662BEC" w:rsidRPr="00223499" w:rsidRDefault="00FA2B92" w:rsidP="00374107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0AAD1" w14:textId="76795969" w:rsidR="00662BEC" w:rsidRPr="00223499" w:rsidRDefault="00FA2B92" w:rsidP="00374107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DOING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635BE" w14:textId="4A0629A8" w:rsidR="00662BEC" w:rsidRPr="00223499" w:rsidRDefault="00FA2B92" w:rsidP="00374107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TO 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7AFB3" w14:textId="5E82013E" w:rsidR="00662BEC" w:rsidRPr="00223499" w:rsidRDefault="00FA2B92" w:rsidP="00374107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EM TESTE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87B70" w14:textId="2CCB963D" w:rsidR="00662BEC" w:rsidRPr="00223499" w:rsidRDefault="00FA2B92" w:rsidP="00374107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RESPONSÁVEL</w:t>
            </w:r>
          </w:p>
        </w:tc>
      </w:tr>
      <w:tr w:rsidR="00223499" w14:paraId="6EEDD928" w14:textId="77777777" w:rsidTr="00223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14:paraId="39781D1D" w14:textId="11DA678C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14:paraId="01503BF1" w14:textId="77777777" w:rsidR="00662BEC" w:rsidRDefault="00662BEC" w:rsidP="00223499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14:paraId="38587F72" w14:textId="77777777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14:paraId="5001AB57" w14:textId="69352EFD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14:paraId="37B062E7" w14:textId="77777777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14:paraId="6B16FF38" w14:textId="641EEF97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223499" w14:paraId="6E45ED8A" w14:textId="77777777" w:rsidTr="002234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35B0BF0E" w14:textId="144AABEA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26E831" w14:textId="77777777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4BE47E" w14:textId="77777777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89E48BD" w14:textId="62ED6BC2" w:rsidR="00662BEC" w:rsidRDefault="00662BEC" w:rsidP="00223499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BAD5B65" w14:textId="77777777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B594D88" w14:textId="02C32AB9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223499" w14:paraId="17F7DA01" w14:textId="77777777" w:rsidTr="00223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0BB6BF3F" w14:textId="36D2B053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15A4993" w14:textId="77777777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3C06EAE" w14:textId="77777777" w:rsidR="00662BEC" w:rsidRDefault="00662BEC" w:rsidP="00223499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CD38DF4" w14:textId="2F6BC063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A5C5402" w14:textId="77777777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AF9C113" w14:textId="0FB1E609" w:rsidR="00662BEC" w:rsidRDefault="00662BEC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361359" w14:paraId="71B8FD7A" w14:textId="77777777" w:rsidTr="002234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06A40862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DE253EB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EBA40AD" w14:textId="77777777" w:rsidR="00361359" w:rsidRDefault="00361359" w:rsidP="00223499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A5012AD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CE94AEB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CEBEB92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361359" w14:paraId="6ECCFCE9" w14:textId="77777777" w:rsidTr="00223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60E12F6C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9E5370C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7DA805" w14:textId="77777777" w:rsidR="00361359" w:rsidRDefault="00361359" w:rsidP="00223499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4A3876E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08F68F8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8BABC0C" w14:textId="77777777" w:rsidR="00361359" w:rsidRDefault="00361359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1609E1" w14:paraId="5195D1CE" w14:textId="77777777" w:rsidTr="002234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D85D709" w14:textId="1C27305A" w:rsidR="001609E1" w:rsidRDefault="001609E1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29726FF" w14:textId="77777777" w:rsidR="001609E1" w:rsidRDefault="001609E1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BBFDD59" w14:textId="77777777" w:rsidR="001609E1" w:rsidRDefault="001609E1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A9BA1EF" w14:textId="77777777" w:rsidR="001609E1" w:rsidRDefault="001609E1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FA01860" w14:textId="77777777" w:rsidR="001609E1" w:rsidRDefault="001609E1" w:rsidP="00223499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BD410D0" w14:textId="4BC33DD0" w:rsidR="001609E1" w:rsidRDefault="001609E1" w:rsidP="003B00B2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</w:tbl>
    <w:p w14:paraId="02501D9F" w14:textId="77777777" w:rsidR="0055193E" w:rsidRDefault="0055193E" w:rsidP="003B00B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1D5E1559" w14:textId="77777777" w:rsidR="00361359" w:rsidRDefault="00361359" w:rsidP="003B00B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09F2B551" w14:textId="5D0D40B4" w:rsidR="00EF678E" w:rsidRDefault="008E2953" w:rsidP="004D49CF">
      <w:pPr>
        <w:pStyle w:val="paragraph"/>
        <w:numPr>
          <w:ilvl w:val="0"/>
          <w:numId w:val="29"/>
        </w:numPr>
        <w:tabs>
          <w:tab w:val="left" w:pos="426"/>
        </w:tabs>
        <w:spacing w:before="0" w:beforeAutospacing="0" w:after="0" w:afterAutospacing="0" w:line="360" w:lineRule="auto"/>
        <w:ind w:firstLine="0"/>
        <w:textAlignment w:val="baseline"/>
        <w:rPr>
          <w:rStyle w:val="normaltextrun"/>
        </w:rPr>
      </w:pPr>
      <w:r w:rsidRPr="001755DC">
        <w:rPr>
          <w:rStyle w:val="normaltextrun"/>
        </w:rPr>
        <w:t>Desenvolver</w:t>
      </w:r>
      <w:r w:rsidR="003156B2" w:rsidRPr="001755DC">
        <w:rPr>
          <w:rStyle w:val="normaltextrun"/>
        </w:rPr>
        <w:t xml:space="preserve"> </w:t>
      </w:r>
      <w:r w:rsidR="00127548" w:rsidRPr="001755DC">
        <w:rPr>
          <w:rStyle w:val="normaltextrun"/>
        </w:rPr>
        <w:t>uma arquitetura de software do</w:t>
      </w:r>
      <w:r w:rsidR="00163B1A" w:rsidRPr="001755DC">
        <w:rPr>
          <w:rStyle w:val="normaltextrun"/>
        </w:rPr>
        <w:t xml:space="preserve"> tipo</w:t>
      </w:r>
      <w:r w:rsidR="00163B1A" w:rsidRPr="001755DC">
        <w:rPr>
          <w:rStyle w:val="normaltextrun"/>
          <w:b/>
          <w:bCs/>
        </w:rPr>
        <w:t xml:space="preserve"> </w:t>
      </w:r>
      <w:r w:rsidR="00163B1A" w:rsidRPr="001755DC">
        <w:rPr>
          <w:rStyle w:val="normaltextrun"/>
          <w:b/>
          <w:bCs/>
          <w:color w:val="17365D" w:themeColor="text2" w:themeShade="BF"/>
          <w:u w:val="single"/>
        </w:rPr>
        <w:t>ORIENTADA A OBJETOS</w:t>
      </w:r>
      <w:r w:rsidR="00163B1A" w:rsidRPr="001755DC">
        <w:rPr>
          <w:rStyle w:val="normaltextrun"/>
          <w:b/>
          <w:bCs/>
          <w:color w:val="17365D" w:themeColor="text2" w:themeShade="BF"/>
        </w:rPr>
        <w:t xml:space="preserve"> </w:t>
      </w:r>
      <w:r w:rsidR="003156B2">
        <w:rPr>
          <w:rStyle w:val="normaltextrun"/>
        </w:rPr>
        <w:t xml:space="preserve">para o </w:t>
      </w:r>
      <w:r w:rsidR="003156B2" w:rsidRPr="001755DC">
        <w:rPr>
          <w:rStyle w:val="normaltextrun"/>
          <w:u w:val="single"/>
        </w:rPr>
        <w:t>s</w:t>
      </w:r>
      <w:r w:rsidR="003B00B2" w:rsidRPr="001755DC">
        <w:rPr>
          <w:rStyle w:val="normaltextrun"/>
          <w:u w:val="single"/>
        </w:rPr>
        <w:t>oftware</w:t>
      </w:r>
      <w:r w:rsidR="003156B2" w:rsidRPr="001755DC">
        <w:rPr>
          <w:rStyle w:val="normaltextrun"/>
          <w:u w:val="single"/>
        </w:rPr>
        <w:t xml:space="preserve"> fictício</w:t>
      </w:r>
      <w:r w:rsidR="003B00B2" w:rsidRPr="001755DC">
        <w:rPr>
          <w:rStyle w:val="normaltextrun"/>
          <w:u w:val="single"/>
        </w:rPr>
        <w:t xml:space="preserve"> narrado na História de Usuário da startup </w:t>
      </w:r>
      <w:r w:rsidR="00931D82" w:rsidRPr="001755DC">
        <w:rPr>
          <w:rStyle w:val="normaltextrun"/>
          <w:u w:val="single"/>
        </w:rPr>
        <w:t>AUTO CENTER FERNANDES</w:t>
      </w:r>
      <w:r w:rsidR="003B00B2" w:rsidRPr="00FD168A">
        <w:rPr>
          <w:rStyle w:val="normaltextrun"/>
        </w:rPr>
        <w:t xml:space="preserve">. </w:t>
      </w:r>
      <w:r w:rsidR="001755DC">
        <w:rPr>
          <w:rStyle w:val="normaltextrun"/>
        </w:rPr>
        <w:t xml:space="preserve"> Para esta questão, você deverá </w:t>
      </w:r>
      <w:r w:rsidR="00D956F0">
        <w:rPr>
          <w:rStyle w:val="normaltextrun"/>
        </w:rPr>
        <w:t>relembrar os aspectos da programação orientada a objetos e utilizar alguma ferramenta online</w:t>
      </w:r>
      <w:r w:rsidR="006345BA">
        <w:rPr>
          <w:rStyle w:val="normaltextrun"/>
        </w:rPr>
        <w:t xml:space="preserve"> (</w:t>
      </w:r>
      <w:r w:rsidR="00B0713E">
        <w:rPr>
          <w:rStyle w:val="normaltextrun"/>
        </w:rPr>
        <w:t xml:space="preserve">Exemplo: </w:t>
      </w:r>
      <w:proofErr w:type="spellStart"/>
      <w:r w:rsidR="00B0713E" w:rsidRPr="00B0713E">
        <w:rPr>
          <w:rStyle w:val="normaltextrun"/>
        </w:rPr>
        <w:t>Lucidchart</w:t>
      </w:r>
      <w:proofErr w:type="spellEnd"/>
      <w:r w:rsidR="00B0713E">
        <w:rPr>
          <w:rStyle w:val="normaltextrun"/>
        </w:rPr>
        <w:t>, Miro ou a de sua preferência</w:t>
      </w:r>
      <w:r w:rsidR="006345BA">
        <w:rPr>
          <w:rStyle w:val="normaltextrun"/>
        </w:rPr>
        <w:t>). Dentro da ferramenta online colocar o seu nome e o RU para identificação.</w:t>
      </w:r>
    </w:p>
    <w:p w14:paraId="092019C3" w14:textId="77777777" w:rsidR="00361359" w:rsidRDefault="00361359" w:rsidP="003B00B2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  <w:b/>
          <w:bCs/>
        </w:rPr>
      </w:pPr>
    </w:p>
    <w:p w14:paraId="1261ABDF" w14:textId="77777777" w:rsidR="00111E61" w:rsidRDefault="00111E61" w:rsidP="003B00B2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  <w:b/>
          <w:bCs/>
        </w:rPr>
      </w:pPr>
    </w:p>
    <w:p w14:paraId="711D8345" w14:textId="77777777" w:rsidR="00111E61" w:rsidRDefault="00111E61" w:rsidP="003B00B2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  <w:b/>
          <w:bCs/>
        </w:rPr>
      </w:pPr>
    </w:p>
    <w:p w14:paraId="2C7185F3" w14:textId="35355B69" w:rsidR="001069C3" w:rsidRPr="00361359" w:rsidRDefault="00361359" w:rsidP="003B00B2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  <w:b/>
          <w:bCs/>
          <w:color w:val="002060"/>
        </w:rPr>
      </w:pPr>
      <w:r w:rsidRPr="00361359">
        <w:rPr>
          <w:rStyle w:val="normaltextrun"/>
          <w:b/>
          <w:bCs/>
          <w:color w:val="002060"/>
        </w:rPr>
        <w:lastRenderedPageBreak/>
        <w:t>RESPOSTA:</w:t>
      </w:r>
    </w:p>
    <w:p w14:paraId="6FF0845B" w14:textId="77777777" w:rsidR="00361359" w:rsidRDefault="00361359" w:rsidP="003B00B2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</w:rPr>
      </w:pPr>
    </w:p>
    <w:p w14:paraId="551746FE" w14:textId="77777777" w:rsidR="00361359" w:rsidRDefault="00361359" w:rsidP="003B00B2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</w:rPr>
      </w:pPr>
    </w:p>
    <w:p w14:paraId="425A2C8E" w14:textId="77777777" w:rsidR="00361359" w:rsidRDefault="00361359" w:rsidP="003B00B2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</w:rPr>
      </w:pPr>
    </w:p>
    <w:p w14:paraId="04504BB1" w14:textId="77777777" w:rsidR="00361359" w:rsidRDefault="00361359" w:rsidP="003B00B2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</w:rPr>
      </w:pPr>
    </w:p>
    <w:p w14:paraId="63157A2F" w14:textId="0407603E" w:rsidR="003B00B2" w:rsidRPr="003C6700" w:rsidRDefault="000E6675" w:rsidP="003B00B2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  <w:u w:val="single"/>
        </w:rPr>
      </w:pPr>
      <w:r>
        <w:rPr>
          <w:rStyle w:val="normaltextrun"/>
        </w:rPr>
        <w:t xml:space="preserve">Você foi destinado a </w:t>
      </w:r>
      <w:r w:rsidR="00CF78BF">
        <w:rPr>
          <w:rStyle w:val="normaltextrun"/>
        </w:rPr>
        <w:t xml:space="preserve">testar algumas fases do </w:t>
      </w:r>
      <w:r w:rsidR="00CF78BF" w:rsidRPr="001755DC">
        <w:rPr>
          <w:rStyle w:val="normaltextrun"/>
          <w:u w:val="single"/>
        </w:rPr>
        <w:t>software fictício narrado na História de Usuário da startup AUTO CENTER FERNANDES</w:t>
      </w:r>
      <w:r w:rsidR="00CF78BF" w:rsidRPr="00FD168A">
        <w:rPr>
          <w:rStyle w:val="normaltextrun"/>
        </w:rPr>
        <w:t>.</w:t>
      </w:r>
      <w:r w:rsidR="00CF78BF">
        <w:rPr>
          <w:rStyle w:val="normaltextrun"/>
        </w:rPr>
        <w:t xml:space="preserve"> Com isto, será necessário colocar em prática toda teoria estudada na Aula 05</w:t>
      </w:r>
      <w:r w:rsidR="00547198">
        <w:rPr>
          <w:rStyle w:val="normaltextrun"/>
        </w:rPr>
        <w:t xml:space="preserve"> e suas habilidades. Posto isto, você deverá descrever 4</w:t>
      </w:r>
      <w:r w:rsidR="003C6700">
        <w:rPr>
          <w:rStyle w:val="normaltextrun"/>
        </w:rPr>
        <w:t xml:space="preserve"> componentes para os seguintes testes: </w:t>
      </w:r>
      <w:r w:rsidR="003B00B2" w:rsidRPr="0047206D">
        <w:rPr>
          <w:rStyle w:val="normaltextrun"/>
          <w:u w:val="single"/>
        </w:rPr>
        <w:t xml:space="preserve">Teste de </w:t>
      </w:r>
      <w:r>
        <w:rPr>
          <w:rStyle w:val="normaltextrun"/>
          <w:u w:val="single"/>
        </w:rPr>
        <w:t>unidade</w:t>
      </w:r>
      <w:r w:rsidR="003B00B2" w:rsidRPr="0047206D">
        <w:rPr>
          <w:rStyle w:val="normaltextrun"/>
          <w:u w:val="single"/>
        </w:rPr>
        <w:t xml:space="preserve">, Teste de </w:t>
      </w:r>
      <w:r>
        <w:rPr>
          <w:rStyle w:val="normaltextrun"/>
          <w:u w:val="single"/>
        </w:rPr>
        <w:t>integração</w:t>
      </w:r>
      <w:r w:rsidR="003B00B2" w:rsidRPr="0047206D">
        <w:rPr>
          <w:rStyle w:val="normaltextrun"/>
          <w:u w:val="single"/>
        </w:rPr>
        <w:t xml:space="preserve"> e Teste de </w:t>
      </w:r>
      <w:r>
        <w:rPr>
          <w:rStyle w:val="normaltextrun"/>
          <w:u w:val="single"/>
        </w:rPr>
        <w:t>sistema</w:t>
      </w:r>
      <w:r w:rsidR="003B00B2">
        <w:rPr>
          <w:rStyle w:val="normaltextrun"/>
        </w:rPr>
        <w:t>. Aqui você precisará colocar o nome dos</w:t>
      </w:r>
      <w:r w:rsidR="003C6700">
        <w:rPr>
          <w:rStyle w:val="normaltextrun"/>
        </w:rPr>
        <w:t xml:space="preserve"> </w:t>
      </w:r>
      <w:r w:rsidR="003C6700" w:rsidRPr="003C6700">
        <w:rPr>
          <w:rStyle w:val="normaltextrun"/>
          <w:u w:val="single"/>
        </w:rPr>
        <w:t>quatro</w:t>
      </w:r>
      <w:r w:rsidR="003B00B2" w:rsidRPr="003C6700">
        <w:rPr>
          <w:rStyle w:val="normaltextrun"/>
          <w:u w:val="single"/>
        </w:rPr>
        <w:t xml:space="preserve"> componentes </w:t>
      </w:r>
      <w:r w:rsidR="003C6700" w:rsidRPr="003C6700">
        <w:rPr>
          <w:rStyle w:val="normaltextrun"/>
          <w:u w:val="single"/>
        </w:rPr>
        <w:t xml:space="preserve">(elementos) </w:t>
      </w:r>
      <w:r w:rsidR="003B00B2" w:rsidRPr="003C6700">
        <w:rPr>
          <w:rStyle w:val="normaltextrun"/>
          <w:u w:val="single"/>
        </w:rPr>
        <w:t xml:space="preserve">que </w:t>
      </w:r>
      <w:r w:rsidR="003C6700" w:rsidRPr="003C6700">
        <w:rPr>
          <w:rStyle w:val="normaltextrun"/>
          <w:u w:val="single"/>
        </w:rPr>
        <w:t>estão sendo</w:t>
      </w:r>
      <w:r w:rsidR="003B00B2" w:rsidRPr="003C6700">
        <w:rPr>
          <w:rStyle w:val="normaltextrun"/>
          <w:u w:val="single"/>
        </w:rPr>
        <w:t xml:space="preserve"> testados </w:t>
      </w:r>
      <w:r w:rsidR="003C6700" w:rsidRPr="003C6700">
        <w:rPr>
          <w:rStyle w:val="normaltextrun"/>
          <w:u w:val="single"/>
        </w:rPr>
        <w:t>para cada tipo de teste.</w:t>
      </w:r>
    </w:p>
    <w:p w14:paraId="27A6CB53" w14:textId="77777777" w:rsidR="00361359" w:rsidRDefault="00361359" w:rsidP="003B00B2">
      <w:pPr>
        <w:spacing w:line="360" w:lineRule="auto"/>
        <w:ind w:right="68"/>
        <w:rPr>
          <w:b/>
          <w:bCs/>
        </w:rPr>
      </w:pPr>
    </w:p>
    <w:p w14:paraId="75C24E94" w14:textId="0B4D1838" w:rsidR="000A5B8F" w:rsidRPr="000E6675" w:rsidRDefault="00361359" w:rsidP="003B00B2">
      <w:pPr>
        <w:spacing w:line="360" w:lineRule="auto"/>
        <w:ind w:right="68"/>
        <w:rPr>
          <w:b/>
          <w:bCs/>
          <w:color w:val="002060"/>
        </w:rPr>
      </w:pPr>
      <w:r w:rsidRPr="000E6675">
        <w:rPr>
          <w:b/>
          <w:bCs/>
          <w:color w:val="002060"/>
        </w:rPr>
        <w:t>RESPOSTA:</w:t>
      </w:r>
    </w:p>
    <w:p w14:paraId="52F60D85" w14:textId="3777F122" w:rsidR="000E6675" w:rsidRPr="0099451A" w:rsidRDefault="000E6675" w:rsidP="0099451A">
      <w:pPr>
        <w:pStyle w:val="PargrafodaLista"/>
        <w:numPr>
          <w:ilvl w:val="0"/>
          <w:numId w:val="34"/>
        </w:numPr>
        <w:spacing w:line="360" w:lineRule="auto"/>
        <w:ind w:right="68"/>
        <w:rPr>
          <w:b/>
          <w:bCs/>
        </w:rPr>
      </w:pPr>
      <w:r w:rsidRPr="0099451A">
        <w:rPr>
          <w:b/>
          <w:bCs/>
        </w:rPr>
        <w:t>Teste de Unidade:</w:t>
      </w:r>
    </w:p>
    <w:p w14:paraId="53129A94" w14:textId="77777777" w:rsidR="000E6675" w:rsidRDefault="000E6675" w:rsidP="003B00B2">
      <w:pPr>
        <w:spacing w:line="360" w:lineRule="auto"/>
        <w:ind w:right="68"/>
        <w:rPr>
          <w:b/>
          <w:bCs/>
        </w:rPr>
      </w:pPr>
    </w:p>
    <w:p w14:paraId="1DA36431" w14:textId="44718BF2" w:rsidR="00945091" w:rsidRPr="0099451A" w:rsidRDefault="003B0EE9" w:rsidP="0099451A">
      <w:pPr>
        <w:pStyle w:val="PargrafodaLista"/>
        <w:numPr>
          <w:ilvl w:val="0"/>
          <w:numId w:val="34"/>
        </w:numPr>
        <w:spacing w:line="360" w:lineRule="auto"/>
        <w:ind w:right="68"/>
        <w:rPr>
          <w:b/>
          <w:bCs/>
        </w:rPr>
      </w:pPr>
      <w:r w:rsidRPr="0099451A">
        <w:rPr>
          <w:b/>
          <w:bCs/>
        </w:rPr>
        <w:t xml:space="preserve">Teste de Integração: </w:t>
      </w:r>
    </w:p>
    <w:p w14:paraId="192413F8" w14:textId="77777777" w:rsidR="00945091" w:rsidRDefault="00945091" w:rsidP="003B00B2">
      <w:pPr>
        <w:spacing w:line="360" w:lineRule="auto"/>
        <w:ind w:right="68"/>
      </w:pPr>
    </w:p>
    <w:p w14:paraId="15A8B3D9" w14:textId="77777777" w:rsidR="0099451A" w:rsidRDefault="0099451A" w:rsidP="003B00B2">
      <w:pPr>
        <w:spacing w:line="360" w:lineRule="auto"/>
        <w:ind w:right="68"/>
      </w:pPr>
    </w:p>
    <w:p w14:paraId="270225DC" w14:textId="463C9C74" w:rsidR="00945091" w:rsidRPr="0099451A" w:rsidRDefault="003B0EE9" w:rsidP="0099451A">
      <w:pPr>
        <w:pStyle w:val="PargrafodaLista"/>
        <w:numPr>
          <w:ilvl w:val="0"/>
          <w:numId w:val="34"/>
        </w:numPr>
        <w:spacing w:line="360" w:lineRule="auto"/>
        <w:ind w:right="68"/>
        <w:rPr>
          <w:b/>
          <w:bCs/>
        </w:rPr>
      </w:pPr>
      <w:r w:rsidRPr="0099451A">
        <w:rPr>
          <w:b/>
          <w:bCs/>
        </w:rPr>
        <w:t xml:space="preserve">Teste de Sistema: </w:t>
      </w:r>
    </w:p>
    <w:p w14:paraId="51DE2D0E" w14:textId="77777777" w:rsidR="00945091" w:rsidRDefault="00945091" w:rsidP="003B00B2">
      <w:pPr>
        <w:spacing w:line="360" w:lineRule="auto"/>
        <w:ind w:right="68"/>
      </w:pPr>
    </w:p>
    <w:sectPr w:rsidR="00945091" w:rsidSect="007C19BD">
      <w:headerReference w:type="default" r:id="rId9"/>
      <w:headerReference w:type="first" r:id="rId10"/>
      <w:footerReference w:type="first" r:id="rId11"/>
      <w:type w:val="continuous"/>
      <w:pgSz w:w="11907" w:h="16840" w:code="9"/>
      <w:pgMar w:top="1701" w:right="1134" w:bottom="1134" w:left="1701" w:header="567" w:footer="567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2D8E" w14:textId="77777777" w:rsidR="00667FEC" w:rsidRDefault="00667FEC">
      <w:r>
        <w:separator/>
      </w:r>
    </w:p>
  </w:endnote>
  <w:endnote w:type="continuationSeparator" w:id="0">
    <w:p w14:paraId="4B0DFCD5" w14:textId="77777777" w:rsidR="00667FEC" w:rsidRDefault="0066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EE24" w14:textId="77777777" w:rsidR="00667FEC" w:rsidRDefault="00667FEC">
      <w:r>
        <w:separator/>
      </w:r>
    </w:p>
  </w:footnote>
  <w:footnote w:type="continuationSeparator" w:id="0">
    <w:p w14:paraId="33A41C3B" w14:textId="77777777" w:rsidR="00667FEC" w:rsidRDefault="00667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CB71C" w14:textId="78678E98" w:rsidR="0083780E" w:rsidRDefault="0083780E" w:rsidP="0083780E">
    <w:pPr>
      <w:pStyle w:val="Cabealho"/>
    </w:pPr>
  </w:p>
  <w:p w14:paraId="13C9E7A2" w14:textId="37D8E7E5" w:rsidR="0083780E" w:rsidRPr="0083780E" w:rsidRDefault="0083780E" w:rsidP="008378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1527" w14:textId="6C45E3FC" w:rsidR="00EE42C6" w:rsidRDefault="00DD78ED" w:rsidP="00DD78ED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482565" wp14:editId="4280DBAB">
              <wp:simplePos x="0" y="0"/>
              <wp:positionH relativeFrom="column">
                <wp:posOffset>3301365</wp:posOffset>
              </wp:positionH>
              <wp:positionV relativeFrom="paragraph">
                <wp:posOffset>-24765</wp:posOffset>
              </wp:positionV>
              <wp:extent cx="2583180" cy="525780"/>
              <wp:effectExtent l="0" t="0" r="7620" b="7620"/>
              <wp:wrapNone/>
              <wp:docPr id="16094015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3180" cy="525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7E2170" w14:textId="37421E4A" w:rsidR="00DD78ED" w:rsidRPr="00DD78ED" w:rsidRDefault="00DD78ED">
                          <w:pPr>
                            <w:rPr>
                              <w:b/>
                              <w:bCs/>
                            </w:rPr>
                          </w:pPr>
                          <w:r w:rsidRPr="00DD78ED">
                            <w:rPr>
                              <w:b/>
                              <w:bCs/>
                            </w:rPr>
                            <w:t>Disciplina – Engenharia de Software</w:t>
                          </w:r>
                        </w:p>
                        <w:p w14:paraId="40BAD801" w14:textId="740C3CCA" w:rsidR="00DD78ED" w:rsidRPr="00DD78ED" w:rsidRDefault="00DD78ED">
                          <w:pPr>
                            <w:rPr>
                              <w:b/>
                              <w:bCs/>
                            </w:rPr>
                          </w:pPr>
                          <w:r w:rsidRPr="00DD78ED">
                            <w:rPr>
                              <w:b/>
                              <w:bCs/>
                            </w:rPr>
                            <w:t>Prof.ª Ma. Mariane Fernandes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8256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259.95pt;margin-top:-1.95pt;width:203.4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" fillcolor="white [3201]" stroked="f" strokeweight=".5pt">
              <v:textbox>
                <w:txbxContent>
                  <w:p w14:paraId="187E2170" w14:textId="37421E4A" w:rsidR="00DD78ED" w:rsidRPr="00DD78ED" w:rsidRDefault="00DD78ED">
                    <w:pPr>
                      <w:rPr>
                        <w:b/>
                        <w:bCs/>
                      </w:rPr>
                    </w:pPr>
                    <w:r w:rsidRPr="00DD78ED">
                      <w:rPr>
                        <w:b/>
                        <w:bCs/>
                      </w:rPr>
                      <w:t>Disciplina – Engenharia de Software</w:t>
                    </w:r>
                  </w:p>
                  <w:p w14:paraId="40BAD801" w14:textId="740C3CCA" w:rsidR="00DD78ED" w:rsidRPr="00DD78ED" w:rsidRDefault="00DD78ED">
                    <w:pPr>
                      <w:rPr>
                        <w:b/>
                        <w:bCs/>
                      </w:rPr>
                    </w:pPr>
                    <w:r w:rsidRPr="00DD78ED">
                      <w:rPr>
                        <w:b/>
                        <w:bCs/>
                      </w:rPr>
                      <w:t>Prof.ª Ma. Mariane Fernandes</w:t>
                    </w:r>
                  </w:p>
                </w:txbxContent>
              </v:textbox>
            </v:shape>
          </w:pict>
        </mc:Fallback>
      </mc:AlternateContent>
    </w:r>
    <w:r w:rsidR="00EE42C6">
      <w:rPr>
        <w:noProof/>
      </w:rPr>
      <w:drawing>
        <wp:anchor distT="0" distB="0" distL="114300" distR="114300" simplePos="0" relativeHeight="251717120" behindDoc="1" locked="0" layoutInCell="1" allowOverlap="1" wp14:anchorId="48210744" wp14:editId="7325E331">
          <wp:simplePos x="0" y="0"/>
          <wp:positionH relativeFrom="column">
            <wp:posOffset>-180975</wp:posOffset>
          </wp:positionH>
          <wp:positionV relativeFrom="paragraph">
            <wp:posOffset>-291465</wp:posOffset>
          </wp:positionV>
          <wp:extent cx="1750695" cy="875030"/>
          <wp:effectExtent l="0" t="0" r="1905" b="1270"/>
          <wp:wrapTight wrapText="bothSides">
            <wp:wrapPolygon edited="0">
              <wp:start x="0" y="0"/>
              <wp:lineTo x="0" y="21161"/>
              <wp:lineTo x="21388" y="21161"/>
              <wp:lineTo x="21388" y="0"/>
              <wp:lineTo x="0" y="0"/>
            </wp:wrapPolygon>
          </wp:wrapTight>
          <wp:docPr id="7" name="Imagem 7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0695" cy="875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7A99E4" w14:textId="77777777" w:rsidR="00DD78ED" w:rsidRDefault="00DD78ED" w:rsidP="00DD78ED">
    <w:pPr>
      <w:pStyle w:val="Cabealho"/>
      <w:jc w:val="right"/>
    </w:pPr>
  </w:p>
  <w:p w14:paraId="7424102B" w14:textId="268D35D6" w:rsidR="0083780E" w:rsidRDefault="0083780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2572218" wp14:editId="4E774802">
              <wp:simplePos x="0" y="0"/>
              <wp:positionH relativeFrom="margin">
                <wp:posOffset>-3810</wp:posOffset>
              </wp:positionH>
              <wp:positionV relativeFrom="paragraph">
                <wp:posOffset>266700</wp:posOffset>
              </wp:positionV>
              <wp:extent cx="5920740" cy="0"/>
              <wp:effectExtent l="57150" t="38100" r="60960" b="95250"/>
              <wp:wrapNone/>
              <wp:docPr id="5" name="Conexão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73976F" id="Conexão reta 5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3pt,21pt" to="465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" strokecolor="#ffc000" strokeweight="3pt">
              <v:shadow on="t" color="black" opacity="22937f" origin=",.5" offset="0,.63889mm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13C"/>
    <w:multiLevelType w:val="hybridMultilevel"/>
    <w:tmpl w:val="10946AA0"/>
    <w:lvl w:ilvl="0" w:tplc="9378CB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A69ED"/>
    <w:multiLevelType w:val="hybridMultilevel"/>
    <w:tmpl w:val="BB0C6354"/>
    <w:lvl w:ilvl="0" w:tplc="1C9AC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03CF"/>
    <w:multiLevelType w:val="hybridMultilevel"/>
    <w:tmpl w:val="EA2EA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32A1F"/>
    <w:multiLevelType w:val="hybridMultilevel"/>
    <w:tmpl w:val="21B6C4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0C52E7"/>
    <w:multiLevelType w:val="hybridMultilevel"/>
    <w:tmpl w:val="616A9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79773BB"/>
    <w:multiLevelType w:val="hybridMultilevel"/>
    <w:tmpl w:val="D0061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AB0FD2"/>
    <w:multiLevelType w:val="hybridMultilevel"/>
    <w:tmpl w:val="54A494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E25E7"/>
    <w:multiLevelType w:val="hybridMultilevel"/>
    <w:tmpl w:val="AFA258EA"/>
    <w:lvl w:ilvl="0" w:tplc="80604A6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05A4E7B"/>
    <w:multiLevelType w:val="hybridMultilevel"/>
    <w:tmpl w:val="1F08E50A"/>
    <w:lvl w:ilvl="0" w:tplc="73224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83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8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4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AA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8B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A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C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2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C36B88"/>
    <w:multiLevelType w:val="hybridMultilevel"/>
    <w:tmpl w:val="28B89A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D5AAF"/>
    <w:multiLevelType w:val="hybridMultilevel"/>
    <w:tmpl w:val="56A43AF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DB17BF"/>
    <w:multiLevelType w:val="hybridMultilevel"/>
    <w:tmpl w:val="65C4AA4E"/>
    <w:lvl w:ilvl="0" w:tplc="E69EC5CE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6D0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C21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A1D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0E9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CDF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EC9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A6D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E59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55933F5"/>
    <w:multiLevelType w:val="hybridMultilevel"/>
    <w:tmpl w:val="ECBEF47E"/>
    <w:lvl w:ilvl="0" w:tplc="F1F6040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0207A4"/>
    <w:multiLevelType w:val="hybridMultilevel"/>
    <w:tmpl w:val="23AAA250"/>
    <w:lvl w:ilvl="0" w:tplc="0416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01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23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27024">
    <w:abstractNumId w:val="23"/>
  </w:num>
  <w:num w:numId="2" w16cid:durableId="130974798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00517">
    <w:abstractNumId w:val="17"/>
  </w:num>
  <w:num w:numId="4" w16cid:durableId="443888372">
    <w:abstractNumId w:val="15"/>
  </w:num>
  <w:num w:numId="5" w16cid:durableId="1396204841">
    <w:abstractNumId w:val="19"/>
  </w:num>
  <w:num w:numId="6" w16cid:durableId="1049498480">
    <w:abstractNumId w:val="18"/>
  </w:num>
  <w:num w:numId="7" w16cid:durableId="1198542036">
    <w:abstractNumId w:val="8"/>
  </w:num>
  <w:num w:numId="8" w16cid:durableId="2007198794">
    <w:abstractNumId w:val="6"/>
  </w:num>
  <w:num w:numId="9" w16cid:durableId="870458908">
    <w:abstractNumId w:val="20"/>
  </w:num>
  <w:num w:numId="10" w16cid:durableId="324237507">
    <w:abstractNumId w:val="11"/>
  </w:num>
  <w:num w:numId="11" w16cid:durableId="1037387733">
    <w:abstractNumId w:val="23"/>
  </w:num>
  <w:num w:numId="12" w16cid:durableId="13780479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0133344">
    <w:abstractNumId w:val="23"/>
  </w:num>
  <w:num w:numId="14" w16cid:durableId="1526358468">
    <w:abstractNumId w:val="23"/>
  </w:num>
  <w:num w:numId="15" w16cid:durableId="10955246">
    <w:abstractNumId w:val="0"/>
  </w:num>
  <w:num w:numId="16" w16cid:durableId="1764959218">
    <w:abstractNumId w:val="23"/>
  </w:num>
  <w:num w:numId="17" w16cid:durableId="1393964645">
    <w:abstractNumId w:val="23"/>
  </w:num>
  <w:num w:numId="18" w16cid:durableId="1345595346">
    <w:abstractNumId w:val="23"/>
  </w:num>
  <w:num w:numId="19" w16cid:durableId="7138884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1429584">
    <w:abstractNumId w:val="23"/>
  </w:num>
  <w:num w:numId="21" w16cid:durableId="630139415">
    <w:abstractNumId w:val="16"/>
  </w:num>
  <w:num w:numId="22" w16cid:durableId="607397937">
    <w:abstractNumId w:val="22"/>
  </w:num>
  <w:num w:numId="23" w16cid:durableId="221403671">
    <w:abstractNumId w:val="4"/>
  </w:num>
  <w:num w:numId="24" w16cid:durableId="1108693088">
    <w:abstractNumId w:val="1"/>
  </w:num>
  <w:num w:numId="25" w16cid:durableId="1977491847">
    <w:abstractNumId w:val="14"/>
  </w:num>
  <w:num w:numId="26" w16cid:durableId="2056194">
    <w:abstractNumId w:val="21"/>
  </w:num>
  <w:num w:numId="27" w16cid:durableId="1741826173">
    <w:abstractNumId w:val="2"/>
  </w:num>
  <w:num w:numId="28" w16cid:durableId="1616252105">
    <w:abstractNumId w:val="12"/>
  </w:num>
  <w:num w:numId="29" w16cid:durableId="1884561451">
    <w:abstractNumId w:val="10"/>
  </w:num>
  <w:num w:numId="30" w16cid:durableId="548223550">
    <w:abstractNumId w:val="5"/>
  </w:num>
  <w:num w:numId="31" w16cid:durableId="1136605703">
    <w:abstractNumId w:val="7"/>
  </w:num>
  <w:num w:numId="32" w16cid:durableId="2057776435">
    <w:abstractNumId w:val="9"/>
  </w:num>
  <w:num w:numId="33" w16cid:durableId="1617637971">
    <w:abstractNumId w:val="13"/>
  </w:num>
  <w:num w:numId="34" w16cid:durableId="15521128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04BFA"/>
    <w:rsid w:val="000100ED"/>
    <w:rsid w:val="00010BB1"/>
    <w:rsid w:val="00013CF5"/>
    <w:rsid w:val="00020E62"/>
    <w:rsid w:val="00022F4C"/>
    <w:rsid w:val="0002694C"/>
    <w:rsid w:val="00030F5D"/>
    <w:rsid w:val="00031BEA"/>
    <w:rsid w:val="00042B1C"/>
    <w:rsid w:val="000467FC"/>
    <w:rsid w:val="000502DA"/>
    <w:rsid w:val="00050AD3"/>
    <w:rsid w:val="000579F9"/>
    <w:rsid w:val="00065B60"/>
    <w:rsid w:val="00070489"/>
    <w:rsid w:val="00070762"/>
    <w:rsid w:val="00071A08"/>
    <w:rsid w:val="0008044E"/>
    <w:rsid w:val="00081763"/>
    <w:rsid w:val="00083342"/>
    <w:rsid w:val="00091D1D"/>
    <w:rsid w:val="0009219B"/>
    <w:rsid w:val="00096844"/>
    <w:rsid w:val="000A4867"/>
    <w:rsid w:val="000A51EF"/>
    <w:rsid w:val="000A5B8F"/>
    <w:rsid w:val="000B7787"/>
    <w:rsid w:val="000C04A1"/>
    <w:rsid w:val="000C3CB6"/>
    <w:rsid w:val="000E6675"/>
    <w:rsid w:val="000E7602"/>
    <w:rsid w:val="000F12FB"/>
    <w:rsid w:val="000F3DFE"/>
    <w:rsid w:val="000F4FED"/>
    <w:rsid w:val="001003E0"/>
    <w:rsid w:val="00102DC5"/>
    <w:rsid w:val="001069C3"/>
    <w:rsid w:val="00110635"/>
    <w:rsid w:val="00111E61"/>
    <w:rsid w:val="00127548"/>
    <w:rsid w:val="0013106F"/>
    <w:rsid w:val="00132E3A"/>
    <w:rsid w:val="00153F05"/>
    <w:rsid w:val="00155B61"/>
    <w:rsid w:val="001609E1"/>
    <w:rsid w:val="00163B1A"/>
    <w:rsid w:val="00170413"/>
    <w:rsid w:val="001709F4"/>
    <w:rsid w:val="001718EF"/>
    <w:rsid w:val="001755DC"/>
    <w:rsid w:val="001832B6"/>
    <w:rsid w:val="00191EE6"/>
    <w:rsid w:val="00192339"/>
    <w:rsid w:val="001926E5"/>
    <w:rsid w:val="00194B7E"/>
    <w:rsid w:val="001A1937"/>
    <w:rsid w:val="001B3F12"/>
    <w:rsid w:val="001B67FF"/>
    <w:rsid w:val="001B777D"/>
    <w:rsid w:val="001D7286"/>
    <w:rsid w:val="001E1478"/>
    <w:rsid w:val="001E5136"/>
    <w:rsid w:val="001F0238"/>
    <w:rsid w:val="00200323"/>
    <w:rsid w:val="00200576"/>
    <w:rsid w:val="00220B9C"/>
    <w:rsid w:val="00222BE4"/>
    <w:rsid w:val="00223499"/>
    <w:rsid w:val="0023433C"/>
    <w:rsid w:val="002373FB"/>
    <w:rsid w:val="00242C4C"/>
    <w:rsid w:val="002436CA"/>
    <w:rsid w:val="0025263F"/>
    <w:rsid w:val="00254B0F"/>
    <w:rsid w:val="00256697"/>
    <w:rsid w:val="00260026"/>
    <w:rsid w:val="00267FF0"/>
    <w:rsid w:val="002700FC"/>
    <w:rsid w:val="00273FC6"/>
    <w:rsid w:val="00280B6A"/>
    <w:rsid w:val="00281D96"/>
    <w:rsid w:val="0028270A"/>
    <w:rsid w:val="002844EC"/>
    <w:rsid w:val="00285E41"/>
    <w:rsid w:val="00287757"/>
    <w:rsid w:val="002903A7"/>
    <w:rsid w:val="002939C5"/>
    <w:rsid w:val="002960F1"/>
    <w:rsid w:val="002970D0"/>
    <w:rsid w:val="002A554D"/>
    <w:rsid w:val="002B13AB"/>
    <w:rsid w:val="002B39F1"/>
    <w:rsid w:val="002B6EF1"/>
    <w:rsid w:val="002C2371"/>
    <w:rsid w:val="002D0917"/>
    <w:rsid w:val="002D153E"/>
    <w:rsid w:val="002D22DF"/>
    <w:rsid w:val="002D5496"/>
    <w:rsid w:val="002E57E3"/>
    <w:rsid w:val="002F25AE"/>
    <w:rsid w:val="00301BCE"/>
    <w:rsid w:val="00302CF4"/>
    <w:rsid w:val="0030404D"/>
    <w:rsid w:val="00314099"/>
    <w:rsid w:val="00314ECA"/>
    <w:rsid w:val="003156B2"/>
    <w:rsid w:val="00316FAE"/>
    <w:rsid w:val="00317815"/>
    <w:rsid w:val="00320F0A"/>
    <w:rsid w:val="00320F4A"/>
    <w:rsid w:val="003232AE"/>
    <w:rsid w:val="0032354C"/>
    <w:rsid w:val="00323873"/>
    <w:rsid w:val="0032702E"/>
    <w:rsid w:val="00333CC4"/>
    <w:rsid w:val="0034104F"/>
    <w:rsid w:val="00347515"/>
    <w:rsid w:val="003500E5"/>
    <w:rsid w:val="003511A3"/>
    <w:rsid w:val="00354D86"/>
    <w:rsid w:val="00361359"/>
    <w:rsid w:val="00363014"/>
    <w:rsid w:val="003679FA"/>
    <w:rsid w:val="00372854"/>
    <w:rsid w:val="00374107"/>
    <w:rsid w:val="0038132E"/>
    <w:rsid w:val="00382A13"/>
    <w:rsid w:val="00385F7C"/>
    <w:rsid w:val="003A48F6"/>
    <w:rsid w:val="003B00B2"/>
    <w:rsid w:val="003B0EE9"/>
    <w:rsid w:val="003B29B4"/>
    <w:rsid w:val="003B7D37"/>
    <w:rsid w:val="003C2047"/>
    <w:rsid w:val="003C4AE9"/>
    <w:rsid w:val="003C6700"/>
    <w:rsid w:val="003D09A9"/>
    <w:rsid w:val="003D2A3D"/>
    <w:rsid w:val="003E3CDC"/>
    <w:rsid w:val="003F34BB"/>
    <w:rsid w:val="003F537B"/>
    <w:rsid w:val="00402237"/>
    <w:rsid w:val="004148C8"/>
    <w:rsid w:val="00414C19"/>
    <w:rsid w:val="00422B6A"/>
    <w:rsid w:val="0042336B"/>
    <w:rsid w:val="00423F17"/>
    <w:rsid w:val="00426101"/>
    <w:rsid w:val="00432350"/>
    <w:rsid w:val="004369AD"/>
    <w:rsid w:val="004515A8"/>
    <w:rsid w:val="0045436F"/>
    <w:rsid w:val="0045563F"/>
    <w:rsid w:val="00472BC4"/>
    <w:rsid w:val="00472FE2"/>
    <w:rsid w:val="004762E9"/>
    <w:rsid w:val="00477837"/>
    <w:rsid w:val="00481830"/>
    <w:rsid w:val="00481F47"/>
    <w:rsid w:val="0048251E"/>
    <w:rsid w:val="004A5D35"/>
    <w:rsid w:val="004A67B2"/>
    <w:rsid w:val="004B3FD4"/>
    <w:rsid w:val="004B6BB6"/>
    <w:rsid w:val="004C3CAC"/>
    <w:rsid w:val="004C5C73"/>
    <w:rsid w:val="004D0F3D"/>
    <w:rsid w:val="004D2910"/>
    <w:rsid w:val="004D695C"/>
    <w:rsid w:val="004D69AD"/>
    <w:rsid w:val="004E729B"/>
    <w:rsid w:val="004F44EC"/>
    <w:rsid w:val="00516CE2"/>
    <w:rsid w:val="00517BDA"/>
    <w:rsid w:val="00520F01"/>
    <w:rsid w:val="00526AEA"/>
    <w:rsid w:val="0053308D"/>
    <w:rsid w:val="00540A9D"/>
    <w:rsid w:val="00543724"/>
    <w:rsid w:val="00547198"/>
    <w:rsid w:val="00547E94"/>
    <w:rsid w:val="0055193E"/>
    <w:rsid w:val="0055402E"/>
    <w:rsid w:val="00555B47"/>
    <w:rsid w:val="00571DED"/>
    <w:rsid w:val="005725B0"/>
    <w:rsid w:val="00572C31"/>
    <w:rsid w:val="00583ED4"/>
    <w:rsid w:val="00586208"/>
    <w:rsid w:val="005A4758"/>
    <w:rsid w:val="005A4C02"/>
    <w:rsid w:val="005A779E"/>
    <w:rsid w:val="005B7BCF"/>
    <w:rsid w:val="005C4324"/>
    <w:rsid w:val="005D0A2D"/>
    <w:rsid w:val="005E3B53"/>
    <w:rsid w:val="005F328C"/>
    <w:rsid w:val="0061118A"/>
    <w:rsid w:val="00611A22"/>
    <w:rsid w:val="00612662"/>
    <w:rsid w:val="006333E9"/>
    <w:rsid w:val="0063383B"/>
    <w:rsid w:val="006345BA"/>
    <w:rsid w:val="006370AE"/>
    <w:rsid w:val="006417AA"/>
    <w:rsid w:val="00645488"/>
    <w:rsid w:val="00645930"/>
    <w:rsid w:val="00647E33"/>
    <w:rsid w:val="00651446"/>
    <w:rsid w:val="0065252F"/>
    <w:rsid w:val="006548FD"/>
    <w:rsid w:val="00662BEC"/>
    <w:rsid w:val="00663BCE"/>
    <w:rsid w:val="006657DE"/>
    <w:rsid w:val="00667FEC"/>
    <w:rsid w:val="006741DD"/>
    <w:rsid w:val="0067656F"/>
    <w:rsid w:val="0068390C"/>
    <w:rsid w:val="0068395E"/>
    <w:rsid w:val="00687688"/>
    <w:rsid w:val="0069656C"/>
    <w:rsid w:val="006A1FB0"/>
    <w:rsid w:val="006B2608"/>
    <w:rsid w:val="006E651F"/>
    <w:rsid w:val="006E750E"/>
    <w:rsid w:val="006F0317"/>
    <w:rsid w:val="006F1899"/>
    <w:rsid w:val="006F31C0"/>
    <w:rsid w:val="006F36D2"/>
    <w:rsid w:val="007015C0"/>
    <w:rsid w:val="00705CB6"/>
    <w:rsid w:val="007157EF"/>
    <w:rsid w:val="007163BC"/>
    <w:rsid w:val="00716425"/>
    <w:rsid w:val="00716715"/>
    <w:rsid w:val="00721A4C"/>
    <w:rsid w:val="007273F7"/>
    <w:rsid w:val="00734186"/>
    <w:rsid w:val="00737D07"/>
    <w:rsid w:val="00744810"/>
    <w:rsid w:val="007702EC"/>
    <w:rsid w:val="0077093A"/>
    <w:rsid w:val="0077420B"/>
    <w:rsid w:val="00784722"/>
    <w:rsid w:val="007856A7"/>
    <w:rsid w:val="00792CDE"/>
    <w:rsid w:val="00795348"/>
    <w:rsid w:val="00795422"/>
    <w:rsid w:val="00795691"/>
    <w:rsid w:val="007C19BD"/>
    <w:rsid w:val="007C53F2"/>
    <w:rsid w:val="007D3311"/>
    <w:rsid w:val="007D5E03"/>
    <w:rsid w:val="007F1BAE"/>
    <w:rsid w:val="007F4337"/>
    <w:rsid w:val="0081101A"/>
    <w:rsid w:val="00815906"/>
    <w:rsid w:val="00817C4B"/>
    <w:rsid w:val="00827FA9"/>
    <w:rsid w:val="0083780E"/>
    <w:rsid w:val="00837B19"/>
    <w:rsid w:val="00841C56"/>
    <w:rsid w:val="00842BFF"/>
    <w:rsid w:val="00853197"/>
    <w:rsid w:val="00857E66"/>
    <w:rsid w:val="0086074A"/>
    <w:rsid w:val="00861C16"/>
    <w:rsid w:val="008653A9"/>
    <w:rsid w:val="0087017C"/>
    <w:rsid w:val="00874A2B"/>
    <w:rsid w:val="008766A4"/>
    <w:rsid w:val="00884C2B"/>
    <w:rsid w:val="0089268A"/>
    <w:rsid w:val="008A6C31"/>
    <w:rsid w:val="008B2720"/>
    <w:rsid w:val="008B3B3F"/>
    <w:rsid w:val="008B78D4"/>
    <w:rsid w:val="008C528B"/>
    <w:rsid w:val="008D2781"/>
    <w:rsid w:val="008D31F5"/>
    <w:rsid w:val="008D45DC"/>
    <w:rsid w:val="008D4F62"/>
    <w:rsid w:val="008E107D"/>
    <w:rsid w:val="008E2953"/>
    <w:rsid w:val="008F1DE7"/>
    <w:rsid w:val="008F203F"/>
    <w:rsid w:val="008F612E"/>
    <w:rsid w:val="00900BDA"/>
    <w:rsid w:val="00907BC8"/>
    <w:rsid w:val="00910F82"/>
    <w:rsid w:val="00914487"/>
    <w:rsid w:val="00920EEF"/>
    <w:rsid w:val="00920EFE"/>
    <w:rsid w:val="00926676"/>
    <w:rsid w:val="00931D82"/>
    <w:rsid w:val="009327EE"/>
    <w:rsid w:val="00945091"/>
    <w:rsid w:val="0096293C"/>
    <w:rsid w:val="0096411C"/>
    <w:rsid w:val="00972D90"/>
    <w:rsid w:val="009802F9"/>
    <w:rsid w:val="0099451A"/>
    <w:rsid w:val="009A06AD"/>
    <w:rsid w:val="009A1B60"/>
    <w:rsid w:val="009A1CDC"/>
    <w:rsid w:val="009A4CEC"/>
    <w:rsid w:val="009B2DDE"/>
    <w:rsid w:val="009B6540"/>
    <w:rsid w:val="009B6ED1"/>
    <w:rsid w:val="009B7BB9"/>
    <w:rsid w:val="009C4324"/>
    <w:rsid w:val="009C7EE2"/>
    <w:rsid w:val="009D0542"/>
    <w:rsid w:val="009D7891"/>
    <w:rsid w:val="009E0D39"/>
    <w:rsid w:val="009E5F36"/>
    <w:rsid w:val="009F30CB"/>
    <w:rsid w:val="009F42FF"/>
    <w:rsid w:val="009F5B1D"/>
    <w:rsid w:val="00A0413C"/>
    <w:rsid w:val="00A1300E"/>
    <w:rsid w:val="00A21A42"/>
    <w:rsid w:val="00A259F7"/>
    <w:rsid w:val="00A25B41"/>
    <w:rsid w:val="00A25F6B"/>
    <w:rsid w:val="00A26DD2"/>
    <w:rsid w:val="00A27FAB"/>
    <w:rsid w:val="00A3032E"/>
    <w:rsid w:val="00A320FC"/>
    <w:rsid w:val="00A367F3"/>
    <w:rsid w:val="00A44317"/>
    <w:rsid w:val="00A44AF4"/>
    <w:rsid w:val="00A57499"/>
    <w:rsid w:val="00A60F15"/>
    <w:rsid w:val="00A65AA1"/>
    <w:rsid w:val="00A74222"/>
    <w:rsid w:val="00A769B3"/>
    <w:rsid w:val="00A85603"/>
    <w:rsid w:val="00A85D9F"/>
    <w:rsid w:val="00A87DC7"/>
    <w:rsid w:val="00A9674E"/>
    <w:rsid w:val="00A96CE3"/>
    <w:rsid w:val="00AB36D6"/>
    <w:rsid w:val="00AB4084"/>
    <w:rsid w:val="00AC27B0"/>
    <w:rsid w:val="00AC744D"/>
    <w:rsid w:val="00AD155C"/>
    <w:rsid w:val="00AD3249"/>
    <w:rsid w:val="00AD3E3F"/>
    <w:rsid w:val="00AD49BD"/>
    <w:rsid w:val="00AD511D"/>
    <w:rsid w:val="00AD6ACA"/>
    <w:rsid w:val="00AE5170"/>
    <w:rsid w:val="00B0713E"/>
    <w:rsid w:val="00B1350F"/>
    <w:rsid w:val="00B15222"/>
    <w:rsid w:val="00B1547C"/>
    <w:rsid w:val="00B230B7"/>
    <w:rsid w:val="00B25DD0"/>
    <w:rsid w:val="00B30497"/>
    <w:rsid w:val="00B32B7A"/>
    <w:rsid w:val="00B368F6"/>
    <w:rsid w:val="00B37C67"/>
    <w:rsid w:val="00B45591"/>
    <w:rsid w:val="00B60320"/>
    <w:rsid w:val="00B62DC3"/>
    <w:rsid w:val="00B62FFA"/>
    <w:rsid w:val="00B65C5A"/>
    <w:rsid w:val="00B7037A"/>
    <w:rsid w:val="00B70848"/>
    <w:rsid w:val="00B70D86"/>
    <w:rsid w:val="00B8705C"/>
    <w:rsid w:val="00B95699"/>
    <w:rsid w:val="00BA417F"/>
    <w:rsid w:val="00BA41D3"/>
    <w:rsid w:val="00BA572B"/>
    <w:rsid w:val="00BB47D8"/>
    <w:rsid w:val="00BB4B7F"/>
    <w:rsid w:val="00BC4B58"/>
    <w:rsid w:val="00BD0619"/>
    <w:rsid w:val="00BD1D85"/>
    <w:rsid w:val="00BD5C93"/>
    <w:rsid w:val="00BE112B"/>
    <w:rsid w:val="00BE54CA"/>
    <w:rsid w:val="00BF2481"/>
    <w:rsid w:val="00C01029"/>
    <w:rsid w:val="00C10032"/>
    <w:rsid w:val="00C12530"/>
    <w:rsid w:val="00C143BD"/>
    <w:rsid w:val="00C20F64"/>
    <w:rsid w:val="00C23852"/>
    <w:rsid w:val="00C25AEC"/>
    <w:rsid w:val="00C326DB"/>
    <w:rsid w:val="00C37A7A"/>
    <w:rsid w:val="00C431C2"/>
    <w:rsid w:val="00C441D9"/>
    <w:rsid w:val="00C526A9"/>
    <w:rsid w:val="00C5323C"/>
    <w:rsid w:val="00C567CD"/>
    <w:rsid w:val="00C8139C"/>
    <w:rsid w:val="00C82568"/>
    <w:rsid w:val="00C849AC"/>
    <w:rsid w:val="00C861FC"/>
    <w:rsid w:val="00C96A80"/>
    <w:rsid w:val="00CA6FCD"/>
    <w:rsid w:val="00CB4AF4"/>
    <w:rsid w:val="00CC2137"/>
    <w:rsid w:val="00CC7216"/>
    <w:rsid w:val="00CC7F6E"/>
    <w:rsid w:val="00CD3BC4"/>
    <w:rsid w:val="00CF29BC"/>
    <w:rsid w:val="00CF3BEA"/>
    <w:rsid w:val="00CF625B"/>
    <w:rsid w:val="00CF78BF"/>
    <w:rsid w:val="00D015AB"/>
    <w:rsid w:val="00D022F2"/>
    <w:rsid w:val="00D055B9"/>
    <w:rsid w:val="00D0573C"/>
    <w:rsid w:val="00D07FA1"/>
    <w:rsid w:val="00D17A49"/>
    <w:rsid w:val="00D210E3"/>
    <w:rsid w:val="00D348B9"/>
    <w:rsid w:val="00D353A9"/>
    <w:rsid w:val="00D37F30"/>
    <w:rsid w:val="00D53882"/>
    <w:rsid w:val="00D55D22"/>
    <w:rsid w:val="00D738D5"/>
    <w:rsid w:val="00D75BD6"/>
    <w:rsid w:val="00D778DE"/>
    <w:rsid w:val="00D956F0"/>
    <w:rsid w:val="00D97296"/>
    <w:rsid w:val="00DA0240"/>
    <w:rsid w:val="00DA0D63"/>
    <w:rsid w:val="00DA3A8E"/>
    <w:rsid w:val="00DA40D7"/>
    <w:rsid w:val="00DA4A03"/>
    <w:rsid w:val="00DA5F39"/>
    <w:rsid w:val="00DB67DD"/>
    <w:rsid w:val="00DB701E"/>
    <w:rsid w:val="00DD6824"/>
    <w:rsid w:val="00DD748E"/>
    <w:rsid w:val="00DD78ED"/>
    <w:rsid w:val="00DE7876"/>
    <w:rsid w:val="00DF2946"/>
    <w:rsid w:val="00E04E27"/>
    <w:rsid w:val="00E0584F"/>
    <w:rsid w:val="00E12098"/>
    <w:rsid w:val="00E22A74"/>
    <w:rsid w:val="00E255BA"/>
    <w:rsid w:val="00E26B2E"/>
    <w:rsid w:val="00E3025A"/>
    <w:rsid w:val="00E3070D"/>
    <w:rsid w:val="00E325FB"/>
    <w:rsid w:val="00E4073E"/>
    <w:rsid w:val="00E473DD"/>
    <w:rsid w:val="00E477CF"/>
    <w:rsid w:val="00E51FE6"/>
    <w:rsid w:val="00E544D8"/>
    <w:rsid w:val="00E56438"/>
    <w:rsid w:val="00E66E98"/>
    <w:rsid w:val="00E70660"/>
    <w:rsid w:val="00E74E92"/>
    <w:rsid w:val="00E750A7"/>
    <w:rsid w:val="00E86538"/>
    <w:rsid w:val="00E916B7"/>
    <w:rsid w:val="00E96005"/>
    <w:rsid w:val="00E9761E"/>
    <w:rsid w:val="00EB3EDD"/>
    <w:rsid w:val="00EB545F"/>
    <w:rsid w:val="00EC432E"/>
    <w:rsid w:val="00ED3B58"/>
    <w:rsid w:val="00EE289B"/>
    <w:rsid w:val="00EE42C6"/>
    <w:rsid w:val="00EF2960"/>
    <w:rsid w:val="00EF3B15"/>
    <w:rsid w:val="00EF541B"/>
    <w:rsid w:val="00EF678E"/>
    <w:rsid w:val="00F03D59"/>
    <w:rsid w:val="00F063CC"/>
    <w:rsid w:val="00F15DC4"/>
    <w:rsid w:val="00F17EC5"/>
    <w:rsid w:val="00F24947"/>
    <w:rsid w:val="00F43808"/>
    <w:rsid w:val="00F466E8"/>
    <w:rsid w:val="00F474E5"/>
    <w:rsid w:val="00F47D36"/>
    <w:rsid w:val="00F51F42"/>
    <w:rsid w:val="00F64B54"/>
    <w:rsid w:val="00F66FC5"/>
    <w:rsid w:val="00F6757E"/>
    <w:rsid w:val="00F71402"/>
    <w:rsid w:val="00F716F7"/>
    <w:rsid w:val="00F73511"/>
    <w:rsid w:val="00F84B85"/>
    <w:rsid w:val="00F85D72"/>
    <w:rsid w:val="00F86840"/>
    <w:rsid w:val="00F86BC1"/>
    <w:rsid w:val="00F8747A"/>
    <w:rsid w:val="00F95DA6"/>
    <w:rsid w:val="00FA1EC0"/>
    <w:rsid w:val="00FA2B92"/>
    <w:rsid w:val="00FC017B"/>
    <w:rsid w:val="00FC553B"/>
    <w:rsid w:val="00FD168A"/>
    <w:rsid w:val="00FD3654"/>
    <w:rsid w:val="00FD4487"/>
    <w:rsid w:val="00FE16E0"/>
    <w:rsid w:val="00FE41D3"/>
    <w:rsid w:val="00FE7040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character" w:styleId="TextodoEspaoReservado">
    <w:name w:val="Placeholder Text"/>
    <w:basedOn w:val="Fontepargpadro"/>
    <w:uiPriority w:val="99"/>
    <w:semiHidden/>
    <w:rsid w:val="00E3025A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B3F12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8E107D"/>
  </w:style>
  <w:style w:type="character" w:customStyle="1" w:styleId="eop">
    <w:name w:val="eop"/>
    <w:basedOn w:val="Fontepargpadro"/>
    <w:rsid w:val="008E107D"/>
  </w:style>
  <w:style w:type="paragraph" w:customStyle="1" w:styleId="Default">
    <w:name w:val="Default"/>
    <w:rsid w:val="00B62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deLista6Colorida">
    <w:name w:val="List Table 6 Colorful"/>
    <w:basedOn w:val="Tabelanormal"/>
    <w:uiPriority w:val="51"/>
    <w:rsid w:val="008C52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3B00B2"/>
    <w:pPr>
      <w:spacing w:before="100" w:beforeAutospacing="1" w:after="100" w:afterAutospacing="1"/>
      <w:jc w:val="left"/>
    </w:pPr>
    <w:rPr>
      <w:szCs w:val="24"/>
    </w:rPr>
  </w:style>
  <w:style w:type="table" w:styleId="SimplesTabela2">
    <w:name w:val="Plain Table 2"/>
    <w:basedOn w:val="Tabelanormal"/>
    <w:uiPriority w:val="42"/>
    <w:rsid w:val="00A856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856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DA5F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DA5F3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6965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1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0</TotalTime>
  <Pages>4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MARIANE GAVIOLI BERGAMINI</cp:lastModifiedBy>
  <cp:revision>2</cp:revision>
  <cp:lastPrinted>2021-10-18T18:17:00Z</cp:lastPrinted>
  <dcterms:created xsi:type="dcterms:W3CDTF">2024-02-16T20:04:00Z</dcterms:created>
  <dcterms:modified xsi:type="dcterms:W3CDTF">2024-02-16T20:04:00Z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96ed13668262d3be8a40b383d72968493fc0525b073ae007d355f0ab974efa67</vt:lpwstr>
  </property>
</Properties>
</file>