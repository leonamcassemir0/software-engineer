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320FC" w:rsidP="00E66E98" w:rsidRDefault="009D7891" w14:paraId="739EB98D" w14:textId="77777777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C800C3B" wp14:editId="37622A58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91" w:rsidP="00E66E98" w:rsidRDefault="009D7891" w14:paraId="2B4151C8" w14:textId="77777777">
      <w:pPr>
        <w:pStyle w:val="07-FolhadeRosto"/>
        <w:rPr>
          <w:b w:val="0"/>
          <w:sz w:val="28"/>
          <w:szCs w:val="28"/>
        </w:rPr>
      </w:pPr>
    </w:p>
    <w:p w:rsidRPr="00372854" w:rsidR="00E66E98" w:rsidP="00E66E98" w:rsidRDefault="00042B1C" w14:paraId="03EB2D5E" w14:textId="77777777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Pr="00372854" w:rsid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:rsidRPr="00372854" w:rsidR="00200576" w:rsidP="00E66E98" w:rsidRDefault="00200576" w14:paraId="70381C1A" w14:textId="77777777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:rsidRPr="00A25F6B" w:rsidR="00372854" w:rsidP="2C583E8F" w:rsidRDefault="007D499C" w14:paraId="339B110D" w14:textId="6B55BE24">
      <w:pPr>
        <w:pStyle w:val="07-FolhadeRosto"/>
        <w:rPr>
          <w:b w:val="0"/>
          <w:bCs w:val="0"/>
          <w:color w:val="000000" w:themeColor="text1"/>
          <w:sz w:val="28"/>
          <w:szCs w:val="28"/>
          <w:highlight w:val="yellow"/>
        </w:rPr>
      </w:pPr>
      <w:r w:rsidRPr="2C583E8F" w:rsidR="2A22EA8E">
        <w:rPr>
          <w:b w:val="0"/>
          <w:bCs w:val="0"/>
          <w:color w:val="000000" w:themeColor="text1" w:themeTint="FF" w:themeShade="FF"/>
          <w:sz w:val="28"/>
          <w:szCs w:val="28"/>
          <w:highlight w:val="yellow"/>
        </w:rPr>
        <w:t>Engenharia de software</w:t>
      </w:r>
    </w:p>
    <w:p w:rsidR="00E66E98" w:rsidP="2C583E8F" w:rsidRDefault="00372854" w14:paraId="4D4686F4" w14:textId="2D8F118A">
      <w:pPr>
        <w:pStyle w:val="07-FolhadeRosto"/>
        <w:rPr>
          <w:b w:val="0"/>
          <w:bCs w:val="0"/>
          <w:sz w:val="28"/>
          <w:szCs w:val="28"/>
        </w:rPr>
      </w:pPr>
      <w:r w:rsidRPr="2C583E8F" w:rsidR="00372854">
        <w:rPr>
          <w:b w:val="0"/>
          <w:bCs w:val="0"/>
          <w:sz w:val="28"/>
          <w:szCs w:val="28"/>
        </w:rPr>
        <w:t xml:space="preserve">DISCIPLINA DE </w:t>
      </w:r>
      <w:r w:rsidRPr="2C583E8F" w:rsidR="4C335150">
        <w:rPr>
          <w:b w:val="0"/>
          <w:bCs w:val="0"/>
          <w:sz w:val="28"/>
          <w:szCs w:val="28"/>
        </w:rPr>
        <w:t>Design para dispositivos móveis</w:t>
      </w:r>
    </w:p>
    <w:p w:rsidR="008F612E" w:rsidP="00E66E98" w:rsidRDefault="008F612E" w14:paraId="25B42C1D" w14:textId="77777777">
      <w:pPr>
        <w:pStyle w:val="07-FolhadeRosto"/>
      </w:pPr>
    </w:p>
    <w:p w:rsidR="00E66E98" w:rsidP="00E66E98" w:rsidRDefault="00E66E98" w14:paraId="0C0D167A" w14:textId="77777777">
      <w:pPr>
        <w:pStyle w:val="07-FolhadeRosto"/>
      </w:pPr>
    </w:p>
    <w:p w:rsidR="00E66E98" w:rsidP="00E66E98" w:rsidRDefault="00E66E98" w14:paraId="6D23F3CD" w14:textId="77777777"/>
    <w:p w:rsidR="00E66E98" w:rsidP="00E66E98" w:rsidRDefault="00E66E98" w14:paraId="174CE321" w14:textId="77777777"/>
    <w:p w:rsidR="00E66E98" w:rsidP="00E66E98" w:rsidRDefault="00E66E98" w14:paraId="7BB232F0" w14:textId="77777777"/>
    <w:p w:rsidR="00E66E98" w:rsidP="00E66E98" w:rsidRDefault="00E66E98" w14:paraId="7E592C1A" w14:textId="77777777"/>
    <w:p w:rsidRPr="00F51F42" w:rsidR="00E66E98" w:rsidP="00E66E98" w:rsidRDefault="008F612E" w14:paraId="3DFDD8A8" w14:textId="77777777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:rsidR="00E66E98" w:rsidP="00E66E98" w:rsidRDefault="00E66E98" w14:paraId="4E6D7E92" w14:textId="77777777"/>
    <w:p w:rsidR="008F612E" w:rsidP="00E66E98" w:rsidRDefault="008F612E" w14:paraId="599D8333" w14:textId="77777777"/>
    <w:p w:rsidR="00E66E98" w:rsidP="00E66E98" w:rsidRDefault="00E66E98" w14:paraId="0ABF2568" w14:textId="77777777"/>
    <w:p w:rsidR="00A96CE3" w:rsidP="00E66E98" w:rsidRDefault="00A96CE3" w14:paraId="620AAD25" w14:textId="77777777"/>
    <w:p w:rsidR="00A96CE3" w:rsidP="00E66E98" w:rsidRDefault="00A96CE3" w14:paraId="4EA13E48" w14:textId="77777777"/>
    <w:p w:rsidR="00A96CE3" w:rsidP="00E66E98" w:rsidRDefault="00A96CE3" w14:paraId="1ADF21D5" w14:textId="77777777"/>
    <w:p w:rsidR="00A96CE3" w:rsidP="00E66E98" w:rsidRDefault="00A96CE3" w14:paraId="7D219B67" w14:textId="77777777"/>
    <w:p w:rsidRPr="00372854" w:rsidR="00A96CE3" w:rsidP="00E66E98" w:rsidRDefault="00A96CE3" w14:paraId="0D53B303" w14:textId="77777777"/>
    <w:p w:rsidRPr="001832B6" w:rsidR="00A96CE3" w:rsidP="00A96CE3" w:rsidRDefault="00A25F6B" w14:paraId="5F071F7A" w14:textId="4C25504C">
      <w:pPr>
        <w:pStyle w:val="07-FolhadeRosto"/>
        <w:jc w:val="right"/>
        <w:rPr>
          <w:b w:val="0"/>
          <w:bCs w:val="0"/>
          <w:highlight w:val="yellow"/>
        </w:rPr>
      </w:pPr>
      <w:r w:rsidRPr="2C583E8F" w:rsidR="12B74514">
        <w:rPr>
          <w:b w:val="0"/>
          <w:bCs w:val="0"/>
          <w:highlight w:val="yellow"/>
        </w:rPr>
        <w:t>L</w:t>
      </w:r>
      <w:r w:rsidRPr="2C583E8F" w:rsidR="27E27912">
        <w:rPr>
          <w:b w:val="0"/>
          <w:bCs w:val="0"/>
          <w:highlight w:val="yellow"/>
        </w:rPr>
        <w:t>eonam</w:t>
      </w:r>
      <w:r w:rsidRPr="2C583E8F" w:rsidR="004F44EC">
        <w:rPr>
          <w:b w:val="0"/>
          <w:bCs w:val="0"/>
          <w:highlight w:val="yellow"/>
        </w:rPr>
        <w:t xml:space="preserve"> </w:t>
      </w:r>
      <w:r w:rsidRPr="2C583E8F" w:rsidR="12B74514">
        <w:rPr>
          <w:b w:val="0"/>
          <w:bCs w:val="0"/>
          <w:highlight w:val="yellow"/>
        </w:rPr>
        <w:t xml:space="preserve">UIRLEY do nascimento </w:t>
      </w:r>
      <w:r w:rsidRPr="2C583E8F" w:rsidR="12B74514">
        <w:rPr>
          <w:b w:val="0"/>
          <w:bCs w:val="0"/>
          <w:highlight w:val="yellow"/>
        </w:rPr>
        <w:t>cassemiro</w:t>
      </w:r>
      <w:r w:rsidRPr="2C583E8F" w:rsidR="12B74514">
        <w:rPr>
          <w:b w:val="0"/>
          <w:bCs w:val="0"/>
          <w:highlight w:val="yellow"/>
        </w:rPr>
        <w:t xml:space="preserve"> </w:t>
      </w:r>
      <w:r w:rsidRPr="2C583E8F" w:rsidR="004F44EC">
        <w:rPr>
          <w:b w:val="0"/>
          <w:bCs w:val="0"/>
          <w:highlight w:val="yellow"/>
        </w:rPr>
        <w:t xml:space="preserve">– RU: </w:t>
      </w:r>
      <w:r w:rsidRPr="2C583E8F" w:rsidR="13E3DDE4">
        <w:rPr>
          <w:b w:val="0"/>
          <w:bCs w:val="0"/>
          <w:highlight w:val="yellow"/>
        </w:rPr>
        <w:t>4672144</w:t>
      </w:r>
    </w:p>
    <w:p w:rsidRPr="00372854" w:rsidR="00A96CE3" w:rsidP="00A96CE3" w:rsidRDefault="00A96CE3" w14:paraId="17949D48" w14:textId="77777777">
      <w:pPr>
        <w:pStyle w:val="07-FolhadeRosto"/>
        <w:jc w:val="right"/>
        <w:rPr>
          <w:b w:val="0"/>
          <w:i/>
        </w:rPr>
      </w:pPr>
    </w:p>
    <w:p w:rsidR="00E66E98" w:rsidP="00E66E98" w:rsidRDefault="00E66E98" w14:paraId="3B628150" w14:textId="77777777">
      <w:pPr>
        <w:jc w:val="left"/>
      </w:pPr>
    </w:p>
    <w:p w:rsidR="00E66E98" w:rsidP="00E66E98" w:rsidRDefault="00E66E98" w14:paraId="4D07AFB4" w14:textId="77777777"/>
    <w:p w:rsidR="00E66E98" w:rsidP="00E66E98" w:rsidRDefault="00E66E98" w14:paraId="3AEC7DD5" w14:textId="77777777"/>
    <w:p w:rsidR="00A96CE3" w:rsidP="00E66E98" w:rsidRDefault="00A96CE3" w14:paraId="1DA42E5F" w14:textId="77777777"/>
    <w:p w:rsidR="00A96CE3" w:rsidP="00E66E98" w:rsidRDefault="00A96CE3" w14:paraId="3E93ABC2" w14:textId="77777777"/>
    <w:p w:rsidR="00A96CE3" w:rsidP="00E66E98" w:rsidRDefault="00A96CE3" w14:paraId="423102A0" w14:textId="77777777"/>
    <w:p w:rsidR="00372854" w:rsidP="00E66E98" w:rsidRDefault="00372854" w14:paraId="6D3E8319" w14:textId="77777777"/>
    <w:p w:rsidR="00E66E98" w:rsidP="00E66E98" w:rsidRDefault="00E66E98" w14:paraId="12384128" w14:textId="77777777"/>
    <w:p w:rsidR="00E66E98" w:rsidP="00E66E98" w:rsidRDefault="00E66E98" w14:paraId="132864BD" w14:textId="77777777"/>
    <w:p w:rsidRPr="001832B6" w:rsidR="00E66E98" w:rsidP="00E66E98" w:rsidRDefault="00A25F6B" w14:paraId="0FAD6BE6" w14:textId="1DBB0CF4">
      <w:pPr>
        <w:pStyle w:val="07-FolhadeRosto"/>
        <w:rPr>
          <w:b w:val="0"/>
          <w:bCs w:val="0"/>
          <w:highlight w:val="yellow"/>
        </w:rPr>
      </w:pPr>
      <w:r w:rsidRPr="2C583E8F" w:rsidR="13E3DDE4">
        <w:rPr>
          <w:b w:val="0"/>
          <w:bCs w:val="0"/>
          <w:highlight w:val="yellow"/>
        </w:rPr>
        <w:t>Barroso - mg</w:t>
      </w:r>
    </w:p>
    <w:p w:rsidR="00A96CE3" w:rsidP="00E66E98" w:rsidRDefault="009D2DE4" w14:paraId="0B1103BD" w14:textId="59E8F756">
      <w:pPr>
        <w:pStyle w:val="07-FolhadeRosto"/>
        <w:rPr>
          <w:b w:val="0"/>
        </w:rPr>
      </w:pPr>
      <w:r>
        <w:rPr>
          <w:b w:val="0"/>
        </w:rPr>
        <w:t>202</w:t>
      </w:r>
      <w:r w:rsidR="005E600D">
        <w:rPr>
          <w:b w:val="0"/>
        </w:rPr>
        <w:t>5</w:t>
      </w:r>
    </w:p>
    <w:p w:rsidR="00E94388" w:rsidP="00E66E98" w:rsidRDefault="00E94388" w14:paraId="0DE84DD7" w14:textId="77777777">
      <w:pPr>
        <w:pStyle w:val="07-FolhadeRosto"/>
        <w:rPr>
          <w:b w:val="0"/>
        </w:rPr>
      </w:pPr>
    </w:p>
    <w:p w:rsidR="00E94388" w:rsidP="00E66E98" w:rsidRDefault="00E94388" w14:paraId="06574580" w14:textId="77777777">
      <w:pPr>
        <w:pStyle w:val="07-FolhadeRosto"/>
        <w:rPr>
          <w:b w:val="0"/>
        </w:rPr>
      </w:pPr>
    </w:p>
    <w:p w:rsidR="00E94388" w:rsidP="00E66E98" w:rsidRDefault="00E94388" w14:paraId="79300741" w14:textId="77777777">
      <w:pPr>
        <w:pStyle w:val="07-FolhadeRosto"/>
        <w:rPr>
          <w:b w:val="0"/>
        </w:rPr>
      </w:pPr>
    </w:p>
    <w:p w:rsidR="3F413CB4" w:rsidP="3F413CB4" w:rsidRDefault="3F413CB4" w14:paraId="36A22A53" w14:textId="606367A1">
      <w:pPr>
        <w:pStyle w:val="07-FolhadeRosto"/>
        <w:ind w:left="720"/>
        <w:jc w:val="left"/>
        <w:rPr>
          <w:b w:val="0"/>
          <w:bCs w:val="0"/>
        </w:rPr>
      </w:pPr>
    </w:p>
    <w:p w:rsidR="3F413CB4" w:rsidP="3F413CB4" w:rsidRDefault="3F413CB4" w14:paraId="34E3566F" w14:textId="4912A87D">
      <w:pPr>
        <w:pStyle w:val="07-FolhadeRosto"/>
        <w:ind w:left="720"/>
        <w:jc w:val="left"/>
        <w:rPr>
          <w:b w:val="0"/>
          <w:bCs w:val="0"/>
        </w:rPr>
      </w:pPr>
    </w:p>
    <w:p w:rsidR="3F413CB4" w:rsidP="3F413CB4" w:rsidRDefault="3F413CB4" w14:paraId="38AF7F59" w14:textId="74654EEF">
      <w:pPr>
        <w:pStyle w:val="07-FolhadeRosto"/>
        <w:ind w:left="720"/>
        <w:jc w:val="left"/>
        <w:rPr>
          <w:b w:val="0"/>
          <w:bCs w:val="0"/>
        </w:rPr>
      </w:pPr>
    </w:p>
    <w:p w:rsidR="009D7891" w:rsidP="00E910B4" w:rsidRDefault="00E94388" w14:paraId="4403D43B" w14:textId="77777777">
      <w:pPr>
        <w:pStyle w:val="07-FolhadeRosto"/>
        <w:numPr>
          <w:ilvl w:val="0"/>
          <w:numId w:val="27"/>
        </w:numPr>
        <w:jc w:val="left"/>
        <w:rPr>
          <w:b w:val="0"/>
        </w:rPr>
      </w:pPr>
      <w:r>
        <w:rPr>
          <w:b w:val="0"/>
        </w:rPr>
        <w:t>NO</w:t>
      </w:r>
      <w:r w:rsidR="00E910B4">
        <w:rPr>
          <w:b w:val="0"/>
        </w:rPr>
        <w:t>ME DO APLICATIVO QUE ESCOLHEU COMO BASE PARA PROTO</w:t>
      </w:r>
      <w:r w:rsidR="00007FD5">
        <w:rPr>
          <w:b w:val="0"/>
        </w:rPr>
        <w:t>tipar</w:t>
      </w:r>
    </w:p>
    <w:p w:rsidR="00007FD5" w:rsidP="00007FD5" w:rsidRDefault="00007FD5" w14:paraId="0EDB6617" w14:textId="77777777">
      <w:pPr>
        <w:pStyle w:val="07-FolhadeRosto"/>
        <w:jc w:val="left"/>
        <w:rPr>
          <w:b w:val="0"/>
        </w:rPr>
      </w:pPr>
    </w:p>
    <w:p w:rsidR="00007FD5" w:rsidP="00007FD5" w:rsidRDefault="00007FD5" w14:paraId="15893380" w14:textId="1CDAA6CF">
      <w:pPr>
        <w:pStyle w:val="07-FolhadeRosto"/>
        <w:jc w:val="left"/>
        <w:rPr>
          <w:b w:val="0"/>
          <w:bCs w:val="0"/>
        </w:rPr>
      </w:pPr>
      <w:r w:rsidR="7ACAC272">
        <w:rPr>
          <w:b w:val="0"/>
          <w:bCs w:val="0"/>
        </w:rPr>
        <w:t xml:space="preserve"> Escolhi como base o aplicativo Prime video</w:t>
      </w:r>
    </w:p>
    <w:p w:rsidRPr="00312805" w:rsidR="00312805" w:rsidP="3F413CB4" w:rsidRDefault="00312805" w14:paraId="4C1BB187" w14:textId="450CA0B9">
      <w:pPr>
        <w:pStyle w:val="PargrafodaLista"/>
        <w:spacing w:line="360" w:lineRule="auto"/>
        <w:rPr>
          <w:rFonts w:ascii="Arial" w:hAnsi="Arial" w:cs="Arial"/>
          <w:b w:val="0"/>
          <w:bCs w:val="0"/>
          <w:i w:val="1"/>
          <w:iCs w:val="1"/>
          <w:sz w:val="28"/>
          <w:szCs w:val="28"/>
        </w:rPr>
      </w:pPr>
      <w:r w:rsidRPr="3F413CB4" w:rsidR="54012846">
        <w:rPr>
          <w:rFonts w:ascii="Arial" w:hAnsi="Arial" w:cs="Arial"/>
          <w:b w:val="0"/>
          <w:bCs w:val="0"/>
          <w:i w:val="1"/>
          <w:iCs w:val="1"/>
          <w:sz w:val="28"/>
          <w:szCs w:val="28"/>
        </w:rPr>
        <w:t>F</w:t>
      </w:r>
      <w:r w:rsidRPr="3F413CB4" w:rsidR="00312805">
        <w:rPr>
          <w:rFonts w:ascii="Arial" w:hAnsi="Arial" w:cs="Arial"/>
          <w:b w:val="0"/>
          <w:bCs w:val="0"/>
          <w:i w:val="1"/>
          <w:iCs w:val="1"/>
          <w:sz w:val="28"/>
          <w:szCs w:val="28"/>
        </w:rPr>
        <w:t>uncionalidades</w:t>
      </w:r>
      <w:r w:rsidRPr="3F413CB4" w:rsidR="237245AE">
        <w:rPr>
          <w:rFonts w:ascii="Arial" w:hAnsi="Arial" w:cs="Arial"/>
          <w:b w:val="0"/>
          <w:bCs w:val="0"/>
          <w:i w:val="1"/>
          <w:iCs w:val="1"/>
          <w:sz w:val="28"/>
          <w:szCs w:val="28"/>
        </w:rPr>
        <w:t xml:space="preserve"> escolhidas</w:t>
      </w:r>
      <w:r w:rsidRPr="3F413CB4" w:rsidR="00312805">
        <w:rPr>
          <w:rFonts w:ascii="Arial" w:hAnsi="Arial" w:cs="Arial"/>
          <w:b w:val="0"/>
          <w:bCs w:val="0"/>
          <w:i w:val="1"/>
          <w:iCs w:val="1"/>
          <w:sz w:val="28"/>
          <w:szCs w:val="28"/>
        </w:rPr>
        <w:t>:</w:t>
      </w:r>
    </w:p>
    <w:p w:rsidRPr="00312805" w:rsidR="00312805" w:rsidP="00312805" w:rsidRDefault="00312805" w14:paraId="5D766434" w14:textId="659C7339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sz w:val="28"/>
          <w:szCs w:val="28"/>
        </w:rPr>
      </w:pPr>
      <w:r w:rsidRPr="2C583E8F" w:rsidR="00312805">
        <w:rPr>
          <w:rFonts w:ascii="Arial" w:hAnsi="Arial" w:cs="Arial"/>
          <w:sz w:val="28"/>
          <w:szCs w:val="28"/>
        </w:rPr>
        <w:t xml:space="preserve">Fazer login com e-mail </w:t>
      </w:r>
      <w:r w:rsidRPr="2C583E8F" w:rsidR="5C70306B">
        <w:rPr>
          <w:rFonts w:ascii="Arial" w:hAnsi="Arial" w:cs="Arial"/>
          <w:sz w:val="28"/>
          <w:szCs w:val="28"/>
        </w:rPr>
        <w:t>e senha</w:t>
      </w:r>
      <w:r w:rsidRPr="2C583E8F" w:rsidR="00312805">
        <w:rPr>
          <w:rFonts w:ascii="Arial" w:hAnsi="Arial" w:cs="Arial"/>
          <w:sz w:val="28"/>
          <w:szCs w:val="28"/>
        </w:rPr>
        <w:t>.</w:t>
      </w:r>
    </w:p>
    <w:p w:rsidR="00312805" w:rsidP="00312805" w:rsidRDefault="00312805" w14:paraId="01D4A556" w14:textId="60D3226D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sz w:val="28"/>
          <w:szCs w:val="28"/>
        </w:rPr>
      </w:pPr>
      <w:r w:rsidRPr="2C583E8F" w:rsidR="3E5F036F">
        <w:rPr>
          <w:rFonts w:ascii="Arial" w:hAnsi="Arial" w:cs="Arial"/>
          <w:sz w:val="28"/>
          <w:szCs w:val="28"/>
        </w:rPr>
        <w:t>Entrar no streaming.</w:t>
      </w:r>
    </w:p>
    <w:p w:rsidRPr="00312805" w:rsidR="00BA576C" w:rsidP="2C583E8F" w:rsidRDefault="00BA576C" w14:paraId="51471ED6" w14:textId="5E301B31" w14:noSpellErr="1">
      <w:pPr>
        <w:pStyle w:val="Normal"/>
        <w:spacing w:line="360" w:lineRule="auto"/>
        <w:rPr>
          <w:rFonts w:ascii="Arial" w:hAnsi="Arial" w:cs="Arial"/>
          <w:sz w:val="28"/>
          <w:szCs w:val="28"/>
        </w:rPr>
      </w:pPr>
    </w:p>
    <w:p w:rsidR="3F413CB4" w:rsidP="3F413CB4" w:rsidRDefault="3F413CB4" w14:paraId="66CD3CF4" w14:textId="43C42003">
      <w:pPr>
        <w:pStyle w:val="Normal"/>
        <w:spacing w:line="360" w:lineRule="auto"/>
        <w:rPr>
          <w:rFonts w:ascii="Arial" w:hAnsi="Arial" w:cs="Arial"/>
          <w:sz w:val="28"/>
          <w:szCs w:val="28"/>
        </w:rPr>
      </w:pPr>
    </w:p>
    <w:p w:rsidRPr="00312805" w:rsidR="00312805" w:rsidP="00312805" w:rsidRDefault="00312805" w14:paraId="46C0E390" w14:textId="77777777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 w:rsidRPr="00312805">
        <w:rPr>
          <w:rFonts w:ascii="Arial" w:hAnsi="Arial" w:cs="Arial"/>
          <w:b/>
          <w:bCs/>
          <w:sz w:val="28"/>
          <w:szCs w:val="28"/>
        </w:rPr>
        <w:t>Parte 1 – Objetivo do Protótipo</w:t>
      </w:r>
    </w:p>
    <w:p w:rsidR="00BA576C" w:rsidP="2C583E8F" w:rsidRDefault="00BA576C" w14:paraId="581F80A3" w14:textId="197ABFC2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  <w:sz w:val="28"/>
          <w:szCs w:val="28"/>
        </w:rPr>
      </w:pPr>
      <w:r w:rsidRPr="3F413CB4" w:rsidR="3BE52889">
        <w:rPr>
          <w:rFonts w:ascii="Arial" w:hAnsi="Arial" w:cs="Arial"/>
          <w:sz w:val="28"/>
          <w:szCs w:val="28"/>
        </w:rPr>
        <w:t xml:space="preserve">Resolvi criar um aplicativo semelhante ao Prime </w:t>
      </w:r>
      <w:r w:rsidRPr="3F413CB4" w:rsidR="3BE52889">
        <w:rPr>
          <w:rFonts w:ascii="Arial" w:hAnsi="Arial" w:cs="Arial"/>
          <w:sz w:val="28"/>
          <w:szCs w:val="28"/>
        </w:rPr>
        <w:t>Video</w:t>
      </w:r>
      <w:r w:rsidRPr="3F413CB4" w:rsidR="3BE52889">
        <w:rPr>
          <w:rFonts w:ascii="Arial" w:hAnsi="Arial" w:cs="Arial"/>
          <w:sz w:val="28"/>
          <w:szCs w:val="28"/>
        </w:rPr>
        <w:t>,</w:t>
      </w:r>
      <w:r w:rsidRPr="3F413CB4" w:rsidR="363E2F8A">
        <w:rPr>
          <w:rFonts w:ascii="Arial" w:hAnsi="Arial" w:cs="Arial"/>
          <w:sz w:val="28"/>
          <w:szCs w:val="28"/>
        </w:rPr>
        <w:t xml:space="preserve"> o Books Prime.</w:t>
      </w:r>
      <w:r w:rsidRPr="3F413CB4" w:rsidR="3BE52889">
        <w:rPr>
          <w:rFonts w:ascii="Arial" w:hAnsi="Arial" w:cs="Arial"/>
          <w:sz w:val="28"/>
          <w:szCs w:val="28"/>
        </w:rPr>
        <w:t xml:space="preserve"> </w:t>
      </w:r>
      <w:r w:rsidRPr="3F413CB4" w:rsidR="2154823B">
        <w:rPr>
          <w:rFonts w:ascii="Arial" w:hAnsi="Arial" w:cs="Arial"/>
          <w:sz w:val="28"/>
          <w:szCs w:val="28"/>
        </w:rPr>
        <w:t xml:space="preserve">Funciona </w:t>
      </w:r>
      <w:r w:rsidRPr="3F413CB4" w:rsidR="3BE52889">
        <w:rPr>
          <w:rFonts w:ascii="Arial" w:hAnsi="Arial" w:cs="Arial"/>
          <w:sz w:val="28"/>
          <w:szCs w:val="28"/>
        </w:rPr>
        <w:t>com</w:t>
      </w:r>
      <w:r w:rsidRPr="3F413CB4" w:rsidR="7B2C18DD">
        <w:rPr>
          <w:rFonts w:ascii="Arial" w:hAnsi="Arial" w:cs="Arial"/>
          <w:sz w:val="28"/>
          <w:szCs w:val="28"/>
        </w:rPr>
        <w:t xml:space="preserve">o </w:t>
      </w:r>
      <w:r w:rsidRPr="3F413CB4" w:rsidR="7B2C18DD">
        <w:rPr>
          <w:rFonts w:ascii="Arial" w:hAnsi="Arial" w:cs="Arial"/>
          <w:sz w:val="28"/>
          <w:szCs w:val="28"/>
        </w:rPr>
        <w:t>uma</w:t>
      </w:r>
      <w:r w:rsidRPr="3F413CB4" w:rsidR="3BE52889">
        <w:rPr>
          <w:rFonts w:ascii="Arial" w:hAnsi="Arial" w:cs="Arial"/>
          <w:sz w:val="28"/>
          <w:szCs w:val="28"/>
        </w:rPr>
        <w:t xml:space="preserve"> streaming</w:t>
      </w:r>
      <w:r w:rsidRPr="3F413CB4" w:rsidR="3BE52889">
        <w:rPr>
          <w:rFonts w:ascii="Arial" w:hAnsi="Arial" w:cs="Arial"/>
          <w:sz w:val="28"/>
          <w:szCs w:val="28"/>
        </w:rPr>
        <w:t xml:space="preserve"> de livros</w:t>
      </w:r>
      <w:r w:rsidRPr="3F413CB4" w:rsidR="0893C59F">
        <w:rPr>
          <w:rFonts w:ascii="Arial" w:hAnsi="Arial" w:cs="Arial"/>
          <w:sz w:val="28"/>
          <w:szCs w:val="28"/>
        </w:rPr>
        <w:t xml:space="preserve"> com</w:t>
      </w:r>
      <w:r w:rsidRPr="3F413CB4" w:rsidR="3BE52889">
        <w:rPr>
          <w:rFonts w:ascii="Arial" w:hAnsi="Arial" w:cs="Arial"/>
          <w:sz w:val="28"/>
          <w:szCs w:val="28"/>
        </w:rPr>
        <w:t xml:space="preserve"> assinatura mensal que dará um catálogo de títulos para ler. Desenvolvi a página inicial com seções par</w:t>
      </w:r>
      <w:r w:rsidRPr="3F413CB4" w:rsidR="626646A2">
        <w:rPr>
          <w:rFonts w:ascii="Arial" w:hAnsi="Arial" w:cs="Arial"/>
          <w:sz w:val="28"/>
          <w:szCs w:val="28"/>
        </w:rPr>
        <w:t>a login</w:t>
      </w:r>
      <w:r w:rsidRPr="3F413CB4" w:rsidR="61109B8A">
        <w:rPr>
          <w:rFonts w:ascii="Arial" w:hAnsi="Arial" w:cs="Arial"/>
          <w:sz w:val="28"/>
          <w:szCs w:val="28"/>
        </w:rPr>
        <w:t>,</w:t>
      </w:r>
      <w:r w:rsidRPr="3F413CB4" w:rsidR="626646A2">
        <w:rPr>
          <w:rFonts w:ascii="Arial" w:hAnsi="Arial" w:cs="Arial"/>
          <w:sz w:val="28"/>
          <w:szCs w:val="28"/>
        </w:rPr>
        <w:t xml:space="preserve"> </w:t>
      </w:r>
      <w:r w:rsidRPr="3F413CB4" w:rsidR="28D39C12">
        <w:rPr>
          <w:rFonts w:ascii="Arial" w:hAnsi="Arial" w:cs="Arial"/>
          <w:sz w:val="28"/>
          <w:szCs w:val="28"/>
        </w:rPr>
        <w:t>perfil pessoal</w:t>
      </w:r>
      <w:r w:rsidRPr="3F413CB4" w:rsidR="626646A2">
        <w:rPr>
          <w:rFonts w:ascii="Arial" w:hAnsi="Arial" w:cs="Arial"/>
          <w:sz w:val="28"/>
          <w:szCs w:val="28"/>
        </w:rPr>
        <w:t xml:space="preserve"> </w:t>
      </w:r>
      <w:r w:rsidRPr="3F413CB4" w:rsidR="58696F6B">
        <w:rPr>
          <w:rFonts w:ascii="Arial" w:hAnsi="Arial" w:cs="Arial"/>
          <w:sz w:val="28"/>
          <w:szCs w:val="28"/>
        </w:rPr>
        <w:t xml:space="preserve">e </w:t>
      </w:r>
      <w:r w:rsidRPr="3F413CB4" w:rsidR="626646A2">
        <w:rPr>
          <w:rFonts w:ascii="Arial" w:hAnsi="Arial" w:cs="Arial"/>
          <w:sz w:val="28"/>
          <w:szCs w:val="28"/>
        </w:rPr>
        <w:t>página para leitura</w:t>
      </w:r>
      <w:r w:rsidRPr="3F413CB4" w:rsidR="1EA121A1">
        <w:rPr>
          <w:rFonts w:ascii="Arial" w:hAnsi="Arial" w:cs="Arial"/>
          <w:sz w:val="28"/>
          <w:szCs w:val="28"/>
        </w:rPr>
        <w:t>.</w:t>
      </w:r>
    </w:p>
    <w:p w:rsidR="3F413CB4" w:rsidP="3F413CB4" w:rsidRDefault="3F413CB4" w14:paraId="028D0957" w14:textId="2A2AD078">
      <w:pPr>
        <w:pStyle w:val="PargrafodaLista"/>
        <w:spacing w:line="360" w:lineRule="auto"/>
        <w:ind w:left="720"/>
        <w:rPr>
          <w:rFonts w:ascii="Arial" w:hAnsi="Arial" w:cs="Arial"/>
          <w:sz w:val="28"/>
          <w:szCs w:val="28"/>
        </w:rPr>
      </w:pPr>
    </w:p>
    <w:p w:rsidR="3F413CB4" w:rsidP="3F413CB4" w:rsidRDefault="3F413CB4" w14:paraId="3BBF1D30" w14:textId="7CFB5CF8">
      <w:pPr>
        <w:pStyle w:val="PargrafodaLista"/>
        <w:spacing w:line="360" w:lineRule="auto"/>
        <w:ind w:left="720"/>
        <w:rPr>
          <w:rFonts w:ascii="Arial" w:hAnsi="Arial" w:cs="Arial"/>
          <w:sz w:val="28"/>
          <w:szCs w:val="28"/>
        </w:rPr>
      </w:pPr>
    </w:p>
    <w:p w:rsidRPr="00312805" w:rsidR="00312805" w:rsidP="3F413CB4" w:rsidRDefault="00312805" w14:paraId="3AF3BA28" w14:textId="5CC15B49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 w:rsidRPr="3F413CB4" w:rsidR="00312805">
        <w:rPr>
          <w:rFonts w:ascii="Arial" w:hAnsi="Arial" w:cs="Arial"/>
          <w:b w:val="1"/>
          <w:bCs w:val="1"/>
          <w:sz w:val="28"/>
          <w:szCs w:val="28"/>
        </w:rPr>
        <w:t>Parte 2 – Explicação das Funcionalidades</w:t>
      </w:r>
    </w:p>
    <w:p w:rsidR="2FDD0CD7" w:rsidP="3F413CB4" w:rsidRDefault="2FDD0CD7" w14:paraId="63B50698" w14:textId="72B6B24C">
      <w:pPr>
        <w:pStyle w:val="PargrafodaLista"/>
        <w:numPr>
          <w:ilvl w:val="0"/>
          <w:numId w:val="26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Arial" w:hAnsi="Arial" w:cs="Arial"/>
          <w:sz w:val="24"/>
          <w:szCs w:val="24"/>
        </w:rPr>
      </w:pPr>
      <w:r w:rsidRPr="3F413CB4" w:rsidR="2FDD0CD7">
        <w:rPr>
          <w:rFonts w:ascii="Arial" w:hAnsi="Arial" w:cs="Arial"/>
          <w:sz w:val="28"/>
          <w:szCs w:val="28"/>
        </w:rPr>
        <w:t>Fazer login e streaming</w:t>
      </w:r>
    </w:p>
    <w:p w:rsidRPr="00312805" w:rsidR="00312805" w:rsidP="00312805" w:rsidRDefault="00312805" w14:paraId="3C0EB78E" w14:textId="55E2A3D1">
      <w:pPr>
        <w:pStyle w:val="PargrafodaLista"/>
        <w:numPr>
          <w:ilvl w:val="1"/>
          <w:numId w:val="26"/>
        </w:numPr>
        <w:spacing w:line="360" w:lineRule="auto"/>
        <w:rPr>
          <w:rFonts w:ascii="Arial" w:hAnsi="Arial" w:cs="Arial"/>
          <w:sz w:val="28"/>
          <w:szCs w:val="28"/>
        </w:rPr>
      </w:pPr>
      <w:r w:rsidRPr="3F413CB4" w:rsidR="2FDD0CD7">
        <w:rPr>
          <w:rFonts w:ascii="Arial" w:hAnsi="Arial" w:cs="Arial"/>
          <w:sz w:val="28"/>
          <w:szCs w:val="28"/>
        </w:rPr>
        <w:t xml:space="preserve">Escolhi estas duas pois acredito ser duas funcionalidades primordiais num </w:t>
      </w:r>
      <w:r w:rsidRPr="3F413CB4" w:rsidR="2FDD0CD7">
        <w:rPr>
          <w:rFonts w:ascii="Arial" w:hAnsi="Arial" w:cs="Arial"/>
          <w:sz w:val="28"/>
          <w:szCs w:val="28"/>
        </w:rPr>
        <w:t>applicativo</w:t>
      </w:r>
      <w:r w:rsidRPr="3F413CB4" w:rsidR="2FDD0CD7">
        <w:rPr>
          <w:rFonts w:ascii="Arial" w:hAnsi="Arial" w:cs="Arial"/>
          <w:sz w:val="28"/>
          <w:szCs w:val="28"/>
        </w:rPr>
        <w:t xml:space="preserve">, o login pela segurança e privacidade e o streaming para desfrutar com acessibilidade e leveza o objetivo </w:t>
      </w:r>
      <w:r w:rsidRPr="3F413CB4" w:rsidR="282FC524">
        <w:rPr>
          <w:rFonts w:ascii="Arial" w:hAnsi="Arial" w:cs="Arial"/>
          <w:sz w:val="28"/>
          <w:szCs w:val="28"/>
        </w:rPr>
        <w:t>do aplicativo (no meu trabalho o streaming de livros).</w:t>
      </w:r>
    </w:p>
    <w:p w:rsidR="3F413CB4" w:rsidP="3F413CB4" w:rsidRDefault="3F413CB4" w14:paraId="49F9C75B" w14:textId="181ED4AF">
      <w:pPr>
        <w:pStyle w:val="PargrafodaLista"/>
        <w:spacing w:line="360" w:lineRule="auto"/>
        <w:ind w:left="0"/>
        <w:rPr>
          <w:rFonts w:ascii="Arial" w:hAnsi="Arial" w:cs="Arial"/>
          <w:b w:val="1"/>
          <w:bCs w:val="1"/>
          <w:sz w:val="28"/>
          <w:szCs w:val="28"/>
        </w:rPr>
      </w:pPr>
    </w:p>
    <w:p w:rsidR="3F413CB4" w:rsidP="3F413CB4" w:rsidRDefault="3F413CB4" w14:paraId="1EF71A0A" w14:textId="34006917">
      <w:pPr>
        <w:pStyle w:val="PargrafodaLista"/>
        <w:spacing w:line="360" w:lineRule="auto"/>
        <w:ind w:left="0"/>
        <w:rPr>
          <w:rFonts w:ascii="Arial" w:hAnsi="Arial" w:cs="Arial"/>
          <w:b w:val="1"/>
          <w:bCs w:val="1"/>
          <w:sz w:val="28"/>
          <w:szCs w:val="28"/>
        </w:rPr>
      </w:pPr>
    </w:p>
    <w:p w:rsidR="3F413CB4" w:rsidP="3F413CB4" w:rsidRDefault="3F413CB4" w14:paraId="5FFDC136" w14:textId="106FB400">
      <w:pPr>
        <w:pStyle w:val="PargrafodaLista"/>
        <w:spacing w:line="360" w:lineRule="auto"/>
        <w:ind w:left="0"/>
        <w:rPr>
          <w:rFonts w:ascii="Arial" w:hAnsi="Arial" w:cs="Arial"/>
          <w:b w:val="1"/>
          <w:bCs w:val="1"/>
          <w:sz w:val="28"/>
          <w:szCs w:val="28"/>
        </w:rPr>
      </w:pPr>
    </w:p>
    <w:p w:rsidR="3F413CB4" w:rsidP="3F413CB4" w:rsidRDefault="3F413CB4" w14:paraId="2E697F6D" w14:textId="515B200A">
      <w:pPr>
        <w:pStyle w:val="PargrafodaLista"/>
        <w:spacing w:line="360" w:lineRule="auto"/>
        <w:ind w:left="0"/>
        <w:rPr>
          <w:rFonts w:ascii="Arial" w:hAnsi="Arial" w:cs="Arial"/>
          <w:b w:val="1"/>
          <w:bCs w:val="1"/>
          <w:sz w:val="28"/>
          <w:szCs w:val="28"/>
        </w:rPr>
      </w:pPr>
    </w:p>
    <w:p w:rsidR="3F413CB4" w:rsidP="3F413CB4" w:rsidRDefault="3F413CB4" w14:paraId="7AAFD15E" w14:textId="1166742A">
      <w:pPr>
        <w:pStyle w:val="PargrafodaLista"/>
        <w:spacing w:line="360" w:lineRule="auto"/>
        <w:ind w:left="0"/>
        <w:rPr>
          <w:rFonts w:ascii="Arial" w:hAnsi="Arial" w:cs="Arial"/>
          <w:b w:val="1"/>
          <w:bCs w:val="1"/>
          <w:sz w:val="28"/>
          <w:szCs w:val="28"/>
        </w:rPr>
      </w:pPr>
    </w:p>
    <w:p w:rsidR="00BA576C" w:rsidP="00312805" w:rsidRDefault="00312805" w14:paraId="752535D0" w14:textId="3674F1F1">
      <w:pPr>
        <w:pStyle w:val="PargrafodaLista"/>
        <w:spacing w:line="360" w:lineRule="auto"/>
        <w:ind w:left="0"/>
        <w:rPr>
          <w:rFonts w:ascii="Arial" w:hAnsi="Arial" w:cs="Arial"/>
          <w:b w:val="1"/>
          <w:bCs w:val="1"/>
          <w:sz w:val="28"/>
          <w:szCs w:val="28"/>
        </w:rPr>
      </w:pPr>
      <w:r w:rsidRPr="3F413CB4" w:rsidR="00312805">
        <w:rPr>
          <w:rFonts w:ascii="Arial" w:hAnsi="Arial" w:cs="Arial"/>
          <w:b w:val="1"/>
          <w:bCs w:val="1"/>
          <w:sz w:val="28"/>
          <w:szCs w:val="28"/>
        </w:rPr>
        <w:t>Parte 3 - Colocar as imagens das telas</w:t>
      </w:r>
    </w:p>
    <w:p w:rsidRPr="007D499C" w:rsidR="007D499C" w:rsidP="00312805" w:rsidRDefault="00312805" w14:paraId="69BB615F" w14:textId="1840CA4C">
      <w:pPr>
        <w:pStyle w:val="PargrafodaLista"/>
        <w:spacing w:line="360" w:lineRule="auto"/>
        <w:ind w:left="0"/>
        <w:rPr>
          <w:rFonts w:ascii="Arial" w:hAnsi="Arial" w:cs="Arial"/>
          <w:sz w:val="28"/>
          <w:szCs w:val="28"/>
        </w:rPr>
      </w:pPr>
      <w:r>
        <w:br/>
      </w:r>
      <w:r w:rsidR="1C6DE14A">
        <w:drawing>
          <wp:inline wp14:editId="08C05756" wp14:anchorId="0D167355">
            <wp:extent cx="6480000" cy="2885576"/>
            <wp:effectExtent l="0" t="0" r="0" b="0"/>
            <wp:docPr id="3045811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4581108" name=""/>
                    <pic:cNvPicPr/>
                  </pic:nvPicPr>
                  <pic:blipFill>
                    <a:blip xmlns:r="http://schemas.openxmlformats.org/officeDocument/2006/relationships" r:embed="rId1010622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0000" cy="28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C583E8F" w:rsidR="00312805">
        <w:rPr>
          <w:rFonts w:ascii="Arial" w:hAnsi="Arial" w:cs="Arial"/>
          <w:b w:val="1"/>
          <w:bCs w:val="1"/>
          <w:sz w:val="28"/>
          <w:szCs w:val="28"/>
        </w:rPr>
        <w:t>Parte 4 - Colocar o link (liberado e desbloqueado) para o corretor poder testar o protótipo.</w:t>
      </w:r>
    </w:p>
    <w:p w:rsidR="3F413CB4" w:rsidP="3F413CB4" w:rsidRDefault="3F413CB4" w14:paraId="0308F34F" w14:textId="060BB2CF">
      <w:pPr>
        <w:pStyle w:val="PargrafodaLista"/>
        <w:spacing w:line="360" w:lineRule="auto"/>
        <w:ind w:left="0"/>
        <w:rPr>
          <w:rFonts w:ascii="Arial" w:hAnsi="Arial" w:cs="Arial"/>
          <w:b w:val="1"/>
          <w:bCs w:val="1"/>
          <w:sz w:val="28"/>
          <w:szCs w:val="28"/>
        </w:rPr>
      </w:pPr>
    </w:p>
    <w:p w:rsidR="77A3951E" w:rsidP="3F413CB4" w:rsidRDefault="77A3951E" w14:paraId="71A5F29C" w14:textId="475DBB4C">
      <w:pPr>
        <w:pStyle w:val="PargrafodaLista"/>
        <w:spacing w:line="360" w:lineRule="auto"/>
        <w:ind w:left="0"/>
        <w:rPr>
          <w:rFonts w:ascii="Arial" w:hAnsi="Arial" w:cs="Arial"/>
          <w:b w:val="1"/>
          <w:bCs w:val="1"/>
          <w:sz w:val="28"/>
          <w:szCs w:val="28"/>
        </w:rPr>
      </w:pPr>
      <w:hyperlink r:id="R3873f182eeeb40af">
        <w:r w:rsidRPr="3F413CB4" w:rsidR="77A3951E">
          <w:rPr>
            <w:rStyle w:val="Hyperlink"/>
            <w:rFonts w:ascii="Arial" w:hAnsi="Arial" w:cs="Arial"/>
            <w:b w:val="1"/>
            <w:bCs w:val="1"/>
            <w:sz w:val="28"/>
            <w:szCs w:val="28"/>
          </w:rPr>
          <w:t>https://www.figma.com/proto/oJqVkXnCsEPUVOpIugkd55/Trabalho-Design?node-id=14-19&amp;p=f&amp;t=iR9LyAcCAfTM3onn-1&amp;scaling=scale-down&amp;content-scaling=fixed&amp;page-id=11%3A3</w:t>
        </w:r>
      </w:hyperlink>
    </w:p>
    <w:sectPr w:rsidRPr="007D499C" w:rsidR="007D499C" w:rsidSect="00CC712C">
      <w:footerReference w:type="first" r:id="rId9"/>
      <w:pgSz w:w="11907" w:h="16840" w:orient="portrait" w:code="9"/>
      <w:pgMar w:top="1440" w:right="1440" w:bottom="1440" w:left="1440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7245" w:rsidRDefault="009F7245" w14:paraId="66D6415D" w14:textId="77777777">
      <w:r>
        <w:separator/>
      </w:r>
    </w:p>
  </w:endnote>
  <w:endnote w:type="continuationSeparator" w:id="0">
    <w:p w:rsidR="009F7245" w:rsidRDefault="009F7245" w14:paraId="5E133E6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2099026"/>
      <w:docPartObj>
        <w:docPartGallery w:val="Page Numbers (Bottom of Page)"/>
        <w:docPartUnique/>
      </w:docPartObj>
    </w:sdtPr>
    <w:sdtEndPr/>
    <w:sdtContent>
      <w:p w:rsidR="009D7891" w:rsidP="009D7891" w:rsidRDefault="009D7891" w14:paraId="7E0CCC5F" w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0DE">
          <w:rPr>
            <w:noProof/>
          </w:rPr>
          <w:t>1</w:t>
        </w:r>
        <w:r>
          <w:fldChar w:fldCharType="end"/>
        </w:r>
      </w:p>
    </w:sdtContent>
  </w:sdt>
  <w:p w:rsidR="009D7891" w:rsidRDefault="009D7891" w14:paraId="4C095AA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7245" w:rsidRDefault="009F7245" w14:paraId="13FD47C8" w14:textId="77777777">
      <w:r>
        <w:separator/>
      </w:r>
    </w:p>
  </w:footnote>
  <w:footnote w:type="continuationSeparator" w:id="0">
    <w:p w:rsidR="009F7245" w:rsidRDefault="009F7245" w14:paraId="777EE3B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35E61"/>
    <w:multiLevelType w:val="hybridMultilevel"/>
    <w:tmpl w:val="E0524DBA"/>
    <w:lvl w:ilvl="0" w:tplc="302EC5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76916D9"/>
    <w:multiLevelType w:val="hybridMultilevel"/>
    <w:tmpl w:val="4A4CB234"/>
    <w:lvl w:ilvl="0" w:tplc="B700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901E15"/>
    <w:multiLevelType w:val="hybridMultilevel"/>
    <w:tmpl w:val="616E3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D7C41"/>
    <w:multiLevelType w:val="multilevel"/>
    <w:tmpl w:val="2E3C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432647C"/>
    <w:multiLevelType w:val="multilevel"/>
    <w:tmpl w:val="896A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1A321C9"/>
    <w:multiLevelType w:val="hybridMultilevel"/>
    <w:tmpl w:val="8918C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D3C59"/>
    <w:multiLevelType w:val="multilevel"/>
    <w:tmpl w:val="A326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940776">
    <w:abstractNumId w:val="16"/>
  </w:num>
  <w:num w:numId="2" w16cid:durableId="1967422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5077340">
    <w:abstractNumId w:val="12"/>
  </w:num>
  <w:num w:numId="4" w16cid:durableId="1921712463">
    <w:abstractNumId w:val="11"/>
  </w:num>
  <w:num w:numId="5" w16cid:durableId="1257595568">
    <w:abstractNumId w:val="14"/>
  </w:num>
  <w:num w:numId="6" w16cid:durableId="1061176272">
    <w:abstractNumId w:val="13"/>
  </w:num>
  <w:num w:numId="7" w16cid:durableId="2055545869">
    <w:abstractNumId w:val="4"/>
  </w:num>
  <w:num w:numId="8" w16cid:durableId="678311730">
    <w:abstractNumId w:val="2"/>
  </w:num>
  <w:num w:numId="9" w16cid:durableId="769399148">
    <w:abstractNumId w:val="15"/>
  </w:num>
  <w:num w:numId="10" w16cid:durableId="929703721">
    <w:abstractNumId w:val="8"/>
  </w:num>
  <w:num w:numId="11" w16cid:durableId="95829665">
    <w:abstractNumId w:val="16"/>
  </w:num>
  <w:num w:numId="12" w16cid:durableId="8739230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532027">
    <w:abstractNumId w:val="16"/>
  </w:num>
  <w:num w:numId="14" w16cid:durableId="1546870570">
    <w:abstractNumId w:val="16"/>
  </w:num>
  <w:num w:numId="15" w16cid:durableId="1975671257">
    <w:abstractNumId w:val="0"/>
  </w:num>
  <w:num w:numId="16" w16cid:durableId="289746511">
    <w:abstractNumId w:val="16"/>
  </w:num>
  <w:num w:numId="17" w16cid:durableId="1513492744">
    <w:abstractNumId w:val="16"/>
  </w:num>
  <w:num w:numId="18" w16cid:durableId="994719248">
    <w:abstractNumId w:val="16"/>
  </w:num>
  <w:num w:numId="19" w16cid:durableId="3111805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0013081">
    <w:abstractNumId w:val="16"/>
  </w:num>
  <w:num w:numId="21" w16cid:durableId="1654408217">
    <w:abstractNumId w:val="9"/>
  </w:num>
  <w:num w:numId="22" w16cid:durableId="619260705">
    <w:abstractNumId w:val="3"/>
  </w:num>
  <w:num w:numId="23" w16cid:durableId="1723597540">
    <w:abstractNumId w:val="1"/>
  </w:num>
  <w:num w:numId="24" w16cid:durableId="869686399">
    <w:abstractNumId w:val="6"/>
  </w:num>
  <w:num w:numId="25" w16cid:durableId="1035815972">
    <w:abstractNumId w:val="7"/>
  </w:num>
  <w:num w:numId="26" w16cid:durableId="668338318">
    <w:abstractNumId w:val="10"/>
  </w:num>
  <w:num w:numId="27" w16cid:durableId="1418595379">
    <w:abstractNumId w:val="5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07FD5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86588"/>
    <w:rsid w:val="0009219B"/>
    <w:rsid w:val="000B6370"/>
    <w:rsid w:val="000F12FB"/>
    <w:rsid w:val="001003E0"/>
    <w:rsid w:val="00130087"/>
    <w:rsid w:val="0013106F"/>
    <w:rsid w:val="00131F8C"/>
    <w:rsid w:val="00132E3A"/>
    <w:rsid w:val="00153F05"/>
    <w:rsid w:val="00155E30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2805"/>
    <w:rsid w:val="00317815"/>
    <w:rsid w:val="003232AE"/>
    <w:rsid w:val="00323873"/>
    <w:rsid w:val="00333CC4"/>
    <w:rsid w:val="003500E5"/>
    <w:rsid w:val="003511A3"/>
    <w:rsid w:val="00372854"/>
    <w:rsid w:val="0038132E"/>
    <w:rsid w:val="003B016D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67B2"/>
    <w:rsid w:val="004B3310"/>
    <w:rsid w:val="004D0F3D"/>
    <w:rsid w:val="004D2910"/>
    <w:rsid w:val="004F44EC"/>
    <w:rsid w:val="00516CE2"/>
    <w:rsid w:val="00517BDA"/>
    <w:rsid w:val="00543724"/>
    <w:rsid w:val="00571DED"/>
    <w:rsid w:val="005725B0"/>
    <w:rsid w:val="00586208"/>
    <w:rsid w:val="005B7BCF"/>
    <w:rsid w:val="005E3B53"/>
    <w:rsid w:val="005E600D"/>
    <w:rsid w:val="005E6BF4"/>
    <w:rsid w:val="0061118A"/>
    <w:rsid w:val="00611A22"/>
    <w:rsid w:val="00612662"/>
    <w:rsid w:val="0063383B"/>
    <w:rsid w:val="006370AE"/>
    <w:rsid w:val="006417AA"/>
    <w:rsid w:val="006440DE"/>
    <w:rsid w:val="00647BCE"/>
    <w:rsid w:val="00651446"/>
    <w:rsid w:val="006C7007"/>
    <w:rsid w:val="006F31C0"/>
    <w:rsid w:val="006F36D2"/>
    <w:rsid w:val="007047F4"/>
    <w:rsid w:val="007157EF"/>
    <w:rsid w:val="00716425"/>
    <w:rsid w:val="00721A4C"/>
    <w:rsid w:val="007273F7"/>
    <w:rsid w:val="00734186"/>
    <w:rsid w:val="00737D07"/>
    <w:rsid w:val="00784722"/>
    <w:rsid w:val="007D3311"/>
    <w:rsid w:val="007D499C"/>
    <w:rsid w:val="007D5E03"/>
    <w:rsid w:val="007F4337"/>
    <w:rsid w:val="007F784C"/>
    <w:rsid w:val="00801195"/>
    <w:rsid w:val="00837B19"/>
    <w:rsid w:val="008653A9"/>
    <w:rsid w:val="00874A2B"/>
    <w:rsid w:val="00875953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7EE2"/>
    <w:rsid w:val="009D2DE4"/>
    <w:rsid w:val="009D7891"/>
    <w:rsid w:val="009E0D39"/>
    <w:rsid w:val="009E5F36"/>
    <w:rsid w:val="009F03A6"/>
    <w:rsid w:val="009F30CB"/>
    <w:rsid w:val="009F7245"/>
    <w:rsid w:val="00A1300E"/>
    <w:rsid w:val="00A25B41"/>
    <w:rsid w:val="00A25F6B"/>
    <w:rsid w:val="00A26DD2"/>
    <w:rsid w:val="00A320FC"/>
    <w:rsid w:val="00A44AF4"/>
    <w:rsid w:val="00A52F83"/>
    <w:rsid w:val="00A60F15"/>
    <w:rsid w:val="00A728C7"/>
    <w:rsid w:val="00A769B3"/>
    <w:rsid w:val="00A85D9F"/>
    <w:rsid w:val="00A96CE3"/>
    <w:rsid w:val="00AA0991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A576C"/>
    <w:rsid w:val="00BB47D8"/>
    <w:rsid w:val="00BB4B7F"/>
    <w:rsid w:val="00BC4B58"/>
    <w:rsid w:val="00BD0619"/>
    <w:rsid w:val="00BF2481"/>
    <w:rsid w:val="00C05208"/>
    <w:rsid w:val="00C10032"/>
    <w:rsid w:val="00C12530"/>
    <w:rsid w:val="00C143BD"/>
    <w:rsid w:val="00C25AEC"/>
    <w:rsid w:val="00C37A7A"/>
    <w:rsid w:val="00C526A9"/>
    <w:rsid w:val="00C8139C"/>
    <w:rsid w:val="00C861FC"/>
    <w:rsid w:val="00CA5AA6"/>
    <w:rsid w:val="00CA6FCD"/>
    <w:rsid w:val="00CB4AF4"/>
    <w:rsid w:val="00CC712C"/>
    <w:rsid w:val="00CC7216"/>
    <w:rsid w:val="00CD3BC4"/>
    <w:rsid w:val="00CF3BEA"/>
    <w:rsid w:val="00CF625B"/>
    <w:rsid w:val="00D015AB"/>
    <w:rsid w:val="00D07FA1"/>
    <w:rsid w:val="00D348B9"/>
    <w:rsid w:val="00D44020"/>
    <w:rsid w:val="00D55D22"/>
    <w:rsid w:val="00D80938"/>
    <w:rsid w:val="00D81C29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7293C"/>
    <w:rsid w:val="00E910B4"/>
    <w:rsid w:val="00E94388"/>
    <w:rsid w:val="00ED61A5"/>
    <w:rsid w:val="00EE289B"/>
    <w:rsid w:val="00EE4281"/>
    <w:rsid w:val="00EE63FE"/>
    <w:rsid w:val="00EF2960"/>
    <w:rsid w:val="00EF541B"/>
    <w:rsid w:val="00F15DC4"/>
    <w:rsid w:val="00F16014"/>
    <w:rsid w:val="00F17EC5"/>
    <w:rsid w:val="00F2620B"/>
    <w:rsid w:val="00F466E8"/>
    <w:rsid w:val="00F51F42"/>
    <w:rsid w:val="00F73511"/>
    <w:rsid w:val="00F81646"/>
    <w:rsid w:val="00F84B85"/>
    <w:rsid w:val="00F95DA6"/>
    <w:rsid w:val="00FA1EC0"/>
    <w:rsid w:val="00FD3654"/>
    <w:rsid w:val="00FD4487"/>
    <w:rsid w:val="00FE1588"/>
    <w:rsid w:val="00FE3761"/>
    <w:rsid w:val="00FE69C5"/>
    <w:rsid w:val="00FE7040"/>
    <w:rsid w:val="00FF4372"/>
    <w:rsid w:val="07414A58"/>
    <w:rsid w:val="0893C59F"/>
    <w:rsid w:val="099A8C6F"/>
    <w:rsid w:val="0CDED988"/>
    <w:rsid w:val="0D1B3CAB"/>
    <w:rsid w:val="11574B51"/>
    <w:rsid w:val="12B74514"/>
    <w:rsid w:val="13E3DDE4"/>
    <w:rsid w:val="1A4C2AE5"/>
    <w:rsid w:val="1A7BC50E"/>
    <w:rsid w:val="1B6A6CD1"/>
    <w:rsid w:val="1C6DE14A"/>
    <w:rsid w:val="1D88B359"/>
    <w:rsid w:val="1EA121A1"/>
    <w:rsid w:val="2154823B"/>
    <w:rsid w:val="237245AE"/>
    <w:rsid w:val="23B2C076"/>
    <w:rsid w:val="26378DBA"/>
    <w:rsid w:val="27E27912"/>
    <w:rsid w:val="282FC524"/>
    <w:rsid w:val="28D39C12"/>
    <w:rsid w:val="2A22EA8E"/>
    <w:rsid w:val="2C215EA9"/>
    <w:rsid w:val="2C583E8F"/>
    <w:rsid w:val="2D4DF559"/>
    <w:rsid w:val="2EF23CAB"/>
    <w:rsid w:val="2F827C0C"/>
    <w:rsid w:val="2FDD0CD7"/>
    <w:rsid w:val="3186B97B"/>
    <w:rsid w:val="324EC562"/>
    <w:rsid w:val="363E2F8A"/>
    <w:rsid w:val="365280ED"/>
    <w:rsid w:val="369CA43E"/>
    <w:rsid w:val="37BC1596"/>
    <w:rsid w:val="382AFD4F"/>
    <w:rsid w:val="3914B89D"/>
    <w:rsid w:val="3BE52889"/>
    <w:rsid w:val="3DBCFCD3"/>
    <w:rsid w:val="3E5F036F"/>
    <w:rsid w:val="3EBE8270"/>
    <w:rsid w:val="3F413CB4"/>
    <w:rsid w:val="4115270C"/>
    <w:rsid w:val="420C3558"/>
    <w:rsid w:val="4C335150"/>
    <w:rsid w:val="4F582753"/>
    <w:rsid w:val="54012846"/>
    <w:rsid w:val="58696F6B"/>
    <w:rsid w:val="5B50B8ED"/>
    <w:rsid w:val="5C70306B"/>
    <w:rsid w:val="5FBDB008"/>
    <w:rsid w:val="61109B8A"/>
    <w:rsid w:val="626646A2"/>
    <w:rsid w:val="63C8F528"/>
    <w:rsid w:val="6561B4E3"/>
    <w:rsid w:val="73130F9C"/>
    <w:rsid w:val="77A3951E"/>
    <w:rsid w:val="7A9D1D85"/>
    <w:rsid w:val="7ACAC272"/>
    <w:rsid w:val="7B2C18DD"/>
    <w:rsid w:val="7C9FDECF"/>
    <w:rsid w:val="7FFFD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40A98CE6"/>
  <w15:docId w15:val="{5509544B-C2BB-467A-A659-0B8BD6A543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01-Texto" w:customStyle="1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02-Citaolonga" w:customStyle="1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styleId="04-Referncias" w:customStyle="1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styleId="05-Tabelaesquerda" w:customStyle="1">
    <w:name w:val="05 - Tabela à esquerda"/>
    <w:basedOn w:val="Normal"/>
    <w:pPr>
      <w:spacing w:before="20" w:after="20"/>
      <w:jc w:val="left"/>
    </w:pPr>
    <w:rPr>
      <w:sz w:val="20"/>
    </w:rPr>
  </w:style>
  <w:style w:type="paragraph" w:styleId="05-Tabeladireita" w:customStyle="1">
    <w:name w:val="05 - Tabela à direita"/>
    <w:basedOn w:val="05-Tabelaesquerda"/>
    <w:pPr>
      <w:jc w:val="right"/>
    </w:pPr>
  </w:style>
  <w:style w:type="paragraph" w:styleId="05-Tabelacentralizado" w:customStyle="1">
    <w:name w:val="05 - Tabela centralizado"/>
    <w:basedOn w:val="05-Tabeladireita"/>
    <w:pPr>
      <w:jc w:val="center"/>
    </w:pPr>
  </w:style>
  <w:style w:type="paragraph" w:styleId="05-Tabelajustificado" w:customStyle="1">
    <w:name w:val="05 - Tabela justificado"/>
    <w:basedOn w:val="05-Tabelacentralizado"/>
    <w:pPr>
      <w:jc w:val="both"/>
    </w:pPr>
  </w:style>
  <w:style w:type="paragraph" w:styleId="08-ListadeProfessores" w:customStyle="1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styleId="03-Inciso" w:customStyle="1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styleId="06-Ttulosps-textuais" w:customStyle="1">
    <w:name w:val="06 - Títulos pós-textuais"/>
    <w:basedOn w:val="Ttulo1"/>
    <w:pPr>
      <w:numPr>
        <w:numId w:val="0"/>
      </w:numPr>
      <w:jc w:val="center"/>
    </w:pPr>
  </w:style>
  <w:style w:type="paragraph" w:styleId="07-FolhadeRosto" w:customStyle="1">
    <w:name w:val="07 - Folha de Rosto"/>
    <w:basedOn w:val="Normal"/>
    <w:pPr>
      <w:spacing w:after="120"/>
      <w:jc w:val="center"/>
    </w:pPr>
    <w:rPr>
      <w:b/>
      <w:caps/>
    </w:rPr>
  </w:style>
  <w:style w:type="paragraph" w:styleId="07-Naturezadotrabalho" w:customStyle="1">
    <w:name w:val="07 - Natureza do trabalho"/>
    <w:basedOn w:val="Normal"/>
    <w:pPr>
      <w:ind w:left="4536"/>
    </w:pPr>
  </w:style>
  <w:style w:type="paragraph" w:styleId="09-DedicatriaseAgradecimentos" w:customStyle="1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05-Tabelafonte" w:customStyle="1">
    <w:name w:val="05 - Tabela fonte"/>
    <w:basedOn w:val="Normal"/>
    <w:pPr>
      <w:spacing w:before="120"/>
      <w:jc w:val="right"/>
    </w:pPr>
    <w:rPr>
      <w:sz w:val="20"/>
    </w:rPr>
  </w:style>
  <w:style w:type="paragraph" w:styleId="06-Ttulospr-textuais" w:customStyle="1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styleId="CabealhoChar" w:customStyle="1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rsid w:val="00B703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styleId="RodapChar" w:customStyle="1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3B016D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Id101062265" /><Relationship Type="http://schemas.openxmlformats.org/officeDocument/2006/relationships/hyperlink" Target="https://www.figma.com/proto/oJqVkXnCsEPUVOpIugkd55/Trabalho-Design?node-id=14-19&amp;p=f&amp;t=iR9LyAcCAfTM3onn-1&amp;scaling=scale-down&amp;content-scaling=fixed&amp;page-id=11%3A3" TargetMode="External" Id="R3873f182eeeb40a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2226EC0C-6398-400E-A762-515FF77E79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Dissertação.dot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EDERSON CICHACZEWSKI</dc:creator>
  <lastModifiedBy>LEONAM UIRLEY DO NASCIMENTO CASSEMIRO</lastModifiedBy>
  <revision>4</revision>
  <lastPrinted>2011-03-01T23:31:00.0000000Z</lastPrinted>
  <dcterms:created xsi:type="dcterms:W3CDTF">2025-06-05T11:20:00.0000000Z</dcterms:created>
  <dcterms:modified xsi:type="dcterms:W3CDTF">2025-07-04T00:01:41.8533138Z</dcterms:modified>
</coreProperties>
</file>