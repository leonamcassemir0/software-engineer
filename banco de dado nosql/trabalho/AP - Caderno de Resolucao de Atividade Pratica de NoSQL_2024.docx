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0E67FD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DC2D06B" w14:textId="77777777" w:rsidR="00B45547" w:rsidRPr="0066742C" w:rsidRDefault="00B45547" w:rsidP="00B45547">
                                <w:pPr>
                                  <w:pStyle w:val="Capa2"/>
                                </w:pPr>
                                <w:r w:rsidRPr="0066742C">
                                  <w:t>N</w:t>
                                </w:r>
                                <w:r>
                                  <w:t>oSQL</w:t>
                                </w:r>
                              </w:p>
                              <w:p w14:paraId="0532A29A" w14:textId="1F4DAAD7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5B49D4"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(INSERIR NOME E RU)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DC2D06B" w14:textId="77777777" w:rsidR="00B45547" w:rsidRPr="0066742C" w:rsidRDefault="00B45547" w:rsidP="00B45547">
                          <w:pPr>
                            <w:pStyle w:val="Capa2"/>
                          </w:pPr>
                          <w:proofErr w:type="spellStart"/>
                          <w:r w:rsidRPr="0066742C">
                            <w:t>N</w:t>
                          </w:r>
                          <w:r>
                            <w:t>oSQL</w:t>
                          </w:r>
                          <w:proofErr w:type="spellEnd"/>
                        </w:p>
                        <w:p w14:paraId="0532A29A" w14:textId="1F4DAAD7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5B49D4"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>(INSERIR NOME E RU)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326E0BFA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6C3AF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326E0BFA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6C3AF0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Default="00D010AE" w:rsidP="00834C32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MSc.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287C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3710" id="Fluxograma: Documento 26" o:spid="_x0000_s1026" type="#_x0000_t114" style="position:absolute;margin-left:.15pt;margin-top:94.7pt;width:487.05pt;height:107.5pt;rotation:180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0267" id="Fluxograma: Documento 28" o:spid="_x0000_s1026" type="#_x0000_t114" style="position:absolute;margin-left:.35pt;margin-top:121.2pt;width:488.05pt;height:80.9pt;rotation:180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52F26" w14:paraId="5500633F" w14:textId="77777777" w:rsidTr="00384D34">
        <w:tc>
          <w:tcPr>
            <w:tcW w:w="9716" w:type="dxa"/>
            <w:shd w:val="clear" w:color="auto" w:fill="113162"/>
          </w:tcPr>
          <w:p w14:paraId="33E43635" w14:textId="4EF2D0F9" w:rsidR="00852F26" w:rsidRPr="00D91FAE" w:rsidRDefault="00B03BEE" w:rsidP="00384D34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Atividade </w:t>
            </w:r>
            <w:r w:rsidR="00852F26" w:rsidRPr="00FB0323">
              <w:rPr>
                <w:b/>
                <w:bCs/>
                <w:color w:val="F5A607"/>
                <w:sz w:val="40"/>
                <w:szCs w:val="40"/>
              </w:rPr>
              <w:t>Prática –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 w:rsidR="00852F26" w:rsidRPr="00C64847">
              <w:rPr>
                <w:b/>
                <w:bCs/>
                <w:color w:val="F5A607"/>
                <w:sz w:val="40"/>
                <w:szCs w:val="40"/>
              </w:rPr>
              <w:t>NEO4J</w:t>
            </w:r>
          </w:p>
        </w:tc>
      </w:tr>
      <w:tr w:rsidR="00852F26" w14:paraId="2831853F" w14:textId="77777777" w:rsidTr="00384D34">
        <w:tc>
          <w:tcPr>
            <w:tcW w:w="9716" w:type="dxa"/>
          </w:tcPr>
          <w:p w14:paraId="0AEC597B" w14:textId="64F3093C" w:rsidR="00852F26" w:rsidRPr="00FB0323" w:rsidRDefault="00AE3538" w:rsidP="00E57B8C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13162"/>
                <w:sz w:val="32"/>
                <w:szCs w:val="32"/>
              </w:rPr>
              <w:t>Questão 01 – IMPORTAÇÃO DOS ARQUIVOS JSON E CRIAÇÃO DE NÓS E ARESTAS COM BASE NOS DADOS DOS ARQUIVOS</w:t>
            </w:r>
            <w:r w:rsidR="00484B3A">
              <w:rPr>
                <w:b/>
                <w:bCs/>
                <w:color w:val="113162"/>
                <w:sz w:val="32"/>
                <w:szCs w:val="32"/>
              </w:rPr>
              <w:t xml:space="preserve"> (Usar quantas páginas forem necessárias)</w:t>
            </w:r>
          </w:p>
        </w:tc>
      </w:tr>
      <w:tr w:rsidR="00852F26" w14:paraId="19F12483" w14:textId="77777777" w:rsidTr="00384D34">
        <w:tc>
          <w:tcPr>
            <w:tcW w:w="9716" w:type="dxa"/>
            <w:shd w:val="clear" w:color="auto" w:fill="113162"/>
          </w:tcPr>
          <w:p w14:paraId="329D68D0" w14:textId="77777777" w:rsidR="00852F26" w:rsidRDefault="005C236F" w:rsidP="00384D34">
            <w:pPr>
              <w:pStyle w:val="ListParagraph"/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 QUE FAZER</w:t>
            </w:r>
            <w:r w:rsidR="00852F26">
              <w:rPr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E57B8C">
              <w:rPr>
                <w:b/>
                <w:bCs/>
                <w:color w:val="FFFFFF" w:themeColor="background1"/>
                <w:sz w:val="24"/>
                <w:szCs w:val="24"/>
              </w:rPr>
              <w:t xml:space="preserve">Após configurar seu </w:t>
            </w:r>
            <w:r w:rsidR="00810167">
              <w:rPr>
                <w:b/>
                <w:bCs/>
                <w:color w:val="FFFFFF" w:themeColor="background1"/>
                <w:sz w:val="24"/>
                <w:szCs w:val="24"/>
              </w:rPr>
              <w:t xml:space="preserve">banco de dados em branco (novo </w:t>
            </w:r>
            <w:r w:rsidR="00E57B8C">
              <w:rPr>
                <w:b/>
                <w:bCs/>
                <w:color w:val="FFFFFF" w:themeColor="background1"/>
                <w:sz w:val="24"/>
                <w:szCs w:val="24"/>
              </w:rPr>
              <w:t>DBMS</w:t>
            </w:r>
            <w:r w:rsidR="00810167">
              <w:rPr>
                <w:b/>
                <w:bCs/>
                <w:color w:val="FFFFFF" w:themeColor="background1"/>
                <w:sz w:val="24"/>
                <w:szCs w:val="24"/>
              </w:rPr>
              <w:t xml:space="preserve"> em versão 4.*)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 xml:space="preserve"> e colocar</w:t>
            </w:r>
            <w:r w:rsidR="00BC0B80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E104F2">
              <w:rPr>
                <w:b/>
                <w:bCs/>
                <w:color w:val="FFFFFF" w:themeColor="background1"/>
                <w:sz w:val="24"/>
                <w:szCs w:val="24"/>
              </w:rPr>
              <w:t xml:space="preserve">no mínimo 3 e máximo </w:t>
            </w:r>
            <w:r w:rsidR="00987674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 xml:space="preserve"> arquivos </w:t>
            </w:r>
            <w:r w:rsidR="00E104F2">
              <w:rPr>
                <w:b/>
                <w:bCs/>
                <w:color w:val="FFFFFF" w:themeColor="background1"/>
                <w:sz w:val="24"/>
                <w:szCs w:val="24"/>
              </w:rPr>
              <w:t xml:space="preserve">sequenciais do trabalho (dentre os 500 arquivos 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>JSON</w:t>
            </w:r>
            <w:r w:rsidR="00E104F2">
              <w:rPr>
                <w:b/>
                <w:bCs/>
                <w:color w:val="FFFFFF" w:themeColor="background1"/>
                <w:sz w:val="24"/>
                <w:szCs w:val="24"/>
              </w:rPr>
              <w:t xml:space="preserve"> disponibilizados)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 xml:space="preserve"> na pasta Import, crie um comando</w:t>
            </w:r>
            <w:r w:rsidR="003D6D6B">
              <w:rPr>
                <w:b/>
                <w:bCs/>
                <w:color w:val="FFFFFF" w:themeColor="background1"/>
                <w:sz w:val="24"/>
                <w:szCs w:val="24"/>
              </w:rPr>
              <w:t xml:space="preserve"> na linguagem do banco de dados Neo4j (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>Cypher</w:t>
            </w:r>
            <w:r w:rsidR="003D6D6B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  <w:r w:rsidR="00FE5F8A">
              <w:rPr>
                <w:b/>
                <w:bCs/>
                <w:color w:val="FFFFFF" w:themeColor="background1"/>
                <w:sz w:val="24"/>
                <w:szCs w:val="24"/>
              </w:rPr>
              <w:t>,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FE5F8A">
              <w:rPr>
                <w:b/>
                <w:bCs/>
                <w:color w:val="FFFFFF" w:themeColor="background1"/>
                <w:sz w:val="24"/>
                <w:szCs w:val="24"/>
              </w:rPr>
              <w:t xml:space="preserve">usando a 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 xml:space="preserve">biblioteca </w:t>
            </w:r>
            <w:r w:rsidR="003D6D6B">
              <w:rPr>
                <w:b/>
                <w:bCs/>
                <w:color w:val="FFFFFF" w:themeColor="background1"/>
                <w:sz w:val="24"/>
                <w:szCs w:val="24"/>
              </w:rPr>
              <w:t xml:space="preserve">de importação de dados 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>APOC</w:t>
            </w:r>
            <w:r w:rsidR="00FE5F8A">
              <w:rPr>
                <w:b/>
                <w:bCs/>
                <w:color w:val="FFFFFF" w:themeColor="background1"/>
                <w:sz w:val="24"/>
                <w:szCs w:val="24"/>
              </w:rPr>
              <w:t>,</w:t>
            </w:r>
            <w:r w:rsidR="00F55A3F">
              <w:rPr>
                <w:b/>
                <w:bCs/>
                <w:color w:val="FFFFFF" w:themeColor="background1"/>
                <w:sz w:val="24"/>
                <w:szCs w:val="24"/>
              </w:rPr>
              <w:t xml:space="preserve"> que leia os arquivos</w:t>
            </w:r>
            <w:r w:rsidR="006646C0">
              <w:rPr>
                <w:b/>
                <w:bCs/>
                <w:color w:val="FFFFFF" w:themeColor="background1"/>
                <w:sz w:val="24"/>
                <w:szCs w:val="24"/>
              </w:rPr>
              <w:t xml:space="preserve"> JSON</w:t>
            </w:r>
            <w:r w:rsidR="003D6D6B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desta pasta</w:t>
            </w:r>
            <w:r w:rsidR="006646C0">
              <w:rPr>
                <w:b/>
                <w:bCs/>
                <w:color w:val="FFFFFF" w:themeColor="background1"/>
                <w:sz w:val="24"/>
                <w:szCs w:val="24"/>
              </w:rPr>
              <w:t xml:space="preserve"> e crie os nós e relacionamentos com base nos dados </w:t>
            </w:r>
            <w:r w:rsidR="00CA5D07">
              <w:rPr>
                <w:b/>
                <w:bCs/>
                <w:color w:val="FFFFFF" w:themeColor="background1"/>
                <w:sz w:val="24"/>
                <w:szCs w:val="24"/>
              </w:rPr>
              <w:t>neles</w:t>
            </w:r>
            <w:r w:rsidR="006646C0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  <w:r w:rsidR="00E03E1D">
              <w:rPr>
                <w:b/>
                <w:bCs/>
                <w:color w:val="FFFFFF" w:themeColor="background1"/>
                <w:sz w:val="24"/>
                <w:szCs w:val="24"/>
              </w:rPr>
              <w:t xml:space="preserve"> Faça a separação dos nós de mensagem em Tweet (mensagens originais), Retweet</w:t>
            </w:r>
            <w:r w:rsidR="00456819">
              <w:rPr>
                <w:b/>
                <w:bCs/>
                <w:color w:val="FFFFFF" w:themeColor="background1"/>
                <w:sz w:val="24"/>
                <w:szCs w:val="24"/>
              </w:rPr>
              <w:t xml:space="preserve"> (mensagens repostadas)</w:t>
            </w:r>
            <w:r w:rsidR="00E03E1D">
              <w:rPr>
                <w:b/>
                <w:bCs/>
                <w:color w:val="FFFFFF" w:themeColor="background1"/>
                <w:sz w:val="24"/>
                <w:szCs w:val="24"/>
              </w:rPr>
              <w:t>, Quoted</w:t>
            </w:r>
            <w:r w:rsidR="00456819">
              <w:rPr>
                <w:b/>
                <w:bCs/>
                <w:color w:val="FFFFFF" w:themeColor="background1"/>
                <w:sz w:val="24"/>
                <w:szCs w:val="24"/>
              </w:rPr>
              <w:t xml:space="preserve"> (mensagens que citam outras mensagens)</w:t>
            </w:r>
            <w:r w:rsidR="00E03E1D">
              <w:rPr>
                <w:b/>
                <w:bCs/>
                <w:color w:val="FFFFFF" w:themeColor="background1"/>
                <w:sz w:val="24"/>
                <w:szCs w:val="24"/>
              </w:rPr>
              <w:t>, Repl</w:t>
            </w:r>
            <w:r w:rsidR="00456819">
              <w:rPr>
                <w:b/>
                <w:bCs/>
                <w:color w:val="FFFFFF" w:themeColor="background1"/>
                <w:sz w:val="24"/>
                <w:szCs w:val="24"/>
              </w:rPr>
              <w:t>ied_to (mensagens de resposta à outras mensagens)</w:t>
            </w:r>
            <w:r w:rsidR="00FC073F">
              <w:rPr>
                <w:b/>
                <w:bCs/>
                <w:color w:val="FFFFFF" w:themeColor="background1"/>
                <w:sz w:val="24"/>
                <w:szCs w:val="24"/>
              </w:rPr>
              <w:t xml:space="preserve"> com uso do campo </w:t>
            </w:r>
            <w:r w:rsidR="003D3C80">
              <w:rPr>
                <w:b/>
                <w:bCs/>
                <w:color w:val="FFFFFF" w:themeColor="background1"/>
                <w:sz w:val="24"/>
                <w:szCs w:val="24"/>
              </w:rPr>
              <w:t>data[x].</w:t>
            </w:r>
            <w:r w:rsidR="002760EC">
              <w:rPr>
                <w:b/>
                <w:bCs/>
                <w:color w:val="FFFFFF" w:themeColor="background1"/>
                <w:sz w:val="24"/>
                <w:szCs w:val="24"/>
              </w:rPr>
              <w:t>ref_tweet.type</w:t>
            </w:r>
            <w:r w:rsidR="003D3C80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CA0638">
              <w:rPr>
                <w:b/>
                <w:bCs/>
                <w:color w:val="FFFFFF" w:themeColor="background1"/>
                <w:sz w:val="24"/>
                <w:szCs w:val="24"/>
              </w:rPr>
              <w:t>CUIDADO! E</w:t>
            </w:r>
            <w:r w:rsidR="003D3C80">
              <w:rPr>
                <w:b/>
                <w:bCs/>
                <w:color w:val="FFFFFF" w:themeColor="background1"/>
                <w:sz w:val="24"/>
                <w:szCs w:val="24"/>
              </w:rPr>
              <w:t>ste campo só aparece no JSON de mensagens não originais</w:t>
            </w:r>
            <w:r w:rsidR="00CA0638">
              <w:rPr>
                <w:b/>
                <w:bCs/>
                <w:color w:val="FFFFFF" w:themeColor="background1"/>
                <w:sz w:val="24"/>
                <w:szCs w:val="24"/>
              </w:rPr>
              <w:t xml:space="preserve"> e o uso de UNWIND para acessá-la pode impedir a criação dos nós de mensagens originais</w:t>
            </w:r>
            <w:r w:rsidR="003D3C80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  <w:r w:rsidR="00FC073F">
              <w:rPr>
                <w:b/>
                <w:bCs/>
                <w:color w:val="FFFFFF" w:themeColor="background1"/>
                <w:sz w:val="24"/>
                <w:szCs w:val="24"/>
              </w:rPr>
              <w:t>. Apenas com esta separação será possível resolver a questão 02 do trabalho.</w:t>
            </w:r>
          </w:p>
          <w:p w14:paraId="0ED19942" w14:textId="3A592180" w:rsidR="00A94E6A" w:rsidRPr="009543D7" w:rsidRDefault="00A94E6A" w:rsidP="00384D3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9543D7">
              <w:rPr>
                <w:b/>
                <w:bCs/>
                <w:color w:val="FFC000"/>
              </w:rPr>
              <w:t>Observação Importante: Seu banco de dados precisará conter todas as informações para resolver as questões 02 e 03. Leia elas</w:t>
            </w:r>
            <w:r w:rsidR="00E96468" w:rsidRPr="009543D7">
              <w:rPr>
                <w:b/>
                <w:bCs/>
                <w:color w:val="FFC000"/>
              </w:rPr>
              <w:t xml:space="preserve"> antes, para entender o que você deseja fazer em cada uma e quais os nós, relacionamentos e atributos você irá importar dos arquivos JSON para conseguir resolver todo o trabalho sem a necessidade de recriar todo o seu banco de dados</w:t>
            </w:r>
            <w:r w:rsidR="009543D7" w:rsidRPr="009543D7">
              <w:rPr>
                <w:b/>
                <w:bCs/>
                <w:color w:val="FFC000"/>
              </w:rPr>
              <w:t xml:space="preserve"> apenas para uma questão.</w:t>
            </w:r>
          </w:p>
        </w:tc>
      </w:tr>
      <w:tr w:rsidR="00852F26" w14:paraId="4CE0164B" w14:textId="77777777" w:rsidTr="00384D34">
        <w:tc>
          <w:tcPr>
            <w:tcW w:w="9716" w:type="dxa"/>
          </w:tcPr>
          <w:p w14:paraId="53127D85" w14:textId="115FCF4C" w:rsidR="00852F26" w:rsidRPr="00184447" w:rsidRDefault="00852F26" w:rsidP="00852F26">
            <w:pPr>
              <w:pStyle w:val="ListParagraph"/>
              <w:numPr>
                <w:ilvl w:val="0"/>
                <w:numId w:val="11"/>
              </w:numPr>
              <w:ind w:left="447" w:hanging="131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>s comandos (</w:t>
            </w:r>
            <w:r w:rsidR="00987674">
              <w:rPr>
                <w:b/>
                <w:bCs/>
                <w:color w:val="113162"/>
              </w:rPr>
              <w:t xml:space="preserve">apenas </w:t>
            </w:r>
            <w:r>
              <w:rPr>
                <w:b/>
                <w:bCs/>
                <w:color w:val="113162"/>
              </w:rPr>
              <w:t>quer</w:t>
            </w:r>
            <w:r w:rsidR="00AC7C0E">
              <w:rPr>
                <w:b/>
                <w:bCs/>
                <w:color w:val="113162"/>
              </w:rPr>
              <w:t>y</w:t>
            </w:r>
            <w:r w:rsidR="00987674">
              <w:rPr>
                <w:b/>
                <w:bCs/>
                <w:color w:val="113162"/>
              </w:rPr>
              <w:t xml:space="preserve"> Cypher</w:t>
            </w:r>
            <w:r>
              <w:rPr>
                <w:b/>
                <w:bCs/>
                <w:color w:val="113162"/>
              </w:rPr>
              <w:t xml:space="preserve">) usados </w:t>
            </w:r>
            <w:r w:rsidRPr="00527747">
              <w:rPr>
                <w:b/>
                <w:bCs/>
                <w:color w:val="113162"/>
              </w:rPr>
              <w:t>(não esquecer do identificador pessoal</w:t>
            </w:r>
            <w:r w:rsidR="001D1D5D">
              <w:rPr>
                <w:b/>
                <w:bCs/>
                <w:color w:val="113162"/>
              </w:rPr>
              <w:t>/seu RU</w:t>
            </w:r>
            <w:r w:rsidR="00AB6FF3">
              <w:rPr>
                <w:b/>
                <w:bCs/>
                <w:color w:val="113162"/>
              </w:rPr>
              <w:t xml:space="preserve"> como parte do seu código, como um nome de atributo dos nós ou dado de um atributo de nós</w:t>
            </w:r>
            <w:r w:rsidRPr="00527747">
              <w:rPr>
                <w:b/>
                <w:bCs/>
                <w:color w:val="113162"/>
              </w:rPr>
              <w:t>)</w:t>
            </w:r>
            <w:r w:rsidR="00AC7C0E">
              <w:rPr>
                <w:b/>
                <w:bCs/>
                <w:color w:val="113162"/>
              </w:rPr>
              <w:t xml:space="preserve">. </w:t>
            </w:r>
            <w:r w:rsidR="00AC7C0E" w:rsidRPr="00E25420">
              <w:rPr>
                <w:b/>
                <w:bCs/>
                <w:color w:val="FF0000"/>
              </w:rPr>
              <w:t xml:space="preserve">Nenhum dos comandos apresentados aqui pode conter </w:t>
            </w:r>
            <w:r w:rsidR="00E25420" w:rsidRPr="00E25420">
              <w:rPr>
                <w:b/>
                <w:bCs/>
                <w:color w:val="FF0000"/>
              </w:rPr>
              <w:t>a palavra</w:t>
            </w:r>
            <w:r w:rsidR="00E25420">
              <w:rPr>
                <w:b/>
                <w:bCs/>
                <w:color w:val="113162"/>
              </w:rPr>
              <w:t xml:space="preserve"> </w:t>
            </w:r>
            <w:r w:rsidR="00E25420" w:rsidRPr="00E25420">
              <w:rPr>
                <w:b/>
                <w:bCs/>
                <w:color w:val="FF0000"/>
              </w:rPr>
              <w:t>RETURN</w:t>
            </w:r>
            <w:r w:rsidR="0020628D">
              <w:rPr>
                <w:b/>
                <w:bCs/>
                <w:color w:val="FF0000"/>
              </w:rPr>
              <w:t xml:space="preserve"> (</w:t>
            </w:r>
            <w:r w:rsidR="004C2E11">
              <w:rPr>
                <w:b/>
                <w:bCs/>
                <w:color w:val="FF0000"/>
              </w:rPr>
              <w:t>Peso na nota</w:t>
            </w:r>
            <w:r w:rsidR="0020628D">
              <w:rPr>
                <w:b/>
                <w:bCs/>
                <w:color w:val="FF0000"/>
              </w:rPr>
              <w:t xml:space="preserve">: </w:t>
            </w:r>
            <w:r w:rsidR="001F10EC">
              <w:rPr>
                <w:b/>
                <w:bCs/>
                <w:color w:val="FF0000"/>
              </w:rPr>
              <w:t>12.5</w:t>
            </w:r>
            <w:r w:rsidR="00866FFA">
              <w:rPr>
                <w:b/>
                <w:bCs/>
                <w:color w:val="FF0000"/>
              </w:rPr>
              <w:t>%</w:t>
            </w:r>
            <w:r w:rsidR="0020628D">
              <w:rPr>
                <w:b/>
                <w:bCs/>
                <w:color w:val="FF0000"/>
              </w:rPr>
              <w:t>)</w:t>
            </w:r>
            <w:r w:rsidRPr="00527747">
              <w:rPr>
                <w:b/>
                <w:bCs/>
                <w:color w:val="113162"/>
              </w:rPr>
              <w:t>:</w:t>
            </w:r>
          </w:p>
          <w:p w14:paraId="07663F8C" w14:textId="77777777" w:rsidR="00852F26" w:rsidRDefault="00852F26" w:rsidP="00384D34">
            <w:pPr>
              <w:ind w:firstLine="0"/>
              <w:jc w:val="center"/>
            </w:pPr>
          </w:p>
          <w:p w14:paraId="2EC79864" w14:textId="77777777" w:rsidR="00852F26" w:rsidRDefault="00852F26" w:rsidP="00384D34">
            <w:pPr>
              <w:ind w:firstLine="0"/>
              <w:jc w:val="center"/>
            </w:pPr>
          </w:p>
          <w:p w14:paraId="3A2DEF13" w14:textId="13BF04B5" w:rsidR="00852F26" w:rsidRDefault="00852F26" w:rsidP="00384D34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</w:t>
            </w:r>
            <w:r w:rsidR="003F57DE" w:rsidRPr="004376B3">
              <w:rPr>
                <w:color w:val="FF0000"/>
              </w:rPr>
              <w:t>S</w:t>
            </w:r>
            <w:r w:rsidRPr="00FE0A47">
              <w:rPr>
                <w:color w:val="FF0000"/>
              </w:rPr>
              <w:t xml:space="preserve"> CÓDIGO</w:t>
            </w:r>
            <w:r w:rsidR="003F57DE" w:rsidRPr="004376B3">
              <w:rPr>
                <w:color w:val="FF0000"/>
              </w:rPr>
              <w:t>S</w:t>
            </w:r>
            <w:r w:rsidRPr="00FE0A47">
              <w:rPr>
                <w:color w:val="FF0000"/>
              </w:rPr>
              <w:t xml:space="preserve"> AQUI)</w:t>
            </w:r>
          </w:p>
          <w:p w14:paraId="45AC5A23" w14:textId="77777777" w:rsidR="00251874" w:rsidRDefault="00251874" w:rsidP="00384D34">
            <w:pPr>
              <w:ind w:firstLine="0"/>
              <w:jc w:val="center"/>
              <w:rPr>
                <w:color w:val="FF0000"/>
              </w:rPr>
            </w:pPr>
          </w:p>
          <w:p w14:paraId="3B31626E" w14:textId="77777777" w:rsidR="00251874" w:rsidRDefault="00251874" w:rsidP="00384D34">
            <w:pPr>
              <w:ind w:firstLine="0"/>
              <w:jc w:val="center"/>
              <w:rPr>
                <w:color w:val="FF0000"/>
              </w:rPr>
            </w:pPr>
          </w:p>
          <w:p w14:paraId="0F396EF7" w14:textId="1BFB8311" w:rsidR="00852F26" w:rsidRDefault="00852F26" w:rsidP="00384D34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="00785C92">
              <w:rPr>
                <w:b/>
                <w:bCs/>
                <w:noProof/>
                <w:color w:val="002060"/>
                <w:sz w:val="16"/>
                <w:szCs w:val="16"/>
              </w:rPr>
              <w:t>1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</w:t>
            </w:r>
            <w:r w:rsidR="00461AF0">
              <w:rPr>
                <w:b/>
                <w:bCs/>
                <w:color w:val="FF0000"/>
                <w:sz w:val="16"/>
                <w:szCs w:val="16"/>
              </w:rPr>
              <w:t xml:space="preserve">Inserir </w:t>
            </w:r>
            <w:r w:rsidR="009C7339">
              <w:rPr>
                <w:b/>
                <w:bCs/>
                <w:color w:val="FF0000"/>
                <w:sz w:val="16"/>
                <w:szCs w:val="16"/>
              </w:rPr>
              <w:t>legenda</w:t>
            </w:r>
            <w:r w:rsidR="00461AF0">
              <w:rPr>
                <w:b/>
                <w:bCs/>
                <w:color w:val="FF0000"/>
                <w:sz w:val="16"/>
                <w:szCs w:val="16"/>
              </w:rPr>
              <w:t xml:space="preserve"> explicando cada um dos comandos apresentados. Se necessário, colocar uma legenda para cada </w:t>
            </w:r>
            <w:r w:rsidR="00E53006">
              <w:rPr>
                <w:b/>
                <w:bCs/>
                <w:color w:val="FF0000"/>
                <w:sz w:val="16"/>
                <w:szCs w:val="16"/>
              </w:rPr>
              <w:t>print de comando, para facilitar entendimento</w:t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  <w:p w14:paraId="2962C303" w14:textId="77777777" w:rsidR="00852F26" w:rsidRPr="001640F5" w:rsidRDefault="00852F26" w:rsidP="00384D34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852F26" w14:paraId="3F7BAA56" w14:textId="77777777" w:rsidTr="00384D34">
        <w:tc>
          <w:tcPr>
            <w:tcW w:w="9716" w:type="dxa"/>
          </w:tcPr>
          <w:p w14:paraId="4BC40AAB" w14:textId="3EA4BC40" w:rsidR="00852F26" w:rsidRPr="002336CA" w:rsidRDefault="00852F26" w:rsidP="00852F26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t>Apresentação d</w:t>
            </w:r>
            <w:r w:rsidR="003F57DE">
              <w:rPr>
                <w:b/>
                <w:bCs/>
                <w:color w:val="113162"/>
              </w:rPr>
              <w:t>o</w:t>
            </w:r>
            <w:r w:rsidR="0018016D">
              <w:rPr>
                <w:b/>
                <w:bCs/>
                <w:color w:val="113162"/>
              </w:rPr>
              <w:t>s</w:t>
            </w:r>
            <w:r w:rsidRPr="002336CA">
              <w:rPr>
                <w:b/>
                <w:bCs/>
                <w:color w:val="113162"/>
              </w:rPr>
              <w:t xml:space="preserve"> </w:t>
            </w:r>
            <w:r w:rsidR="003F57DE">
              <w:rPr>
                <w:b/>
                <w:bCs/>
                <w:color w:val="113162"/>
              </w:rPr>
              <w:t>p</w:t>
            </w:r>
            <w:r w:rsidRPr="002336CA">
              <w:rPr>
                <w:b/>
                <w:bCs/>
                <w:color w:val="113162"/>
              </w:rPr>
              <w:t>rint</w:t>
            </w:r>
            <w:r w:rsidR="0018016D">
              <w:rPr>
                <w:b/>
                <w:bCs/>
                <w:color w:val="113162"/>
              </w:rPr>
              <w:t>s</w:t>
            </w:r>
            <w:r w:rsidRPr="002336CA">
              <w:rPr>
                <w:b/>
                <w:bCs/>
                <w:color w:val="113162"/>
              </w:rPr>
              <w:t xml:space="preserve"> do resultado (não esquecer do identificador</w:t>
            </w:r>
            <w:r w:rsidR="001D1D5D">
              <w:rPr>
                <w:b/>
                <w:bCs/>
                <w:color w:val="113162"/>
              </w:rPr>
              <w:t>, seu RU</w:t>
            </w:r>
            <w:r w:rsidRPr="002336CA">
              <w:rPr>
                <w:b/>
                <w:bCs/>
                <w:color w:val="113162"/>
              </w:rPr>
              <w:t>)</w:t>
            </w:r>
            <w:r w:rsidR="00514639">
              <w:rPr>
                <w:b/>
                <w:bCs/>
                <w:color w:val="113162"/>
              </w:rPr>
              <w:t>. Este</w:t>
            </w:r>
            <w:r w:rsidR="0018016D">
              <w:rPr>
                <w:b/>
                <w:bCs/>
                <w:color w:val="113162"/>
              </w:rPr>
              <w:t>s</w:t>
            </w:r>
            <w:r w:rsidR="00514639">
              <w:rPr>
                <w:b/>
                <w:bCs/>
                <w:color w:val="113162"/>
              </w:rPr>
              <w:t xml:space="preserve"> print</w:t>
            </w:r>
            <w:r w:rsidR="0018016D">
              <w:rPr>
                <w:b/>
                <w:bCs/>
                <w:color w:val="113162"/>
              </w:rPr>
              <w:t>s</w:t>
            </w:r>
            <w:r w:rsidR="00514639">
              <w:rPr>
                <w:b/>
                <w:bCs/>
                <w:color w:val="113162"/>
              </w:rPr>
              <w:t xml:space="preserve"> deve</w:t>
            </w:r>
            <w:r w:rsidR="0018016D">
              <w:rPr>
                <w:b/>
                <w:bCs/>
                <w:color w:val="113162"/>
              </w:rPr>
              <w:t>m</w:t>
            </w:r>
            <w:r w:rsidR="00514639">
              <w:rPr>
                <w:b/>
                <w:bCs/>
                <w:color w:val="113162"/>
              </w:rPr>
              <w:t xml:space="preserve"> ser </w:t>
            </w:r>
            <w:r w:rsidR="0018016D">
              <w:rPr>
                <w:b/>
                <w:bCs/>
                <w:color w:val="113162"/>
              </w:rPr>
              <w:t xml:space="preserve">de cada </w:t>
            </w:r>
            <w:r w:rsidR="00514639">
              <w:rPr>
                <w:b/>
                <w:bCs/>
                <w:color w:val="113162"/>
              </w:rPr>
              <w:t xml:space="preserve">tela do Neo4j Browser após a execução </w:t>
            </w:r>
            <w:r w:rsidR="0018016D">
              <w:rPr>
                <w:b/>
                <w:bCs/>
                <w:color w:val="113162"/>
              </w:rPr>
              <w:t>bem-sucedida de cada comando</w:t>
            </w:r>
            <w:r w:rsidR="00A77D27">
              <w:rPr>
                <w:b/>
                <w:bCs/>
                <w:color w:val="113162"/>
              </w:rPr>
              <w:t xml:space="preserve"> (não mostrar nenhum grafo nesta parte, apenas as telas de execução dos comandos da parte I. O uso de RETURN zerará a</w:t>
            </w:r>
            <w:r w:rsidR="003B58E6">
              <w:rPr>
                <w:b/>
                <w:bCs/>
                <w:color w:val="113162"/>
              </w:rPr>
              <w:t xml:space="preserve"> nota desta parte</w:t>
            </w:r>
            <w:r w:rsidR="00A77D27">
              <w:rPr>
                <w:b/>
                <w:bCs/>
                <w:color w:val="113162"/>
              </w:rPr>
              <w:t>)</w:t>
            </w:r>
            <w:r w:rsidR="001F10EC">
              <w:rPr>
                <w:b/>
                <w:bCs/>
                <w:color w:val="113162"/>
              </w:rPr>
              <w:t xml:space="preserve"> </w:t>
            </w:r>
            <w:r w:rsidR="00866FFA">
              <w:rPr>
                <w:b/>
                <w:bCs/>
                <w:color w:val="FF0000"/>
              </w:rPr>
              <w:t>(Peso na nota: 12.5%)</w:t>
            </w:r>
            <w:r w:rsidRPr="002336CA">
              <w:rPr>
                <w:b/>
                <w:bCs/>
                <w:color w:val="113162"/>
              </w:rPr>
              <w:t>:</w:t>
            </w:r>
          </w:p>
          <w:p w14:paraId="3ADA30A4" w14:textId="77777777" w:rsidR="00852F26" w:rsidRDefault="00852F26" w:rsidP="00384D34">
            <w:pPr>
              <w:pStyle w:val="ListParagraph"/>
              <w:ind w:left="0" w:firstLine="0"/>
              <w:jc w:val="center"/>
              <w:rPr>
                <w:color w:val="002060"/>
              </w:rPr>
            </w:pPr>
          </w:p>
          <w:p w14:paraId="0B44A1EE" w14:textId="77777777" w:rsidR="00852F26" w:rsidRPr="00E83E3C" w:rsidRDefault="00852F26" w:rsidP="00384D34">
            <w:pPr>
              <w:pStyle w:val="ListParagraph"/>
              <w:ind w:left="0" w:firstLine="0"/>
              <w:jc w:val="center"/>
              <w:rPr>
                <w:color w:val="002060"/>
              </w:rPr>
            </w:pPr>
          </w:p>
          <w:p w14:paraId="6304CDE6" w14:textId="2F341CFB" w:rsidR="00852F26" w:rsidRDefault="00852F26" w:rsidP="00384D34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 xml:space="preserve">(COLOCAR </w:t>
            </w:r>
            <w:r w:rsidR="00251874">
              <w:rPr>
                <w:color w:val="FF0000"/>
              </w:rPr>
              <w:t>PRINTS</w:t>
            </w:r>
            <w:r w:rsidRPr="00FE0A47">
              <w:rPr>
                <w:color w:val="FF0000"/>
              </w:rPr>
              <w:t xml:space="preserve"> AQUI)</w:t>
            </w:r>
          </w:p>
          <w:p w14:paraId="201AE2F1" w14:textId="77777777" w:rsidR="00251874" w:rsidRDefault="00251874" w:rsidP="00384D34">
            <w:pPr>
              <w:pStyle w:val="ListParagraph"/>
              <w:ind w:left="0" w:firstLine="0"/>
              <w:jc w:val="center"/>
              <w:rPr>
                <w:color w:val="FF0000"/>
              </w:rPr>
            </w:pPr>
          </w:p>
          <w:p w14:paraId="7F76CC5B" w14:textId="77777777" w:rsidR="00251874" w:rsidRDefault="00251874" w:rsidP="00384D34">
            <w:pPr>
              <w:pStyle w:val="ListParagraph"/>
              <w:ind w:left="0" w:firstLine="0"/>
              <w:jc w:val="center"/>
              <w:rPr>
                <w:color w:val="FF0000"/>
              </w:rPr>
            </w:pPr>
          </w:p>
          <w:p w14:paraId="4A5BD15D" w14:textId="0D76AD08" w:rsidR="00852F26" w:rsidRPr="001640F5" w:rsidRDefault="00852F26" w:rsidP="00384D34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1640F5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="00785C92">
              <w:rPr>
                <w:b/>
                <w:bCs/>
                <w:noProof/>
                <w:color w:val="002060"/>
                <w:sz w:val="16"/>
                <w:szCs w:val="16"/>
              </w:rPr>
              <w:t>2</w: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end"/>
            </w:r>
            <w:r w:rsidRPr="00BB69FE">
              <w:t xml:space="preserve">: </w:t>
            </w:r>
            <w:r w:rsidRPr="001640F5">
              <w:rPr>
                <w:b/>
                <w:bCs/>
                <w:color w:val="FF0000"/>
                <w:sz w:val="16"/>
                <w:szCs w:val="16"/>
              </w:rPr>
              <w:t>(</w:t>
            </w:r>
            <w:r w:rsidR="00E53006">
              <w:rPr>
                <w:b/>
                <w:bCs/>
                <w:color w:val="FF0000"/>
                <w:sz w:val="16"/>
                <w:szCs w:val="16"/>
              </w:rPr>
              <w:t>Inserir legenda explicativa do retorno recebido do banco de dados com a execução de cada comando. Se necessário, colocar uma legenda para cada print/comando</w:t>
            </w:r>
            <w:r w:rsidRPr="001640F5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</w:tc>
      </w:tr>
    </w:tbl>
    <w:p w14:paraId="5C3EAA79" w14:textId="77777777" w:rsidR="00852F26" w:rsidRDefault="00852F26" w:rsidP="00852F26">
      <w:pPr>
        <w:ind w:firstLine="0"/>
      </w:pPr>
    </w:p>
    <w:p w14:paraId="6B1EC48A" w14:textId="77777777" w:rsidR="00852F26" w:rsidRDefault="00852F26" w:rsidP="00852F26">
      <w:pPr>
        <w:ind w:firstLine="0"/>
      </w:pPr>
    </w:p>
    <w:p w14:paraId="1666C125" w14:textId="77777777" w:rsidR="00852F26" w:rsidRDefault="00852F26" w:rsidP="00852F26">
      <w:pPr>
        <w:ind w:firstLine="0"/>
      </w:pPr>
    </w:p>
    <w:p w14:paraId="7F0C6834" w14:textId="77777777" w:rsidR="00852F26" w:rsidRDefault="00852F26" w:rsidP="00852F26">
      <w:pPr>
        <w:ind w:firstLine="709"/>
      </w:pPr>
      <w:r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E85A20" w14:paraId="02DB822E" w14:textId="77777777" w:rsidTr="00120401">
        <w:tc>
          <w:tcPr>
            <w:tcW w:w="9716" w:type="dxa"/>
            <w:shd w:val="clear" w:color="auto" w:fill="113162"/>
          </w:tcPr>
          <w:p w14:paraId="453AFBD2" w14:textId="72BE47A2" w:rsidR="00E85A20" w:rsidRPr="00D91FAE" w:rsidRDefault="00B254E1" w:rsidP="00120401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Atividade 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>Prática –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 w:rsidRPr="00C64847">
              <w:rPr>
                <w:b/>
                <w:bCs/>
                <w:color w:val="F5A607"/>
                <w:sz w:val="40"/>
                <w:szCs w:val="40"/>
              </w:rPr>
              <w:t>NEO4J</w:t>
            </w:r>
          </w:p>
        </w:tc>
      </w:tr>
      <w:tr w:rsidR="00E85A20" w14:paraId="26FB1742" w14:textId="77777777" w:rsidTr="00120401">
        <w:tc>
          <w:tcPr>
            <w:tcW w:w="9716" w:type="dxa"/>
          </w:tcPr>
          <w:p w14:paraId="3A1DDEDA" w14:textId="7F04DB60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>0</w:t>
            </w:r>
            <w:r w:rsidR="003419BB">
              <w:rPr>
                <w:b/>
                <w:bCs/>
                <w:color w:val="113162"/>
                <w:sz w:val="32"/>
                <w:szCs w:val="32"/>
              </w:rPr>
              <w:t>2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 xml:space="preserve">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="00224731" w:rsidRPr="00441508">
              <w:rPr>
                <w:b/>
                <w:bCs/>
                <w:color w:val="113162"/>
                <w:sz w:val="32"/>
                <w:szCs w:val="32"/>
              </w:rPr>
              <w:t>DESCOBERTA DA HASHTAG PRINCIPAL</w:t>
            </w:r>
            <w:r w:rsidR="00484B3A">
              <w:rPr>
                <w:b/>
                <w:bCs/>
                <w:color w:val="113162"/>
                <w:sz w:val="32"/>
                <w:szCs w:val="32"/>
              </w:rPr>
              <w:t xml:space="preserve"> (</w:t>
            </w:r>
            <w:r w:rsidR="00B147BD">
              <w:rPr>
                <w:b/>
                <w:bCs/>
                <w:color w:val="113162"/>
                <w:sz w:val="32"/>
                <w:szCs w:val="32"/>
              </w:rPr>
              <w:t>U</w:t>
            </w:r>
            <w:r w:rsidR="00484B3A">
              <w:rPr>
                <w:b/>
                <w:bCs/>
                <w:color w:val="113162"/>
                <w:sz w:val="32"/>
                <w:szCs w:val="32"/>
              </w:rPr>
              <w:t>sar quantas páginas forem necessárias)</w:t>
            </w:r>
          </w:p>
        </w:tc>
      </w:tr>
      <w:tr w:rsidR="00E85A20" w14:paraId="735B4119" w14:textId="77777777" w:rsidTr="00120401">
        <w:tc>
          <w:tcPr>
            <w:tcW w:w="9716" w:type="dxa"/>
            <w:shd w:val="clear" w:color="auto" w:fill="113162"/>
          </w:tcPr>
          <w:p w14:paraId="09B80317" w14:textId="0691A838" w:rsidR="00233421" w:rsidRPr="00834C32" w:rsidRDefault="00E85A20" w:rsidP="0071050E">
            <w:pPr>
              <w:pStyle w:val="ListParagraph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DA59E8">
              <w:rPr>
                <w:b/>
                <w:bCs/>
                <w:color w:val="FFFFFF" w:themeColor="background1"/>
                <w:sz w:val="24"/>
                <w:szCs w:val="24"/>
              </w:rPr>
              <w:t>Você deve</w:t>
            </w:r>
            <w:r w:rsidR="008F38B9">
              <w:rPr>
                <w:b/>
                <w:bCs/>
                <w:color w:val="FFFFFF" w:themeColor="background1"/>
                <w:sz w:val="24"/>
                <w:szCs w:val="24"/>
              </w:rPr>
              <w:t xml:space="preserve"> criar e executar um comando Cypher em seu banco de dados para descobrir qual hashtag está presente em todas as mensagens originais (</w:t>
            </w:r>
            <w:r w:rsidR="0084164B">
              <w:rPr>
                <w:b/>
                <w:bCs/>
                <w:color w:val="FFFFFF" w:themeColor="background1"/>
                <w:sz w:val="24"/>
                <w:szCs w:val="24"/>
              </w:rPr>
              <w:t>excluindo mensagens de retweet, citação e resposta)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  <w:r w:rsidR="0084164B">
              <w:rPr>
                <w:b/>
                <w:bCs/>
                <w:color w:val="FFFFFF" w:themeColor="background1"/>
                <w:sz w:val="24"/>
                <w:szCs w:val="24"/>
              </w:rPr>
              <w:t xml:space="preserve"> Este comando </w:t>
            </w:r>
            <w:r w:rsidR="0084164B" w:rsidRPr="0084164B">
              <w:rPr>
                <w:b/>
                <w:bCs/>
                <w:color w:val="FFC000"/>
                <w:sz w:val="24"/>
                <w:szCs w:val="24"/>
              </w:rPr>
              <w:t xml:space="preserve">não deve </w:t>
            </w:r>
            <w:r w:rsidR="0084164B">
              <w:rPr>
                <w:b/>
                <w:bCs/>
                <w:color w:val="FFFFFF" w:themeColor="background1"/>
                <w:sz w:val="24"/>
                <w:szCs w:val="24"/>
              </w:rPr>
              <w:t xml:space="preserve">fazer uso da biblioteca </w:t>
            </w:r>
            <w:r w:rsidR="0084164B" w:rsidRPr="00653B9D">
              <w:rPr>
                <w:b/>
                <w:bCs/>
                <w:color w:val="FFC000"/>
                <w:sz w:val="24"/>
                <w:szCs w:val="24"/>
              </w:rPr>
              <w:t>APOC</w:t>
            </w:r>
            <w:r w:rsidR="0084164B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  <w:r w:rsidR="002B7409">
              <w:rPr>
                <w:b/>
                <w:bCs/>
                <w:color w:val="FFFFFF" w:themeColor="background1"/>
                <w:sz w:val="24"/>
                <w:szCs w:val="24"/>
              </w:rPr>
              <w:t xml:space="preserve"> Caso seu comando tente retornar mais de 300 nós</w:t>
            </w:r>
            <w:r w:rsidR="00545323">
              <w:rPr>
                <w:b/>
                <w:bCs/>
                <w:color w:val="FFFFFF" w:themeColor="background1"/>
                <w:sz w:val="24"/>
                <w:szCs w:val="24"/>
              </w:rPr>
              <w:t>, a configuração padrão do Neo4j Browser impedirá a exibição d</w:t>
            </w:r>
            <w:r w:rsidR="00944B80">
              <w:rPr>
                <w:b/>
                <w:bCs/>
                <w:color w:val="FFFFFF" w:themeColor="background1"/>
                <w:sz w:val="24"/>
                <w:szCs w:val="24"/>
              </w:rPr>
              <w:t xml:space="preserve">e mais de 300 nós. Seu comando </w:t>
            </w:r>
            <w:r w:rsidR="00944B80" w:rsidRPr="00944B80">
              <w:rPr>
                <w:b/>
                <w:bCs/>
                <w:color w:val="FFC000"/>
                <w:sz w:val="24"/>
                <w:szCs w:val="24"/>
              </w:rPr>
              <w:t xml:space="preserve">não pode </w:t>
            </w:r>
            <w:r w:rsidR="00944B80">
              <w:rPr>
                <w:b/>
                <w:bCs/>
                <w:color w:val="FFFFFF" w:themeColor="background1"/>
                <w:sz w:val="24"/>
                <w:szCs w:val="24"/>
              </w:rPr>
              <w:t xml:space="preserve">ser </w:t>
            </w:r>
            <w:r w:rsidR="00944B80" w:rsidRPr="00944B80">
              <w:rPr>
                <w:b/>
                <w:bCs/>
                <w:color w:val="FFC000"/>
                <w:sz w:val="24"/>
                <w:szCs w:val="24"/>
              </w:rPr>
              <w:t>MATCH (n) RETURN n</w:t>
            </w:r>
            <w:r w:rsidR="00944B80">
              <w:rPr>
                <w:b/>
                <w:bCs/>
                <w:color w:val="FFC000"/>
                <w:sz w:val="24"/>
                <w:szCs w:val="24"/>
              </w:rPr>
              <w:t>;</w:t>
            </w:r>
            <w:r w:rsidR="00944B80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1640F5" w14:paraId="35587E01" w14:textId="77777777" w:rsidTr="00120401">
        <w:tc>
          <w:tcPr>
            <w:tcW w:w="9716" w:type="dxa"/>
          </w:tcPr>
          <w:p w14:paraId="2EBBA105" w14:textId="5AFFD695" w:rsidR="001640F5" w:rsidRPr="00184447" w:rsidRDefault="001640F5" w:rsidP="006F5899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 xml:space="preserve"> comando (</w:t>
            </w:r>
            <w:r w:rsidR="00FC5868">
              <w:rPr>
                <w:b/>
                <w:bCs/>
                <w:color w:val="113162"/>
              </w:rPr>
              <w:t>apenas</w:t>
            </w:r>
            <w:r>
              <w:rPr>
                <w:b/>
                <w:bCs/>
                <w:color w:val="113162"/>
              </w:rPr>
              <w:t xml:space="preserve"> quer</w:t>
            </w:r>
            <w:r w:rsidR="00AC7C0E">
              <w:rPr>
                <w:b/>
                <w:bCs/>
                <w:color w:val="113162"/>
              </w:rPr>
              <w:t>y</w:t>
            </w:r>
            <w:r w:rsidR="00FC5868">
              <w:rPr>
                <w:b/>
                <w:bCs/>
                <w:color w:val="113162"/>
              </w:rPr>
              <w:t xml:space="preserve"> Cypher</w:t>
            </w:r>
            <w:r>
              <w:rPr>
                <w:b/>
                <w:bCs/>
                <w:color w:val="113162"/>
              </w:rPr>
              <w:t xml:space="preserve">) usado </w:t>
            </w:r>
            <w:r w:rsidRPr="00527747">
              <w:rPr>
                <w:b/>
                <w:bCs/>
                <w:color w:val="113162"/>
              </w:rPr>
              <w:t>(não esquecer do identificador pessoal</w:t>
            </w:r>
            <w:r w:rsidR="00AC7C0E">
              <w:rPr>
                <w:b/>
                <w:bCs/>
                <w:color w:val="113162"/>
              </w:rPr>
              <w:t xml:space="preserve"> no comando</w:t>
            </w:r>
            <w:r w:rsidR="001D1D5D">
              <w:rPr>
                <w:b/>
                <w:bCs/>
                <w:color w:val="113162"/>
              </w:rPr>
              <w:t>, seu RU</w:t>
            </w:r>
            <w:r w:rsidRPr="00527747">
              <w:rPr>
                <w:b/>
                <w:bCs/>
                <w:color w:val="113162"/>
              </w:rPr>
              <w:t>)</w:t>
            </w:r>
            <w:r w:rsidR="00AC7C0E">
              <w:rPr>
                <w:b/>
                <w:bCs/>
                <w:color w:val="113162"/>
              </w:rPr>
              <w:t xml:space="preserve">. </w:t>
            </w:r>
            <w:r w:rsidR="00AC7C0E" w:rsidRPr="00B4004B">
              <w:rPr>
                <w:b/>
                <w:bCs/>
                <w:color w:val="FF0000"/>
              </w:rPr>
              <w:t xml:space="preserve">Este comando </w:t>
            </w:r>
            <w:r w:rsidR="00E25420" w:rsidRPr="00B4004B">
              <w:rPr>
                <w:b/>
                <w:bCs/>
                <w:color w:val="FF0000"/>
              </w:rPr>
              <w:t>deve conter ao menos uma dupla MATCH/RETURN</w:t>
            </w:r>
            <w:r w:rsidR="00B4004B" w:rsidRPr="00B4004B">
              <w:rPr>
                <w:b/>
                <w:bCs/>
                <w:color w:val="FF0000"/>
              </w:rPr>
              <w:t xml:space="preserve"> (sugerimos uso de subquery para resolução completa)</w:t>
            </w:r>
            <w:r w:rsidR="00866FFA">
              <w:rPr>
                <w:b/>
                <w:bCs/>
                <w:color w:val="FF0000"/>
              </w:rPr>
              <w:t xml:space="preserve"> (Peso na nota: 12.5%)</w:t>
            </w:r>
            <w:r w:rsidRPr="00B4004B">
              <w:rPr>
                <w:b/>
                <w:bCs/>
                <w:color w:val="FF0000"/>
              </w:rPr>
              <w:t>:</w:t>
            </w:r>
          </w:p>
          <w:p w14:paraId="6F1CFDDA" w14:textId="77777777" w:rsidR="001640F5" w:rsidRDefault="001640F5" w:rsidP="001640F5">
            <w:pPr>
              <w:ind w:firstLine="0"/>
              <w:jc w:val="center"/>
            </w:pPr>
          </w:p>
          <w:p w14:paraId="46438783" w14:textId="77777777" w:rsidR="001640F5" w:rsidRDefault="001640F5" w:rsidP="001640F5">
            <w:pPr>
              <w:ind w:firstLine="0"/>
              <w:jc w:val="center"/>
            </w:pPr>
          </w:p>
          <w:p w14:paraId="5081589B" w14:textId="77777777" w:rsidR="001640F5" w:rsidRDefault="001640F5" w:rsidP="001640F5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 CÓDIGO AQUI)</w:t>
            </w:r>
          </w:p>
          <w:p w14:paraId="17735FC2" w14:textId="77777777" w:rsidR="00B4004B" w:rsidRDefault="00B4004B" w:rsidP="001640F5">
            <w:pPr>
              <w:ind w:firstLine="0"/>
              <w:jc w:val="center"/>
              <w:rPr>
                <w:color w:val="FF0000"/>
              </w:rPr>
            </w:pPr>
          </w:p>
          <w:p w14:paraId="27066B47" w14:textId="77777777" w:rsidR="00B4004B" w:rsidRDefault="00B4004B" w:rsidP="001640F5">
            <w:pPr>
              <w:ind w:firstLine="0"/>
              <w:jc w:val="center"/>
              <w:rPr>
                <w:color w:val="FF0000"/>
              </w:rPr>
            </w:pPr>
          </w:p>
          <w:p w14:paraId="0D311CB6" w14:textId="396DA192" w:rsidR="001640F5" w:rsidRDefault="001640F5" w:rsidP="001640F5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color w:val="002060"/>
                <w:sz w:val="16"/>
                <w:szCs w:val="16"/>
              </w:rPr>
              <w:t>3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(I</w:t>
            </w:r>
            <w:r w:rsidR="00B4004B">
              <w:rPr>
                <w:b/>
                <w:bCs/>
                <w:color w:val="FF0000"/>
                <w:sz w:val="16"/>
                <w:szCs w:val="16"/>
              </w:rPr>
              <w:t xml:space="preserve">nserir </w:t>
            </w:r>
            <w:r w:rsidR="00CF652E">
              <w:rPr>
                <w:b/>
                <w:bCs/>
                <w:color w:val="FF0000"/>
                <w:sz w:val="16"/>
                <w:szCs w:val="16"/>
              </w:rPr>
              <w:t>legenda explicativa do seu comando, informando o que é esperado de cada etapa ou linha do seu código Cypher</w:t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  <w:p w14:paraId="749FE671" w14:textId="334665C9" w:rsidR="001640F5" w:rsidRPr="001640F5" w:rsidRDefault="001640F5" w:rsidP="001640F5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1640F5" w14:paraId="53AE1B37" w14:textId="77777777" w:rsidTr="00120401">
        <w:tc>
          <w:tcPr>
            <w:tcW w:w="9716" w:type="dxa"/>
          </w:tcPr>
          <w:p w14:paraId="6B674805" w14:textId="54206782" w:rsidR="001640F5" w:rsidRPr="002336CA" w:rsidRDefault="001640F5" w:rsidP="006F5899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t>Apresentação d</w:t>
            </w:r>
            <w:r w:rsidR="007B4AE8">
              <w:rPr>
                <w:b/>
                <w:bCs/>
                <w:color w:val="113162"/>
              </w:rPr>
              <w:t xml:space="preserve">o grafo gerado contendo apenas 1 nó de hashtag </w:t>
            </w:r>
            <w:r w:rsidR="00F251DA">
              <w:rPr>
                <w:b/>
                <w:bCs/>
                <w:color w:val="113162"/>
              </w:rPr>
              <w:t xml:space="preserve">ao centro (a sua resposta) e ao menos mais 10 nós de mensagens relacionadas </w:t>
            </w:r>
            <w:r w:rsidR="001D1D5D">
              <w:rPr>
                <w:b/>
                <w:bCs/>
                <w:color w:val="113162"/>
              </w:rPr>
              <w:t>a</w:t>
            </w:r>
            <w:r w:rsidR="00F251DA">
              <w:rPr>
                <w:b/>
                <w:bCs/>
                <w:color w:val="113162"/>
              </w:rPr>
              <w:t xml:space="preserve"> este nó de hashtag</w:t>
            </w:r>
            <w:r w:rsidR="007D687D">
              <w:rPr>
                <w:b/>
                <w:bCs/>
                <w:color w:val="113162"/>
              </w:rPr>
              <w:t xml:space="preserve">. O print deve </w:t>
            </w:r>
            <w:r w:rsidR="003B58E6">
              <w:rPr>
                <w:b/>
                <w:bCs/>
                <w:color w:val="113162"/>
              </w:rPr>
              <w:t xml:space="preserve">conter </w:t>
            </w:r>
            <w:r w:rsidR="00AB1047">
              <w:rPr>
                <w:b/>
                <w:bCs/>
                <w:color w:val="113162"/>
              </w:rPr>
              <w:t>o grafo sem zoom e a legenda de tipos de nós e cores geradas pe</w:t>
            </w:r>
            <w:r w:rsidR="0063245E">
              <w:rPr>
                <w:b/>
                <w:bCs/>
                <w:color w:val="113162"/>
              </w:rPr>
              <w:t>l</w:t>
            </w:r>
            <w:r w:rsidR="00AB1047">
              <w:rPr>
                <w:b/>
                <w:bCs/>
                <w:color w:val="113162"/>
              </w:rPr>
              <w:t>o neo4j</w:t>
            </w:r>
            <w:r w:rsidR="0063245E">
              <w:rPr>
                <w:b/>
                <w:bCs/>
                <w:color w:val="113162"/>
              </w:rPr>
              <w:t xml:space="preserve">, incluindo a informação da quantidade de nós de Hashtag mostrados </w:t>
            </w:r>
            <w:r w:rsidRPr="002336CA">
              <w:rPr>
                <w:b/>
                <w:bCs/>
                <w:color w:val="113162"/>
              </w:rPr>
              <w:t>(não esquecer do identificador</w:t>
            </w:r>
            <w:r w:rsidR="001D1D5D">
              <w:rPr>
                <w:b/>
                <w:bCs/>
                <w:color w:val="113162"/>
              </w:rPr>
              <w:t xml:space="preserve"> pessoal, seu RU</w:t>
            </w:r>
            <w:r w:rsidRPr="002336CA">
              <w:rPr>
                <w:b/>
                <w:bCs/>
                <w:color w:val="113162"/>
              </w:rPr>
              <w:t>)</w:t>
            </w:r>
            <w:r w:rsidR="00866FFA">
              <w:rPr>
                <w:b/>
                <w:bCs/>
                <w:color w:val="113162"/>
              </w:rPr>
              <w:t xml:space="preserve"> </w:t>
            </w:r>
            <w:r w:rsidR="00866FFA">
              <w:rPr>
                <w:b/>
                <w:bCs/>
                <w:color w:val="FF0000"/>
              </w:rPr>
              <w:t>(Peso na nota: 12.5%)</w:t>
            </w:r>
            <w:r w:rsidRPr="002336CA">
              <w:rPr>
                <w:b/>
                <w:bCs/>
                <w:color w:val="113162"/>
              </w:rPr>
              <w:t>:</w:t>
            </w:r>
          </w:p>
          <w:p w14:paraId="7442DE80" w14:textId="77777777" w:rsidR="001640F5" w:rsidRDefault="001640F5" w:rsidP="001640F5">
            <w:pPr>
              <w:pStyle w:val="ListParagraph"/>
              <w:ind w:left="0" w:firstLine="0"/>
              <w:jc w:val="center"/>
              <w:rPr>
                <w:color w:val="002060"/>
              </w:rPr>
            </w:pPr>
          </w:p>
          <w:p w14:paraId="7E230B5E" w14:textId="77777777" w:rsidR="001640F5" w:rsidRPr="00E83E3C" w:rsidRDefault="001640F5" w:rsidP="001640F5">
            <w:pPr>
              <w:pStyle w:val="ListParagraph"/>
              <w:ind w:left="0" w:firstLine="0"/>
              <w:jc w:val="center"/>
              <w:rPr>
                <w:color w:val="002060"/>
              </w:rPr>
            </w:pPr>
          </w:p>
          <w:p w14:paraId="445EC9EA" w14:textId="77777777" w:rsidR="001640F5" w:rsidRDefault="001640F5" w:rsidP="001640F5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FOTO</w:t>
            </w:r>
            <w:r w:rsidRPr="00FE0A47">
              <w:rPr>
                <w:color w:val="FF0000"/>
              </w:rPr>
              <w:t xml:space="preserve"> AQUI)</w:t>
            </w:r>
          </w:p>
          <w:p w14:paraId="78A90579" w14:textId="77777777" w:rsidR="00CF652E" w:rsidRDefault="00CF652E" w:rsidP="001640F5">
            <w:pPr>
              <w:pStyle w:val="ListParagraph"/>
              <w:ind w:left="0" w:firstLine="0"/>
              <w:jc w:val="center"/>
              <w:rPr>
                <w:color w:val="FF0000"/>
              </w:rPr>
            </w:pPr>
          </w:p>
          <w:p w14:paraId="5427C566" w14:textId="77777777" w:rsidR="00CF652E" w:rsidRDefault="00CF652E" w:rsidP="001640F5">
            <w:pPr>
              <w:pStyle w:val="ListParagraph"/>
              <w:ind w:left="0" w:firstLine="0"/>
              <w:jc w:val="center"/>
              <w:rPr>
                <w:color w:val="FF0000"/>
              </w:rPr>
            </w:pPr>
          </w:p>
          <w:p w14:paraId="13A59E14" w14:textId="07483399" w:rsidR="001640F5" w:rsidRPr="001640F5" w:rsidRDefault="001640F5" w:rsidP="001640F5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1640F5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t>4</w: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end"/>
            </w:r>
            <w:r w:rsidRPr="00BB69FE">
              <w:t xml:space="preserve">: </w:t>
            </w:r>
            <w:r w:rsidRPr="001640F5">
              <w:rPr>
                <w:b/>
                <w:bCs/>
                <w:color w:val="FF0000"/>
                <w:sz w:val="16"/>
                <w:szCs w:val="16"/>
              </w:rPr>
              <w:t>(INSERIR LEGENDA)</w:t>
            </w:r>
          </w:p>
        </w:tc>
      </w:tr>
      <w:tr w:rsidR="00E85A20" w14:paraId="6474194B" w14:textId="77777777" w:rsidTr="00120401">
        <w:tc>
          <w:tcPr>
            <w:tcW w:w="9716" w:type="dxa"/>
          </w:tcPr>
          <w:p w14:paraId="6205D40A" w14:textId="1C13FDF9" w:rsidR="00224731" w:rsidRPr="00E83E3C" w:rsidRDefault="00224731" w:rsidP="006F5899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C3079D" w:rsidRPr="00C3079D">
              <w:rPr>
                <w:b/>
                <w:bCs/>
                <w:color w:val="113162"/>
              </w:rPr>
              <w:t>Qual foi a hashtag usada como filtro para coleta dos dados analisados?</w:t>
            </w:r>
            <w:r w:rsidR="00873AF3">
              <w:rPr>
                <w:b/>
                <w:bCs/>
                <w:color w:val="113162"/>
              </w:rPr>
              <w:t xml:space="preserve"> (</w:t>
            </w:r>
            <w:r w:rsidR="00873AF3" w:rsidRPr="00873AF3">
              <w:rPr>
                <w:b/>
                <w:bCs/>
                <w:color w:val="113162"/>
              </w:rPr>
              <w:t>Esta hashtag só estará presente em nós do tipo Tweet e não em Retweet</w:t>
            </w:r>
            <w:r w:rsidR="00E70BE4">
              <w:rPr>
                <w:b/>
                <w:bCs/>
                <w:color w:val="113162"/>
              </w:rPr>
              <w:t>. Sua</w:t>
            </w:r>
            <w:r w:rsidR="00873AF3" w:rsidRPr="00873AF3">
              <w:rPr>
                <w:b/>
                <w:bCs/>
                <w:color w:val="113162"/>
              </w:rPr>
              <w:t xml:space="preserve"> resposta deve conter apenas 1 palavra com o texto da hashtag</w:t>
            </w:r>
            <w:r w:rsidR="00873AF3">
              <w:rPr>
                <w:b/>
                <w:bCs/>
                <w:color w:val="113162"/>
              </w:rPr>
              <w:t>)</w:t>
            </w:r>
            <w:r w:rsidR="003D16E7">
              <w:rPr>
                <w:b/>
                <w:bCs/>
                <w:color w:val="113162"/>
              </w:rPr>
              <w:t xml:space="preserve"> </w:t>
            </w:r>
            <w:r w:rsidR="00866FFA">
              <w:rPr>
                <w:b/>
                <w:bCs/>
                <w:color w:val="FF0000"/>
              </w:rPr>
              <w:t>(Peso na nota: 12.5%)</w:t>
            </w:r>
            <w:r w:rsidRPr="00EE0171">
              <w:rPr>
                <w:b/>
                <w:bCs/>
                <w:color w:val="113162"/>
              </w:rPr>
              <w:t>?</w:t>
            </w:r>
          </w:p>
          <w:p w14:paraId="1000129D" w14:textId="18E4692A" w:rsidR="00E85A20" w:rsidRPr="00734D48" w:rsidRDefault="00E85A20" w:rsidP="00120401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</w:t>
            </w:r>
            <w:r w:rsidR="0063245E">
              <w:rPr>
                <w:b/>
                <w:bCs/>
                <w:color w:val="113162"/>
              </w:rPr>
              <w:t xml:space="preserve"> (apenas 1 palavra)</w:t>
            </w:r>
            <w:r w:rsidRPr="00FE0A47">
              <w:rPr>
                <w:b/>
                <w:bCs/>
                <w:color w:val="113162"/>
              </w:rPr>
              <w:t>:</w:t>
            </w:r>
            <w:r w:rsidRPr="00FB0323">
              <w:rPr>
                <w:color w:val="FF0000"/>
              </w:rPr>
              <w:t xml:space="preserve"> </w:t>
            </w: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RESPOSTA AQUI</w:t>
            </w:r>
            <w:r w:rsidRPr="00FE0A47">
              <w:rPr>
                <w:color w:val="FF0000"/>
              </w:rPr>
              <w:t>)</w:t>
            </w:r>
          </w:p>
          <w:p w14:paraId="6DD6CC9A" w14:textId="77777777" w:rsidR="00E85A20" w:rsidRDefault="00E85A20" w:rsidP="00120401">
            <w:pPr>
              <w:pStyle w:val="ListParagraph"/>
              <w:ind w:left="457" w:firstLine="0"/>
            </w:pPr>
          </w:p>
        </w:tc>
      </w:tr>
    </w:tbl>
    <w:p w14:paraId="629EDA36" w14:textId="3F7ED77B" w:rsidR="00ED0CC2" w:rsidRDefault="00ED0CC2" w:rsidP="004A1AC2">
      <w:pPr>
        <w:ind w:firstLine="0"/>
      </w:pPr>
    </w:p>
    <w:p w14:paraId="2C8F98AE" w14:textId="77777777" w:rsidR="00224731" w:rsidRDefault="00224731" w:rsidP="004A1AC2">
      <w:pPr>
        <w:ind w:firstLine="0"/>
      </w:pPr>
    </w:p>
    <w:p w14:paraId="269F3DAC" w14:textId="77777777" w:rsidR="00224731" w:rsidRDefault="00224731" w:rsidP="004A1AC2">
      <w:pPr>
        <w:ind w:firstLine="0"/>
      </w:pPr>
    </w:p>
    <w:p w14:paraId="19280FE1" w14:textId="30F5F1B2" w:rsidR="00224731" w:rsidRDefault="00224731">
      <w:pPr>
        <w:ind w:firstLine="709"/>
      </w:pPr>
      <w:r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224731" w14:paraId="756BFF64" w14:textId="77777777" w:rsidTr="007E3CB9">
        <w:tc>
          <w:tcPr>
            <w:tcW w:w="9716" w:type="dxa"/>
            <w:shd w:val="clear" w:color="auto" w:fill="113162"/>
          </w:tcPr>
          <w:p w14:paraId="297B2CA2" w14:textId="322435BF" w:rsidR="00224731" w:rsidRPr="00D91FAE" w:rsidRDefault="00B254E1" w:rsidP="007E3CB9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Atividade 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>Prática –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</w:t>
            </w:r>
            <w:r w:rsidRPr="00C64847">
              <w:rPr>
                <w:b/>
                <w:bCs/>
                <w:color w:val="F5A607"/>
                <w:sz w:val="40"/>
                <w:szCs w:val="40"/>
              </w:rPr>
              <w:t>NEO4J</w:t>
            </w:r>
          </w:p>
        </w:tc>
      </w:tr>
      <w:tr w:rsidR="00224731" w14:paraId="486905AC" w14:textId="77777777" w:rsidTr="007E3CB9">
        <w:tc>
          <w:tcPr>
            <w:tcW w:w="9716" w:type="dxa"/>
          </w:tcPr>
          <w:p w14:paraId="4B31968A" w14:textId="51F8ECF2" w:rsidR="00224731" w:rsidRPr="00FB0323" w:rsidRDefault="00224731" w:rsidP="007E3CB9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>
              <w:rPr>
                <w:b/>
                <w:bCs/>
                <w:color w:val="113162"/>
                <w:sz w:val="32"/>
                <w:szCs w:val="32"/>
              </w:rPr>
              <w:t>0</w:t>
            </w:r>
            <w:r w:rsidR="003419BB">
              <w:rPr>
                <w:b/>
                <w:bCs/>
                <w:color w:val="113162"/>
                <w:sz w:val="32"/>
                <w:szCs w:val="32"/>
              </w:rPr>
              <w:t>3</w:t>
            </w:r>
            <w:r>
              <w:rPr>
                <w:b/>
                <w:bCs/>
                <w:color w:val="113162"/>
                <w:sz w:val="32"/>
                <w:szCs w:val="32"/>
              </w:rPr>
              <w:t xml:space="preserve">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Pr="00411FA7">
              <w:rPr>
                <w:b/>
                <w:bCs/>
                <w:color w:val="113162"/>
                <w:sz w:val="32"/>
                <w:szCs w:val="32"/>
              </w:rPr>
              <w:t>ANÁLISE DOS DADOS SEGUNDO VIÉS A SUA ESCOLHA</w:t>
            </w:r>
            <w:r w:rsidR="00484B3A">
              <w:rPr>
                <w:b/>
                <w:bCs/>
                <w:color w:val="113162"/>
                <w:sz w:val="32"/>
                <w:szCs w:val="32"/>
              </w:rPr>
              <w:t xml:space="preserve"> (</w:t>
            </w:r>
            <w:r w:rsidR="00B147BD">
              <w:rPr>
                <w:b/>
                <w:bCs/>
                <w:color w:val="113162"/>
                <w:sz w:val="32"/>
                <w:szCs w:val="32"/>
              </w:rPr>
              <w:t>Usar quantas páginas forem necessárias</w:t>
            </w:r>
            <w:r w:rsidR="00484B3A">
              <w:rPr>
                <w:b/>
                <w:bCs/>
                <w:color w:val="113162"/>
                <w:sz w:val="32"/>
                <w:szCs w:val="32"/>
              </w:rPr>
              <w:t>)</w:t>
            </w:r>
          </w:p>
        </w:tc>
      </w:tr>
      <w:tr w:rsidR="00224731" w14:paraId="52606AD0" w14:textId="77777777" w:rsidTr="007E3CB9">
        <w:tc>
          <w:tcPr>
            <w:tcW w:w="9716" w:type="dxa"/>
            <w:shd w:val="clear" w:color="auto" w:fill="113162"/>
          </w:tcPr>
          <w:p w14:paraId="7D8A1B92" w14:textId="5D5FADA6" w:rsidR="00280278" w:rsidRDefault="00224731" w:rsidP="007E3CB9">
            <w:pPr>
              <w:pStyle w:val="ListParagraph"/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C8632B">
              <w:rPr>
                <w:b/>
                <w:bCs/>
                <w:color w:val="FFFFFF" w:themeColor="background1"/>
                <w:sz w:val="24"/>
                <w:szCs w:val="24"/>
              </w:rPr>
              <w:t xml:space="preserve">Usando o mesmo banco de dados já criado </w:t>
            </w:r>
            <w:r w:rsidR="00057116">
              <w:rPr>
                <w:b/>
                <w:bCs/>
                <w:color w:val="FFFFFF" w:themeColor="background1"/>
                <w:sz w:val="24"/>
                <w:szCs w:val="24"/>
              </w:rPr>
              <w:t xml:space="preserve">na questão 01 e usado na questão 02, busque alguma informação </w:t>
            </w:r>
            <w:r w:rsidR="00665616">
              <w:rPr>
                <w:b/>
                <w:bCs/>
                <w:color w:val="FFFFFF" w:themeColor="background1"/>
                <w:sz w:val="24"/>
                <w:szCs w:val="24"/>
              </w:rPr>
              <w:t>que você julgue relevante nos dados</w:t>
            </w:r>
            <w:r w:rsidR="00B147BD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804628">
              <w:rPr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="00B147BD">
              <w:rPr>
                <w:b/>
                <w:bCs/>
                <w:color w:val="FFFFFF" w:themeColor="background1"/>
                <w:sz w:val="24"/>
                <w:szCs w:val="24"/>
              </w:rPr>
              <w:t xml:space="preserve">eu comando </w:t>
            </w:r>
            <w:r w:rsidR="00B147BD" w:rsidRPr="00944B80">
              <w:rPr>
                <w:b/>
                <w:bCs/>
                <w:color w:val="FFC000"/>
                <w:sz w:val="24"/>
                <w:szCs w:val="24"/>
              </w:rPr>
              <w:t xml:space="preserve">não pode </w:t>
            </w:r>
            <w:r w:rsidR="00B147BD">
              <w:rPr>
                <w:b/>
                <w:bCs/>
                <w:color w:val="FFFFFF" w:themeColor="background1"/>
                <w:sz w:val="24"/>
                <w:szCs w:val="24"/>
              </w:rPr>
              <w:t xml:space="preserve">ser </w:t>
            </w:r>
            <w:r w:rsidR="00B147BD" w:rsidRPr="00944B80">
              <w:rPr>
                <w:b/>
                <w:bCs/>
                <w:color w:val="FFC000"/>
                <w:sz w:val="24"/>
                <w:szCs w:val="24"/>
              </w:rPr>
              <w:t>MATCH (n) RETURN n</w:t>
            </w:r>
            <w:r w:rsidR="00B147BD">
              <w:rPr>
                <w:b/>
                <w:bCs/>
                <w:color w:val="FFC000"/>
                <w:sz w:val="24"/>
                <w:szCs w:val="24"/>
              </w:rPr>
              <w:t>;</w:t>
            </w:r>
            <w:r w:rsidR="00672E80" w:rsidRPr="0019451F">
              <w:rPr>
                <w:b/>
                <w:bCs/>
                <w:color w:val="FFFFFF" w:themeColor="background1"/>
                <w:sz w:val="24"/>
                <w:szCs w:val="24"/>
              </w:rPr>
              <w:t xml:space="preserve"> nem pode conter a biblioteca </w:t>
            </w:r>
            <w:r w:rsidR="00672E80">
              <w:rPr>
                <w:b/>
                <w:bCs/>
                <w:color w:val="FFC000"/>
                <w:sz w:val="24"/>
                <w:szCs w:val="24"/>
              </w:rPr>
              <w:t>APOC</w:t>
            </w:r>
            <w:r w:rsidR="00B147BD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  <w:r w:rsidR="00665616">
              <w:rPr>
                <w:b/>
                <w:bCs/>
                <w:color w:val="FFFFFF" w:themeColor="background1"/>
                <w:sz w:val="24"/>
                <w:szCs w:val="24"/>
              </w:rPr>
              <w:t xml:space="preserve">. </w:t>
            </w:r>
            <w:r w:rsidR="00665616" w:rsidRPr="00665616">
              <w:rPr>
                <w:b/>
                <w:bCs/>
                <w:color w:val="FFFFFF" w:themeColor="background1"/>
                <w:sz w:val="24"/>
                <w:szCs w:val="24"/>
              </w:rPr>
              <w:t xml:space="preserve">Sua tarefa aqui é analisar os dados do banco e definir qual informação você gostaria de obter e que tenha potencial de gerar um grafo com </w:t>
            </w:r>
            <w:r w:rsidR="00665616">
              <w:rPr>
                <w:b/>
                <w:bCs/>
                <w:color w:val="FFFFFF" w:themeColor="background1"/>
                <w:sz w:val="24"/>
                <w:szCs w:val="24"/>
              </w:rPr>
              <w:t xml:space="preserve">10 ou </w:t>
            </w:r>
            <w:r w:rsidR="00665616" w:rsidRPr="00665616">
              <w:rPr>
                <w:b/>
                <w:bCs/>
                <w:color w:val="FFFFFF" w:themeColor="background1"/>
                <w:sz w:val="24"/>
                <w:szCs w:val="24"/>
              </w:rPr>
              <w:t>mais nós interligados entre si.</w:t>
            </w:r>
            <w:r w:rsidR="00665616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80278">
              <w:rPr>
                <w:b/>
                <w:bCs/>
                <w:color w:val="FFFFFF" w:themeColor="background1"/>
                <w:sz w:val="24"/>
                <w:szCs w:val="24"/>
              </w:rPr>
              <w:t>Sua análise deve responder à uma pergunta clara, como por exemplo:</w:t>
            </w:r>
          </w:p>
          <w:p w14:paraId="27F51ED3" w14:textId="77777777" w:rsidR="00874112" w:rsidRDefault="00A00D93" w:rsidP="007E3CB9">
            <w:pPr>
              <w:pStyle w:val="ListParagraph"/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- Qual o dispositivo mais usado para </w:t>
            </w:r>
            <w:r w:rsidR="00842CE4">
              <w:rPr>
                <w:b/>
                <w:bCs/>
                <w:color w:val="FFFFFF" w:themeColor="background1"/>
                <w:sz w:val="24"/>
                <w:szCs w:val="24"/>
              </w:rPr>
              <w:t xml:space="preserve">tuitar? (depende de seu banco de dados já possuir </w:t>
            </w:r>
            <w:r w:rsidR="00874112">
              <w:rPr>
                <w:b/>
                <w:bCs/>
                <w:color w:val="FFFFFF" w:themeColor="background1"/>
                <w:sz w:val="24"/>
                <w:szCs w:val="24"/>
              </w:rPr>
              <w:t>os nós de equipamentos usados, criados na questão 01</w:t>
            </w:r>
            <w:r w:rsidR="00842CE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  <w:r w:rsidR="00874112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  <w:p w14:paraId="395CE925" w14:textId="77777777" w:rsidR="00874112" w:rsidRDefault="00874112" w:rsidP="007E3CB9">
            <w:pPr>
              <w:pStyle w:val="ListParagraph"/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- Qual a Hashtag que menos foi usada?</w:t>
            </w:r>
          </w:p>
          <w:p w14:paraId="10AC44BD" w14:textId="77777777" w:rsidR="00A94E6A" w:rsidRDefault="00874112" w:rsidP="007E3CB9">
            <w:pPr>
              <w:pStyle w:val="ListParagraph"/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- Qual o usuário mais movimentou a rede</w:t>
            </w:r>
            <w:r w:rsidR="00A94E6A">
              <w:rPr>
                <w:b/>
                <w:bCs/>
                <w:color w:val="FFFFFF" w:themeColor="background1"/>
                <w:sz w:val="24"/>
                <w:szCs w:val="24"/>
              </w:rPr>
              <w:t>? (depende de você ter criado nós de usuário na questão 01)</w:t>
            </w:r>
          </w:p>
          <w:p w14:paraId="7AD1869A" w14:textId="0D12104A" w:rsidR="00224731" w:rsidRDefault="00A94E6A" w:rsidP="007E3CB9">
            <w:pPr>
              <w:pStyle w:val="ListParagraph"/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- Qua</w:t>
            </w:r>
            <w:r w:rsidR="00804628">
              <w:rPr>
                <w:b/>
                <w:bCs/>
                <w:color w:val="FFFFFF" w:themeColor="background1"/>
                <w:sz w:val="24"/>
                <w:szCs w:val="24"/>
              </w:rPr>
              <w:t>is</w:t>
            </w:r>
            <w:r w:rsidR="00F52D5A">
              <w:rPr>
                <w:b/>
                <w:bCs/>
                <w:color w:val="FFFFFF" w:themeColor="background1"/>
                <w:sz w:val="24"/>
                <w:szCs w:val="24"/>
              </w:rPr>
              <w:t xml:space="preserve"> os usuários mais citados? (</w:t>
            </w:r>
            <w:r w:rsidR="00721CDE">
              <w:rPr>
                <w:b/>
                <w:bCs/>
                <w:color w:val="FFFFFF" w:themeColor="background1"/>
                <w:sz w:val="24"/>
                <w:szCs w:val="24"/>
              </w:rPr>
              <w:t>d</w:t>
            </w:r>
            <w:r w:rsidR="00F52D5A">
              <w:rPr>
                <w:b/>
                <w:bCs/>
                <w:color w:val="FFFFFF" w:themeColor="background1"/>
                <w:sz w:val="24"/>
                <w:szCs w:val="24"/>
              </w:rPr>
              <w:t xml:space="preserve">epende </w:t>
            </w:r>
            <w:r w:rsidR="00721CDE">
              <w:rPr>
                <w:b/>
                <w:bCs/>
                <w:color w:val="FFFFFF" w:themeColor="background1"/>
                <w:sz w:val="24"/>
                <w:szCs w:val="24"/>
              </w:rPr>
              <w:t>do</w:t>
            </w:r>
            <w:r w:rsidR="001A2455">
              <w:rPr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="00721CDE">
              <w:rPr>
                <w:b/>
                <w:bCs/>
                <w:color w:val="FFFFFF" w:themeColor="background1"/>
                <w:sz w:val="24"/>
                <w:szCs w:val="24"/>
              </w:rPr>
              <w:t xml:space="preserve"> seus nós de mensagem possuírem esta informação ou de relacionamentos terem sido criados para este fim</w:t>
            </w:r>
            <w:r w:rsidR="00F52D5A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  <w:r w:rsidR="00224731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  <w:p w14:paraId="000B73A7" w14:textId="31739E06" w:rsidR="00874112" w:rsidRPr="00834C32" w:rsidRDefault="00874112" w:rsidP="007E3CB9">
            <w:pPr>
              <w:pStyle w:val="ListParagraph"/>
              <w:ind w:left="0" w:firstLine="0"/>
              <w:jc w:val="center"/>
            </w:pPr>
          </w:p>
        </w:tc>
      </w:tr>
      <w:tr w:rsidR="00224731" w14:paraId="788B4626" w14:textId="77777777" w:rsidTr="007E3CB9">
        <w:tc>
          <w:tcPr>
            <w:tcW w:w="9716" w:type="dxa"/>
          </w:tcPr>
          <w:p w14:paraId="57EEA0A7" w14:textId="73AA8A2D" w:rsidR="00224731" w:rsidRPr="00184447" w:rsidRDefault="00224731" w:rsidP="0085688F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>s comandos (</w:t>
            </w:r>
            <w:r w:rsidR="006F5899">
              <w:rPr>
                <w:b/>
                <w:bCs/>
                <w:color w:val="113162"/>
              </w:rPr>
              <w:t xml:space="preserve">apenas </w:t>
            </w:r>
            <w:r>
              <w:rPr>
                <w:b/>
                <w:bCs/>
                <w:color w:val="113162"/>
              </w:rPr>
              <w:t>queries</w:t>
            </w:r>
            <w:r w:rsidR="006F5899">
              <w:rPr>
                <w:b/>
                <w:bCs/>
                <w:color w:val="113162"/>
              </w:rPr>
              <w:t xml:space="preserve"> Cypher</w:t>
            </w:r>
            <w:r>
              <w:rPr>
                <w:b/>
                <w:bCs/>
                <w:color w:val="113162"/>
              </w:rPr>
              <w:t>) usados</w:t>
            </w:r>
            <w:r w:rsidR="006F5899">
              <w:rPr>
                <w:b/>
                <w:bCs/>
                <w:color w:val="113162"/>
              </w:rPr>
              <w:t xml:space="preserve"> por você para realizar sua análise</w:t>
            </w:r>
            <w:r>
              <w:rPr>
                <w:b/>
                <w:bCs/>
                <w:color w:val="113162"/>
              </w:rPr>
              <w:t xml:space="preserve"> </w:t>
            </w:r>
            <w:r w:rsidRPr="00527747">
              <w:rPr>
                <w:b/>
                <w:bCs/>
                <w:color w:val="113162"/>
              </w:rPr>
              <w:t>(não esquecer do identificador pessoal</w:t>
            </w:r>
            <w:r w:rsidR="001D1D5D">
              <w:rPr>
                <w:b/>
                <w:bCs/>
                <w:color w:val="113162"/>
              </w:rPr>
              <w:t>, seu RU</w:t>
            </w:r>
            <w:r w:rsidRPr="00527747">
              <w:rPr>
                <w:b/>
                <w:bCs/>
                <w:color w:val="113162"/>
              </w:rPr>
              <w:t>)</w:t>
            </w:r>
            <w:r w:rsidR="00866FFA">
              <w:rPr>
                <w:b/>
                <w:bCs/>
                <w:color w:val="113162"/>
              </w:rPr>
              <w:t xml:space="preserve"> </w:t>
            </w:r>
            <w:r w:rsidR="00866FFA">
              <w:rPr>
                <w:b/>
                <w:bCs/>
                <w:color w:val="FF0000"/>
              </w:rPr>
              <w:t>(Peso na nota: 12.5%)</w:t>
            </w:r>
            <w:r w:rsidRPr="00527747">
              <w:rPr>
                <w:b/>
                <w:bCs/>
                <w:color w:val="113162"/>
              </w:rPr>
              <w:t>:</w:t>
            </w:r>
          </w:p>
          <w:p w14:paraId="1308350C" w14:textId="77777777" w:rsidR="00224731" w:rsidRDefault="00224731" w:rsidP="007E3CB9">
            <w:pPr>
              <w:ind w:firstLine="0"/>
              <w:jc w:val="center"/>
            </w:pPr>
          </w:p>
          <w:p w14:paraId="3CE7D30B" w14:textId="77777777" w:rsidR="00224731" w:rsidRDefault="00224731" w:rsidP="007E3CB9">
            <w:pPr>
              <w:ind w:firstLine="0"/>
              <w:jc w:val="center"/>
            </w:pPr>
          </w:p>
          <w:p w14:paraId="249823FD" w14:textId="77777777" w:rsidR="00224731" w:rsidRDefault="00224731" w:rsidP="007E3CB9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 CÓDIGO AQUI)</w:t>
            </w:r>
          </w:p>
          <w:p w14:paraId="0F6D384C" w14:textId="77777777" w:rsidR="009C7339" w:rsidRDefault="009C7339" w:rsidP="007E3CB9">
            <w:pPr>
              <w:ind w:firstLine="0"/>
              <w:jc w:val="center"/>
              <w:rPr>
                <w:color w:val="FF0000"/>
              </w:rPr>
            </w:pPr>
          </w:p>
          <w:p w14:paraId="0D00146B" w14:textId="77777777" w:rsidR="009C7339" w:rsidRDefault="009C7339" w:rsidP="007E3CB9">
            <w:pPr>
              <w:ind w:firstLine="0"/>
              <w:jc w:val="center"/>
              <w:rPr>
                <w:color w:val="FF0000"/>
              </w:rPr>
            </w:pPr>
          </w:p>
          <w:p w14:paraId="7BA97653" w14:textId="4440CE80" w:rsidR="00224731" w:rsidRDefault="00224731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color w:val="002060"/>
                <w:sz w:val="16"/>
                <w:szCs w:val="16"/>
              </w:rPr>
              <w:t>3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</w:t>
            </w:r>
            <w:r w:rsidR="009C7339" w:rsidRPr="0025515D">
              <w:rPr>
                <w:b/>
                <w:bCs/>
                <w:color w:val="FF0000"/>
                <w:sz w:val="16"/>
                <w:szCs w:val="16"/>
              </w:rPr>
              <w:t>I</w:t>
            </w:r>
            <w:r w:rsidR="009C7339">
              <w:rPr>
                <w:b/>
                <w:bCs/>
                <w:color w:val="FF0000"/>
                <w:sz w:val="16"/>
                <w:szCs w:val="16"/>
              </w:rPr>
              <w:t>nserir legenda simples, informando o que é esperado do seu código Cypher</w:t>
            </w:r>
            <w:r w:rsidR="00696A8E">
              <w:rPr>
                <w:b/>
                <w:bCs/>
                <w:color w:val="FF0000"/>
                <w:sz w:val="16"/>
                <w:szCs w:val="16"/>
              </w:rPr>
              <w:t>. A explicação mais detalhada será colocada na parte III abaixo</w:t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  <w:p w14:paraId="2F2D510E" w14:textId="77777777" w:rsidR="00224731" w:rsidRPr="001640F5" w:rsidRDefault="00224731" w:rsidP="007E3CB9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224731" w14:paraId="009A1BBC" w14:textId="77777777" w:rsidTr="007E3CB9">
        <w:tc>
          <w:tcPr>
            <w:tcW w:w="9716" w:type="dxa"/>
          </w:tcPr>
          <w:p w14:paraId="120F0543" w14:textId="18521E73" w:rsidR="00224731" w:rsidRPr="002336CA" w:rsidRDefault="00224731" w:rsidP="0085688F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t>Apresentação d</w:t>
            </w:r>
            <w:r w:rsidR="00D67920">
              <w:rPr>
                <w:b/>
                <w:bCs/>
                <w:color w:val="113162"/>
              </w:rPr>
              <w:t>o p</w:t>
            </w:r>
            <w:r w:rsidRPr="002336CA">
              <w:rPr>
                <w:b/>
                <w:bCs/>
                <w:color w:val="113162"/>
              </w:rPr>
              <w:t>rint do resultado</w:t>
            </w:r>
            <w:r w:rsidR="00D67920">
              <w:rPr>
                <w:b/>
                <w:bCs/>
                <w:color w:val="113162"/>
              </w:rPr>
              <w:t xml:space="preserve">, podendo ser uma tabela ou um grafo. O print deve conter o resultado e o comando </w:t>
            </w:r>
            <w:r w:rsidR="007D687D">
              <w:rPr>
                <w:b/>
                <w:bCs/>
                <w:color w:val="113162"/>
              </w:rPr>
              <w:t>executado.</w:t>
            </w:r>
            <w:r w:rsidRPr="002336CA">
              <w:rPr>
                <w:b/>
                <w:bCs/>
                <w:color w:val="113162"/>
              </w:rPr>
              <w:t xml:space="preserve"> (não esquecer do identificador</w:t>
            </w:r>
            <w:r w:rsidR="001D1D5D">
              <w:rPr>
                <w:b/>
                <w:bCs/>
                <w:color w:val="113162"/>
              </w:rPr>
              <w:t>, seu RU</w:t>
            </w:r>
            <w:r w:rsidRPr="002336CA">
              <w:rPr>
                <w:b/>
                <w:bCs/>
                <w:color w:val="113162"/>
              </w:rPr>
              <w:t>)</w:t>
            </w:r>
            <w:r w:rsidR="00866FFA">
              <w:rPr>
                <w:b/>
                <w:bCs/>
                <w:color w:val="113162"/>
              </w:rPr>
              <w:t xml:space="preserve"> </w:t>
            </w:r>
            <w:r w:rsidR="00866FFA">
              <w:rPr>
                <w:b/>
                <w:bCs/>
                <w:color w:val="FF0000"/>
              </w:rPr>
              <w:t>(Peso na nota: 12.5%)</w:t>
            </w:r>
            <w:r w:rsidRPr="002336CA">
              <w:rPr>
                <w:b/>
                <w:bCs/>
                <w:color w:val="113162"/>
              </w:rPr>
              <w:t>:</w:t>
            </w:r>
          </w:p>
          <w:p w14:paraId="65498CB7" w14:textId="77777777" w:rsidR="00224731" w:rsidRDefault="00224731" w:rsidP="007E3CB9">
            <w:pPr>
              <w:pStyle w:val="ListParagraph"/>
              <w:ind w:left="0" w:firstLine="0"/>
              <w:jc w:val="center"/>
              <w:rPr>
                <w:color w:val="002060"/>
              </w:rPr>
            </w:pPr>
          </w:p>
          <w:p w14:paraId="5F355730" w14:textId="77777777" w:rsidR="00224731" w:rsidRPr="00E83E3C" w:rsidRDefault="00224731" w:rsidP="007E3CB9">
            <w:pPr>
              <w:pStyle w:val="ListParagraph"/>
              <w:ind w:left="0" w:firstLine="0"/>
              <w:jc w:val="center"/>
              <w:rPr>
                <w:color w:val="002060"/>
              </w:rPr>
            </w:pPr>
          </w:p>
          <w:p w14:paraId="1C5EA634" w14:textId="77777777" w:rsidR="00224731" w:rsidRDefault="00224731" w:rsidP="007E3CB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FOTO</w:t>
            </w:r>
            <w:r w:rsidRPr="00FE0A47">
              <w:rPr>
                <w:color w:val="FF0000"/>
              </w:rPr>
              <w:t xml:space="preserve"> AQUI)</w:t>
            </w:r>
          </w:p>
          <w:p w14:paraId="2BC5E3B9" w14:textId="77777777" w:rsidR="009C7339" w:rsidRDefault="009C7339" w:rsidP="007E3CB9">
            <w:pPr>
              <w:pStyle w:val="ListParagraph"/>
              <w:ind w:left="0" w:firstLine="0"/>
              <w:jc w:val="center"/>
              <w:rPr>
                <w:color w:val="FF0000"/>
              </w:rPr>
            </w:pPr>
          </w:p>
          <w:p w14:paraId="4DA938AD" w14:textId="77777777" w:rsidR="009C7339" w:rsidRDefault="009C7339" w:rsidP="007E3CB9">
            <w:pPr>
              <w:pStyle w:val="ListParagraph"/>
              <w:ind w:left="0" w:firstLine="0"/>
              <w:jc w:val="center"/>
              <w:rPr>
                <w:color w:val="FF0000"/>
              </w:rPr>
            </w:pPr>
          </w:p>
          <w:p w14:paraId="4CE8FD54" w14:textId="77777777" w:rsidR="00224731" w:rsidRDefault="00224731" w:rsidP="007E3CB9">
            <w:pPr>
              <w:pStyle w:val="ListParagraph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640F5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t>4</w:t>
            </w:r>
            <w:r w:rsidRPr="001640F5">
              <w:rPr>
                <w:b/>
                <w:bCs/>
                <w:color w:val="002060"/>
                <w:sz w:val="16"/>
                <w:szCs w:val="16"/>
              </w:rPr>
              <w:fldChar w:fldCharType="end"/>
            </w:r>
            <w:r w:rsidRPr="00BB69FE">
              <w:t xml:space="preserve">: </w:t>
            </w:r>
            <w:r w:rsidRPr="001640F5">
              <w:rPr>
                <w:b/>
                <w:bCs/>
                <w:color w:val="FF0000"/>
                <w:sz w:val="16"/>
                <w:szCs w:val="16"/>
              </w:rPr>
              <w:t>(INSERIR LEGENDA)</w:t>
            </w:r>
          </w:p>
          <w:p w14:paraId="761AE397" w14:textId="77777777" w:rsidR="009C7339" w:rsidRPr="009C7339" w:rsidRDefault="009C7339" w:rsidP="007E3CB9">
            <w:pPr>
              <w:pStyle w:val="ListParagraph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6F5899" w14:paraId="038B9EE9" w14:textId="77777777" w:rsidTr="007E3CB9">
        <w:tc>
          <w:tcPr>
            <w:tcW w:w="9716" w:type="dxa"/>
          </w:tcPr>
          <w:p w14:paraId="019A368A" w14:textId="438FDB72" w:rsidR="006F5899" w:rsidRDefault="001615BF" w:rsidP="0085688F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Explique qual foi a análise realizada, incluindo sua linha de raciocínio para criação da query Cypher e qual</w:t>
            </w:r>
            <w:r w:rsidR="00904ACB">
              <w:rPr>
                <w:b/>
                <w:bCs/>
                <w:color w:val="113162"/>
              </w:rPr>
              <w:t xml:space="preserve"> era sua expectativa de resultado antes da análise, comparando-a com o resultado realmente obtido após execução do comando</w:t>
            </w:r>
            <w:r w:rsidR="00866FFA">
              <w:rPr>
                <w:b/>
                <w:bCs/>
                <w:color w:val="113162"/>
              </w:rPr>
              <w:t xml:space="preserve"> </w:t>
            </w:r>
            <w:r w:rsidR="00866FFA">
              <w:rPr>
                <w:b/>
                <w:bCs/>
                <w:color w:val="FF0000"/>
              </w:rPr>
              <w:t>(Peso na nota: 12.5%)</w:t>
            </w:r>
            <w:r w:rsidR="009C7339">
              <w:rPr>
                <w:b/>
                <w:bCs/>
                <w:color w:val="113162"/>
              </w:rPr>
              <w:t>.</w:t>
            </w:r>
          </w:p>
          <w:p w14:paraId="3D91B565" w14:textId="77777777" w:rsidR="00E146EF" w:rsidRDefault="00E146EF" w:rsidP="00E146EF">
            <w:pPr>
              <w:jc w:val="center"/>
              <w:rPr>
                <w:color w:val="FF0000"/>
              </w:rPr>
            </w:pPr>
            <w:r>
              <w:rPr>
                <w:b/>
                <w:bCs/>
                <w:color w:val="113162"/>
              </w:rPr>
              <w:t>Resposta</w:t>
            </w:r>
            <w:r w:rsidRPr="00FE0A47">
              <w:rPr>
                <w:b/>
                <w:bCs/>
                <w:color w:val="113162"/>
              </w:rPr>
              <w:t>:</w:t>
            </w:r>
            <w:r w:rsidRPr="00FB0323">
              <w:rPr>
                <w:color w:val="FF0000"/>
              </w:rPr>
              <w:t xml:space="preserve"> </w:t>
            </w: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RESPOSTA AQUI</w:t>
            </w:r>
            <w:r w:rsidRPr="00FE0A47">
              <w:rPr>
                <w:color w:val="FF0000"/>
              </w:rPr>
              <w:t>)</w:t>
            </w:r>
          </w:p>
          <w:p w14:paraId="7B5EEBDE" w14:textId="595B5367" w:rsidR="00E146EF" w:rsidRPr="00E146EF" w:rsidRDefault="00E146EF" w:rsidP="00E146EF">
            <w:pPr>
              <w:jc w:val="left"/>
              <w:rPr>
                <w:color w:val="113162"/>
              </w:rPr>
            </w:pPr>
          </w:p>
        </w:tc>
      </w:tr>
    </w:tbl>
    <w:p w14:paraId="66461407" w14:textId="77777777" w:rsidR="00224731" w:rsidRPr="00233421" w:rsidRDefault="00224731" w:rsidP="004A1AC2">
      <w:pPr>
        <w:ind w:firstLine="0"/>
      </w:pPr>
    </w:p>
    <w:sectPr w:rsidR="00224731" w:rsidRPr="00233421" w:rsidSect="00DC52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878C4" w14:textId="77777777" w:rsidR="00345486" w:rsidRDefault="00345486" w:rsidP="00B5761D">
      <w:r>
        <w:separator/>
      </w:r>
    </w:p>
    <w:p w14:paraId="19ADDD1C" w14:textId="77777777" w:rsidR="00345486" w:rsidRDefault="00345486" w:rsidP="00B5761D"/>
    <w:p w14:paraId="3E082FD9" w14:textId="77777777" w:rsidR="00345486" w:rsidRDefault="00345486" w:rsidP="00B5761D"/>
  </w:endnote>
  <w:endnote w:type="continuationSeparator" w:id="0">
    <w:p w14:paraId="04F25977" w14:textId="77777777" w:rsidR="00345486" w:rsidRDefault="00345486" w:rsidP="00B5761D">
      <w:r>
        <w:continuationSeparator/>
      </w:r>
    </w:p>
    <w:p w14:paraId="605ED816" w14:textId="77777777" w:rsidR="00345486" w:rsidRDefault="00345486" w:rsidP="00B5761D"/>
    <w:p w14:paraId="3194A420" w14:textId="77777777" w:rsidR="00345486" w:rsidRDefault="00345486" w:rsidP="00B5761D"/>
  </w:endnote>
  <w:endnote w:type="continuationNotice" w:id="1">
    <w:p w14:paraId="161078EE" w14:textId="77777777" w:rsidR="00345486" w:rsidRDefault="0034548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D125B" w14:textId="77777777" w:rsidR="00572AAF" w:rsidRDefault="00572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Footer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9F0EA6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Footer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7869F" w14:textId="77777777" w:rsidR="00572AAF" w:rsidRDefault="00572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967DF" w14:textId="77777777" w:rsidR="00345486" w:rsidRDefault="00345486" w:rsidP="00B5761D">
      <w:r>
        <w:separator/>
      </w:r>
    </w:p>
    <w:p w14:paraId="47F2DE4E" w14:textId="77777777" w:rsidR="00345486" w:rsidRDefault="00345486" w:rsidP="00B5761D"/>
    <w:p w14:paraId="4B473FC2" w14:textId="77777777" w:rsidR="00345486" w:rsidRDefault="00345486" w:rsidP="00B5761D"/>
  </w:footnote>
  <w:footnote w:type="continuationSeparator" w:id="0">
    <w:p w14:paraId="6B13A276" w14:textId="77777777" w:rsidR="00345486" w:rsidRDefault="00345486" w:rsidP="00B5761D">
      <w:r>
        <w:continuationSeparator/>
      </w:r>
    </w:p>
    <w:p w14:paraId="6B4C7EA7" w14:textId="77777777" w:rsidR="00345486" w:rsidRDefault="00345486" w:rsidP="00B5761D"/>
    <w:p w14:paraId="70A3BB2F" w14:textId="77777777" w:rsidR="00345486" w:rsidRDefault="00345486" w:rsidP="00B5761D"/>
  </w:footnote>
  <w:footnote w:type="continuationNotice" w:id="1">
    <w:p w14:paraId="412B4CB7" w14:textId="77777777" w:rsidR="00345486" w:rsidRDefault="0034548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A39F4" w14:textId="77777777" w:rsidR="00572AAF" w:rsidRDefault="00572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5AA15" w14:textId="52046CB3" w:rsidR="00FB0992" w:rsidRDefault="00FB0992" w:rsidP="007B06F8">
    <w:pPr>
      <w:pStyle w:val="TOCHeading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0C597C34" w:rsidR="00FB0992" w:rsidRDefault="00B45547" w:rsidP="007B06F8">
    <w:pPr>
      <w:pStyle w:val="TOCHeading"/>
    </w:pPr>
    <w:r>
      <w:t>NoSQL</w:t>
    </w:r>
  </w:p>
  <w:p w14:paraId="2449EB30" w14:textId="01FF279D" w:rsidR="00FB0992" w:rsidRDefault="00FB0992" w:rsidP="009472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CB0CA4" id="Retângulo 16" o:spid="_x0000_s1026" style="position:absolute;margin-left:.5pt;margin-top:6.7pt;width:485.45pt;height:3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998F" w14:textId="77777777" w:rsidR="00572AAF" w:rsidRDefault="00572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7044"/>
    <w:multiLevelType w:val="hybridMultilevel"/>
    <w:tmpl w:val="17E61DEC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A5EDA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13295"/>
    <w:multiLevelType w:val="hybridMultilevel"/>
    <w:tmpl w:val="3FB8FC7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C6496"/>
    <w:multiLevelType w:val="hybridMultilevel"/>
    <w:tmpl w:val="029A4C16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13C02"/>
    <w:multiLevelType w:val="hybridMultilevel"/>
    <w:tmpl w:val="029A4C16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9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128250">
    <w:abstractNumId w:val="20"/>
  </w:num>
  <w:num w:numId="2" w16cid:durableId="1260723551">
    <w:abstractNumId w:val="18"/>
  </w:num>
  <w:num w:numId="3" w16cid:durableId="1849057935">
    <w:abstractNumId w:val="13"/>
  </w:num>
  <w:num w:numId="4" w16cid:durableId="973873276">
    <w:abstractNumId w:val="26"/>
  </w:num>
  <w:num w:numId="5" w16cid:durableId="181553251">
    <w:abstractNumId w:val="24"/>
  </w:num>
  <w:num w:numId="6" w16cid:durableId="679746010">
    <w:abstractNumId w:val="9"/>
  </w:num>
  <w:num w:numId="7" w16cid:durableId="2082216571">
    <w:abstractNumId w:val="23"/>
  </w:num>
  <w:num w:numId="8" w16cid:durableId="1101797833">
    <w:abstractNumId w:val="6"/>
  </w:num>
  <w:num w:numId="9" w16cid:durableId="775712344">
    <w:abstractNumId w:val="12"/>
  </w:num>
  <w:num w:numId="10" w16cid:durableId="249118160">
    <w:abstractNumId w:val="19"/>
  </w:num>
  <w:num w:numId="11" w16cid:durableId="656030650">
    <w:abstractNumId w:val="8"/>
  </w:num>
  <w:num w:numId="12" w16cid:durableId="1784110322">
    <w:abstractNumId w:val="22"/>
  </w:num>
  <w:num w:numId="13" w16cid:durableId="63454070">
    <w:abstractNumId w:val="25"/>
  </w:num>
  <w:num w:numId="14" w16cid:durableId="1186333299">
    <w:abstractNumId w:val="5"/>
  </w:num>
  <w:num w:numId="15" w16cid:durableId="338656484">
    <w:abstractNumId w:val="7"/>
  </w:num>
  <w:num w:numId="16" w16cid:durableId="1968975397">
    <w:abstractNumId w:val="15"/>
  </w:num>
  <w:num w:numId="17" w16cid:durableId="336271614">
    <w:abstractNumId w:val="10"/>
  </w:num>
  <w:num w:numId="18" w16cid:durableId="753864209">
    <w:abstractNumId w:val="0"/>
  </w:num>
  <w:num w:numId="19" w16cid:durableId="316153102">
    <w:abstractNumId w:val="11"/>
  </w:num>
  <w:num w:numId="20" w16cid:durableId="273632578">
    <w:abstractNumId w:val="16"/>
  </w:num>
  <w:num w:numId="21" w16cid:durableId="1504777696">
    <w:abstractNumId w:val="21"/>
  </w:num>
  <w:num w:numId="22" w16cid:durableId="402608043">
    <w:abstractNumId w:val="2"/>
  </w:num>
  <w:num w:numId="23" w16cid:durableId="414134302">
    <w:abstractNumId w:val="14"/>
  </w:num>
  <w:num w:numId="24" w16cid:durableId="517044834">
    <w:abstractNumId w:val="1"/>
  </w:num>
  <w:num w:numId="25" w16cid:durableId="646279957">
    <w:abstractNumId w:val="3"/>
  </w:num>
  <w:num w:numId="26" w16cid:durableId="700862240">
    <w:abstractNumId w:val="4"/>
  </w:num>
  <w:num w:numId="27" w16cid:durableId="1690183547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116"/>
    <w:rsid w:val="00063679"/>
    <w:rsid w:val="0006452B"/>
    <w:rsid w:val="00065440"/>
    <w:rsid w:val="00070775"/>
    <w:rsid w:val="0007156F"/>
    <w:rsid w:val="00073CED"/>
    <w:rsid w:val="000749A1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5BF"/>
    <w:rsid w:val="00161920"/>
    <w:rsid w:val="001633C8"/>
    <w:rsid w:val="001640F5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16D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51F"/>
    <w:rsid w:val="00194839"/>
    <w:rsid w:val="00194C02"/>
    <w:rsid w:val="00194CAB"/>
    <w:rsid w:val="00196C70"/>
    <w:rsid w:val="0019781C"/>
    <w:rsid w:val="00197998"/>
    <w:rsid w:val="00197CB9"/>
    <w:rsid w:val="001A0CC5"/>
    <w:rsid w:val="001A245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1D5D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0EC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0628D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731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874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0EC"/>
    <w:rsid w:val="00276537"/>
    <w:rsid w:val="00277C33"/>
    <w:rsid w:val="00280066"/>
    <w:rsid w:val="00280278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4C1B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B7409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11E3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9BB"/>
    <w:rsid w:val="00342AB8"/>
    <w:rsid w:val="00343078"/>
    <w:rsid w:val="00345486"/>
    <w:rsid w:val="00345740"/>
    <w:rsid w:val="00345C57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58E6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6E7"/>
    <w:rsid w:val="003D1B3A"/>
    <w:rsid w:val="003D299F"/>
    <w:rsid w:val="003D2FD6"/>
    <w:rsid w:val="003D3C80"/>
    <w:rsid w:val="003D4987"/>
    <w:rsid w:val="003D54C8"/>
    <w:rsid w:val="003D557C"/>
    <w:rsid w:val="003D5A50"/>
    <w:rsid w:val="003D6633"/>
    <w:rsid w:val="003D6D6B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7DE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1FA7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6B3"/>
    <w:rsid w:val="004377FF"/>
    <w:rsid w:val="0044026E"/>
    <w:rsid w:val="00440D2C"/>
    <w:rsid w:val="00441508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56819"/>
    <w:rsid w:val="0046086D"/>
    <w:rsid w:val="00461226"/>
    <w:rsid w:val="00461AF0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B3A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E11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3B5A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639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266C"/>
    <w:rsid w:val="005337C2"/>
    <w:rsid w:val="00534372"/>
    <w:rsid w:val="005346F3"/>
    <w:rsid w:val="0053537A"/>
    <w:rsid w:val="005354C1"/>
    <w:rsid w:val="0053637C"/>
    <w:rsid w:val="005422AF"/>
    <w:rsid w:val="0054440B"/>
    <w:rsid w:val="00545323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236F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45E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3B9D"/>
    <w:rsid w:val="0065629E"/>
    <w:rsid w:val="00656545"/>
    <w:rsid w:val="0065690C"/>
    <w:rsid w:val="00657135"/>
    <w:rsid w:val="00660364"/>
    <w:rsid w:val="00660CE2"/>
    <w:rsid w:val="0066444C"/>
    <w:rsid w:val="006646C0"/>
    <w:rsid w:val="00665616"/>
    <w:rsid w:val="00665E65"/>
    <w:rsid w:val="006661D9"/>
    <w:rsid w:val="00666573"/>
    <w:rsid w:val="00666A66"/>
    <w:rsid w:val="00670BEC"/>
    <w:rsid w:val="00670EEA"/>
    <w:rsid w:val="00671CEE"/>
    <w:rsid w:val="00672E80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96A8E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3AF0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5899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CDE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478D4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3276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5C92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EFA"/>
    <w:rsid w:val="007B0FCD"/>
    <w:rsid w:val="007B1608"/>
    <w:rsid w:val="007B253D"/>
    <w:rsid w:val="007B265B"/>
    <w:rsid w:val="007B3AF9"/>
    <w:rsid w:val="007B4A35"/>
    <w:rsid w:val="007B4AE8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687D"/>
    <w:rsid w:val="007D6E04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628"/>
    <w:rsid w:val="00804E66"/>
    <w:rsid w:val="00806781"/>
    <w:rsid w:val="0080724F"/>
    <w:rsid w:val="008079E4"/>
    <w:rsid w:val="00810167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64B"/>
    <w:rsid w:val="008418E2"/>
    <w:rsid w:val="00842762"/>
    <w:rsid w:val="00842791"/>
    <w:rsid w:val="00842CE4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26"/>
    <w:rsid w:val="00852F33"/>
    <w:rsid w:val="008537E1"/>
    <w:rsid w:val="00854007"/>
    <w:rsid w:val="008546B4"/>
    <w:rsid w:val="0085500B"/>
    <w:rsid w:val="00855DAE"/>
    <w:rsid w:val="00856695"/>
    <w:rsid w:val="0085688F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6FFA"/>
    <w:rsid w:val="00867FA5"/>
    <w:rsid w:val="00870E35"/>
    <w:rsid w:val="0087128D"/>
    <w:rsid w:val="00873AF3"/>
    <w:rsid w:val="00874112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178A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38B9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4ACB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6A61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B80"/>
    <w:rsid w:val="00944D35"/>
    <w:rsid w:val="00947280"/>
    <w:rsid w:val="00947C73"/>
    <w:rsid w:val="00950246"/>
    <w:rsid w:val="0095088A"/>
    <w:rsid w:val="00950B92"/>
    <w:rsid w:val="009524B9"/>
    <w:rsid w:val="00952AE0"/>
    <w:rsid w:val="0095379C"/>
    <w:rsid w:val="0095413B"/>
    <w:rsid w:val="009543D7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87674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339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5D13"/>
    <w:rsid w:val="009F65F9"/>
    <w:rsid w:val="009F6F38"/>
    <w:rsid w:val="009F75E1"/>
    <w:rsid w:val="009F771A"/>
    <w:rsid w:val="009F7881"/>
    <w:rsid w:val="00A00A21"/>
    <w:rsid w:val="00A00B0D"/>
    <w:rsid w:val="00A00D93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77D27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4E6A"/>
    <w:rsid w:val="00A96EC5"/>
    <w:rsid w:val="00A97A41"/>
    <w:rsid w:val="00AA0847"/>
    <w:rsid w:val="00AA1FA8"/>
    <w:rsid w:val="00AA29D4"/>
    <w:rsid w:val="00AA2AFA"/>
    <w:rsid w:val="00AB03EC"/>
    <w:rsid w:val="00AB07C3"/>
    <w:rsid w:val="00AB1047"/>
    <w:rsid w:val="00AB32C4"/>
    <w:rsid w:val="00AB3409"/>
    <w:rsid w:val="00AB4347"/>
    <w:rsid w:val="00AB55A0"/>
    <w:rsid w:val="00AB6FF3"/>
    <w:rsid w:val="00AB7E55"/>
    <w:rsid w:val="00AC00C4"/>
    <w:rsid w:val="00AC0BAB"/>
    <w:rsid w:val="00AC2257"/>
    <w:rsid w:val="00AC3AE3"/>
    <w:rsid w:val="00AC3BF8"/>
    <w:rsid w:val="00AC4054"/>
    <w:rsid w:val="00AC4A25"/>
    <w:rsid w:val="00AC60FA"/>
    <w:rsid w:val="00AC7BE4"/>
    <w:rsid w:val="00AC7C0E"/>
    <w:rsid w:val="00AD0C82"/>
    <w:rsid w:val="00AD2069"/>
    <w:rsid w:val="00AD3636"/>
    <w:rsid w:val="00AD5C06"/>
    <w:rsid w:val="00AE063A"/>
    <w:rsid w:val="00AE196F"/>
    <w:rsid w:val="00AE1D57"/>
    <w:rsid w:val="00AE3538"/>
    <w:rsid w:val="00AE3EAF"/>
    <w:rsid w:val="00AE5F8D"/>
    <w:rsid w:val="00AE6406"/>
    <w:rsid w:val="00AF03DD"/>
    <w:rsid w:val="00AF275D"/>
    <w:rsid w:val="00AF27AE"/>
    <w:rsid w:val="00AF2B40"/>
    <w:rsid w:val="00AF3BF0"/>
    <w:rsid w:val="00AF4019"/>
    <w:rsid w:val="00AF4928"/>
    <w:rsid w:val="00AF4ECE"/>
    <w:rsid w:val="00AF5CEB"/>
    <w:rsid w:val="00AF6311"/>
    <w:rsid w:val="00AF7E45"/>
    <w:rsid w:val="00B01426"/>
    <w:rsid w:val="00B03241"/>
    <w:rsid w:val="00B03BEE"/>
    <w:rsid w:val="00B04131"/>
    <w:rsid w:val="00B05413"/>
    <w:rsid w:val="00B06774"/>
    <w:rsid w:val="00B069BB"/>
    <w:rsid w:val="00B06B5E"/>
    <w:rsid w:val="00B10166"/>
    <w:rsid w:val="00B11675"/>
    <w:rsid w:val="00B11DE6"/>
    <w:rsid w:val="00B130B8"/>
    <w:rsid w:val="00B143FC"/>
    <w:rsid w:val="00B147BD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54E1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004B"/>
    <w:rsid w:val="00B41485"/>
    <w:rsid w:val="00B420F4"/>
    <w:rsid w:val="00B421A7"/>
    <w:rsid w:val="00B453E7"/>
    <w:rsid w:val="00B4554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1C6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0B80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079D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4847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8632B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638"/>
    <w:rsid w:val="00CA09EF"/>
    <w:rsid w:val="00CA1013"/>
    <w:rsid w:val="00CA143B"/>
    <w:rsid w:val="00CA1517"/>
    <w:rsid w:val="00CA17CF"/>
    <w:rsid w:val="00CA1EE9"/>
    <w:rsid w:val="00CA5A6A"/>
    <w:rsid w:val="00CA5D07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52E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832"/>
    <w:rsid w:val="00D66FB6"/>
    <w:rsid w:val="00D67699"/>
    <w:rsid w:val="00D67920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9E8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1EAE"/>
    <w:rsid w:val="00DC2540"/>
    <w:rsid w:val="00DC476D"/>
    <w:rsid w:val="00DC5256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3E1D"/>
    <w:rsid w:val="00E05E9C"/>
    <w:rsid w:val="00E078CF"/>
    <w:rsid w:val="00E100B7"/>
    <w:rsid w:val="00E104F2"/>
    <w:rsid w:val="00E107F8"/>
    <w:rsid w:val="00E1155C"/>
    <w:rsid w:val="00E13FBF"/>
    <w:rsid w:val="00E144EE"/>
    <w:rsid w:val="00E146EF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5420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006"/>
    <w:rsid w:val="00E538AA"/>
    <w:rsid w:val="00E54474"/>
    <w:rsid w:val="00E55EA7"/>
    <w:rsid w:val="00E57B8C"/>
    <w:rsid w:val="00E57E62"/>
    <w:rsid w:val="00E61BFF"/>
    <w:rsid w:val="00E654EB"/>
    <w:rsid w:val="00E65C27"/>
    <w:rsid w:val="00E66E2D"/>
    <w:rsid w:val="00E67518"/>
    <w:rsid w:val="00E70BE4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468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0171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1DA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2D5A"/>
    <w:rsid w:val="00F53150"/>
    <w:rsid w:val="00F53EB0"/>
    <w:rsid w:val="00F55A3F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266D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73F"/>
    <w:rsid w:val="00FC08F7"/>
    <w:rsid w:val="00FC1786"/>
    <w:rsid w:val="00FC296A"/>
    <w:rsid w:val="00FC4F5E"/>
    <w:rsid w:val="00FC5868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E5F8A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731"/>
    <w:pPr>
      <w:ind w:firstLine="567"/>
    </w:pPr>
    <w:rPr>
      <w:rFonts w:ascii="Arial" w:eastAsiaTheme="minorEastAsia" w:hAnsi="Arial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Heading4">
    <w:name w:val="heading 4"/>
    <w:aliases w:val="1.4 - Tipo de Documento parte 2"/>
    <w:basedOn w:val="Normal"/>
    <w:next w:val="Normal"/>
    <w:link w:val="Heading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AE"/>
  </w:style>
  <w:style w:type="paragraph" w:styleId="Footer">
    <w:name w:val="footer"/>
    <w:basedOn w:val="Normal"/>
    <w:link w:val="Foot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AE"/>
  </w:style>
  <w:style w:type="table" w:styleId="TableGrid">
    <w:name w:val="Table Grid"/>
    <w:basedOn w:val="Table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A6F"/>
    <w:rPr>
      <w:color w:val="808080"/>
    </w:rPr>
  </w:style>
  <w:style w:type="paragraph" w:styleId="ListParagraph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Heading4Char">
    <w:name w:val="Heading 4 Char"/>
    <w:aliases w:val="1.4 - Tipo de Documento parte 2 Char"/>
    <w:basedOn w:val="DefaultParagraphFont"/>
    <w:link w:val="Heading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NoSpacing">
    <w:name w:val="No Spacing"/>
    <w:basedOn w:val="Normal"/>
    <w:link w:val="NoSpacingChar"/>
    <w:uiPriority w:val="1"/>
    <w:qFormat/>
    <w:rsid w:val="00B5761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5761D"/>
    <w:rPr>
      <w:rFonts w:ascii="Arial" w:eastAsiaTheme="minorEastAsia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5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DefaultParagraphFont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621408"/>
  </w:style>
  <w:style w:type="paragraph" w:styleId="Caption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TableofFigur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196F"/>
    <w:rPr>
      <w:vertAlign w:val="superscript"/>
    </w:rPr>
  </w:style>
  <w:style w:type="table" w:styleId="GridTable4-Accent1">
    <w:name w:val="Grid Table 4 Accent 1"/>
    <w:basedOn w:val="Table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ion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PlainTable4">
    <w:name w:val="Plain Table 4"/>
    <w:basedOn w:val="Table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leNormal"/>
    <w:next w:val="TableGrid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Heading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Heading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Heading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Heading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Heading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Heading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TOC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Capa2">
    <w:name w:val="Capa2"/>
    <w:basedOn w:val="Normal"/>
    <w:next w:val="Normal"/>
    <w:link w:val="Capa2Char"/>
    <w:qFormat/>
    <w:rsid w:val="00B45547"/>
    <w:pPr>
      <w:spacing w:before="240" w:line="240" w:lineRule="auto"/>
      <w:ind w:firstLine="0"/>
      <w:jc w:val="center"/>
    </w:pPr>
    <w:rPr>
      <w:b/>
      <w:color w:val="FFC000"/>
      <w:sz w:val="72"/>
    </w:rPr>
  </w:style>
  <w:style w:type="character" w:customStyle="1" w:styleId="Capa2Char">
    <w:name w:val="Capa2 Char"/>
    <w:basedOn w:val="DefaultParagraphFont"/>
    <w:link w:val="Capa2"/>
    <w:rsid w:val="00B45547"/>
    <w:rPr>
      <w:rFonts w:ascii="Arial" w:eastAsiaTheme="minorEastAsia" w:hAnsi="Arial" w:cs="Arial"/>
      <w:b/>
      <w:color w:val="FFC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93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Guilherme Patriota</cp:lastModifiedBy>
  <cp:revision>94</cp:revision>
  <cp:lastPrinted>2020-11-24T00:22:00Z</cp:lastPrinted>
  <dcterms:created xsi:type="dcterms:W3CDTF">2024-04-29T19:37:00Z</dcterms:created>
  <dcterms:modified xsi:type="dcterms:W3CDTF">2024-08-29T02:30:00Z</dcterms:modified>
</cp:coreProperties>
</file>