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34611253" w:displacedByCustomXml="next"/>
    <w:bookmarkEnd w:id="0" w:displacedByCustomXml="next"/>
    <w:sdt>
      <w:sdtPr>
        <w:id w:val="1320146773"/>
        <w:docPartObj>
          <w:docPartGallery w:val="Cover Pages"/>
          <w:docPartUnique/>
        </w:docPartObj>
      </w:sdtPr>
      <w:sdtEndPr>
        <w:rPr>
          <w:noProof/>
        </w:rPr>
      </w:sdtEndPr>
      <w:sdtContent>
        <w:p w14:paraId="2CD2268B" w14:textId="6A833F39" w:rsidR="00CD019A" w:rsidRDefault="008604EE" w:rsidP="008604EE">
          <w:pPr>
            <w:ind w:firstLine="0"/>
          </w:pPr>
          <w:r>
            <w:rPr>
              <w:noProof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AA83B6E" wp14:editId="481D6D03">
                    <wp:simplePos x="0" y="0"/>
                    <wp:positionH relativeFrom="column">
                      <wp:posOffset>-19050</wp:posOffset>
                    </wp:positionH>
                    <wp:positionV relativeFrom="paragraph">
                      <wp:posOffset>4343400</wp:posOffset>
                    </wp:positionV>
                    <wp:extent cx="6188710" cy="2870200"/>
                    <wp:effectExtent l="0" t="0" r="0" b="6350"/>
                    <wp:wrapNone/>
                    <wp:docPr id="3" name="Caixa de Tex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188710" cy="28702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52C93AA" w14:textId="68565EF9" w:rsidR="00FB0992" w:rsidRPr="005B49D4" w:rsidRDefault="005B49D4" w:rsidP="00846018">
                                <w:pPr>
                                  <w:pStyle w:val="11-TIPODETRABALHO"/>
                                  <w:rPr>
                                    <w:sz w:val="56"/>
                                    <w:szCs w:val="20"/>
                                  </w:rPr>
                                </w:pPr>
                                <w:r w:rsidRPr="005B49D4">
                                  <w:rPr>
                                    <w:sz w:val="56"/>
                                    <w:szCs w:val="20"/>
                                  </w:rPr>
                                  <w:t>CADERNO DE RESPOSTAS DA ATIVIDADE PRÁTICA</w:t>
                                </w:r>
                                <w:r w:rsidR="0053537A">
                                  <w:rPr>
                                    <w:sz w:val="56"/>
                                    <w:szCs w:val="20"/>
                                  </w:rPr>
                                  <w:t xml:space="preserve"> DE:</w:t>
                                </w:r>
                              </w:p>
                              <w:p w14:paraId="02FAB809" w14:textId="66F38B1E" w:rsidR="00FB0992" w:rsidRPr="0053537A" w:rsidRDefault="007A15F5" w:rsidP="005318AE">
                                <w:pPr>
                                  <w:pStyle w:val="12-NOMEDADISCIPLINA"/>
                                  <w:jc w:val="center"/>
                                  <w:rPr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sz w:val="56"/>
                                    <w:szCs w:val="56"/>
                                  </w:rPr>
                                  <w:t>Fundamento de Infraestrutura da Tecnologia da Informação</w:t>
                                </w:r>
                              </w:p>
                              <w:p w14:paraId="0532A29A" w14:textId="1F4DAAD7" w:rsidR="005B49D4" w:rsidRPr="00474851" w:rsidRDefault="0053537A" w:rsidP="00474851">
                                <w:pPr>
                                  <w:pStyle w:val="11-TIPODETRABALHO"/>
                                  <w:jc w:val="both"/>
                                  <w:rPr>
                                    <w:color w:val="FF0000"/>
                                    <w:sz w:val="44"/>
                                    <w:szCs w:val="44"/>
                                  </w:rPr>
                                </w:pPr>
                                <w:r w:rsidRPr="00474851">
                                  <w:rPr>
                                    <w:sz w:val="44"/>
                                    <w:szCs w:val="44"/>
                                  </w:rPr>
                                  <w:t>ALUNO:</w:t>
                                </w:r>
                                <w:r w:rsidRPr="00474851">
                                  <w:rPr>
                                    <w:color w:val="FF0000"/>
                                    <w:sz w:val="44"/>
                                    <w:szCs w:val="44"/>
                                  </w:rPr>
                                  <w:t xml:space="preserve"> </w:t>
                                </w:r>
                                <w:r w:rsidR="005B49D4" w:rsidRPr="00474851">
                                  <w:rPr>
                                    <w:color w:val="FF0000"/>
                                    <w:sz w:val="44"/>
                                    <w:szCs w:val="44"/>
                                  </w:rPr>
                                  <w:t>(INSERIR NOME E RU)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AA83B6E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3" o:spid="_x0000_s1026" type="#_x0000_t202" style="position:absolute;left:0;text-align:left;margin-left:-1.5pt;margin-top:342pt;width:487.3pt;height:22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" filled="f" stroked="f" strokeweight=".5pt">
                    <v:textbox>
                      <w:txbxContent>
                        <w:p w14:paraId="752C93AA" w14:textId="68565EF9" w:rsidR="00FB0992" w:rsidRPr="005B49D4" w:rsidRDefault="005B49D4" w:rsidP="00846018">
                          <w:pPr>
                            <w:pStyle w:val="11-TIPODETRABALHO"/>
                            <w:rPr>
                              <w:sz w:val="56"/>
                              <w:szCs w:val="20"/>
                            </w:rPr>
                          </w:pPr>
                          <w:r w:rsidRPr="005B49D4">
                            <w:rPr>
                              <w:sz w:val="56"/>
                              <w:szCs w:val="20"/>
                            </w:rPr>
                            <w:t>CADERNO DE RESPOSTAS DA ATIVIDADE PRÁTICA</w:t>
                          </w:r>
                          <w:r w:rsidR="0053537A">
                            <w:rPr>
                              <w:sz w:val="56"/>
                              <w:szCs w:val="20"/>
                            </w:rPr>
                            <w:t xml:space="preserve"> DE:</w:t>
                          </w:r>
                        </w:p>
                        <w:p w14:paraId="02FAB809" w14:textId="66F38B1E" w:rsidR="00FB0992" w:rsidRPr="0053537A" w:rsidRDefault="007A15F5" w:rsidP="005318AE">
                          <w:pPr>
                            <w:pStyle w:val="12-NOMEDADISCIPLINA"/>
                            <w:jc w:val="center"/>
                            <w:rPr>
                              <w:sz w:val="56"/>
                              <w:szCs w:val="56"/>
                            </w:rPr>
                          </w:pPr>
                          <w:r>
                            <w:rPr>
                              <w:sz w:val="56"/>
                              <w:szCs w:val="56"/>
                            </w:rPr>
                            <w:t>Fundamento de Infraestrutura da Tecnologia da Informação</w:t>
                          </w:r>
                        </w:p>
                        <w:p w14:paraId="0532A29A" w14:textId="1F4DAAD7" w:rsidR="005B49D4" w:rsidRPr="00474851" w:rsidRDefault="0053537A" w:rsidP="00474851">
                          <w:pPr>
                            <w:pStyle w:val="11-TIPODETRABALHO"/>
                            <w:jc w:val="both"/>
                            <w:rPr>
                              <w:color w:val="FF0000"/>
                              <w:sz w:val="44"/>
                              <w:szCs w:val="44"/>
                            </w:rPr>
                          </w:pPr>
                          <w:r w:rsidRPr="00474851">
                            <w:rPr>
                              <w:sz w:val="44"/>
                              <w:szCs w:val="44"/>
                            </w:rPr>
                            <w:t>ALUNO:</w:t>
                          </w:r>
                          <w:r w:rsidRPr="00474851">
                            <w:rPr>
                              <w:color w:val="FF0000"/>
                              <w:sz w:val="44"/>
                              <w:szCs w:val="44"/>
                            </w:rPr>
                            <w:t xml:space="preserve"> </w:t>
                          </w:r>
                          <w:r w:rsidR="005B49D4" w:rsidRPr="00474851">
                            <w:rPr>
                              <w:color w:val="FF0000"/>
                              <w:sz w:val="44"/>
                              <w:szCs w:val="44"/>
                            </w:rPr>
                            <w:t>(INSERIR NOME E RU)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B3428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40F74479" wp14:editId="7F8A2A13">
                    <wp:simplePos x="0" y="0"/>
                    <wp:positionH relativeFrom="column">
                      <wp:posOffset>5383088</wp:posOffset>
                    </wp:positionH>
                    <wp:positionV relativeFrom="paragraph">
                      <wp:posOffset>3037</wp:posOffset>
                    </wp:positionV>
                    <wp:extent cx="809006" cy="685800"/>
                    <wp:effectExtent l="0" t="0" r="0" b="0"/>
                    <wp:wrapNone/>
                    <wp:docPr id="14" name="Caixa de Texto 1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09006" cy="685800"/>
                            </a:xfrm>
                            <a:prstGeom prst="rect">
                              <a:avLst/>
                            </a:prstGeom>
                            <a:solidFill>
                              <a:srgbClr val="F5A607">
                                <a:alpha val="43000"/>
                              </a:srgbClr>
                            </a:solidFill>
                            <a:ln w="6350">
                              <a:noFill/>
                            </a:ln>
                            <a:effectLst>
                              <a:softEdge rad="25400"/>
                            </a:effectLst>
                          </wps:spPr>
                          <wps:txbx>
                            <w:txbxContent>
                              <w:p w14:paraId="6FE2AC8F" w14:textId="00EC09FB" w:rsidR="00FB0992" w:rsidRPr="00B3428C" w:rsidRDefault="00FB0992" w:rsidP="00B3428C">
                                <w:pPr>
                                  <w:ind w:firstLine="0"/>
                                  <w:jc w:val="center"/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 w:rsidRPr="00B3428C"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ANO</w:t>
                                </w:r>
                              </w:p>
                              <w:p w14:paraId="7A4796C8" w14:textId="0C31ECA0" w:rsidR="00FB0992" w:rsidRPr="00B3428C" w:rsidRDefault="00FB0992" w:rsidP="00B3428C">
                                <w:pPr>
                                  <w:ind w:firstLine="0"/>
                                  <w:jc w:val="center"/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202</w:t>
                                </w:r>
                                <w:r w:rsidR="008578C2"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40F74479" id="Caixa de Texto 14" o:spid="_x0000_s1027" type="#_x0000_t202" style="position:absolute;left:0;text-align:left;margin-left:423.85pt;margin-top:.25pt;width:63.7pt;height:5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" fillcolor="#f5a607" stroked="f" strokeweight=".5pt">
                    <v:fill opacity="28270f"/>
                    <v:textbox>
                      <w:txbxContent>
                        <w:p w14:paraId="6FE2AC8F" w14:textId="00EC09FB" w:rsidR="00FB0992" w:rsidRPr="00B3428C" w:rsidRDefault="00FB0992" w:rsidP="00B3428C">
                          <w:pPr>
                            <w:ind w:firstLine="0"/>
                            <w:jc w:val="center"/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 w:rsidRPr="00B3428C"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>ANO</w:t>
                          </w:r>
                        </w:p>
                        <w:p w14:paraId="7A4796C8" w14:textId="0C31ECA0" w:rsidR="00FB0992" w:rsidRPr="00B3428C" w:rsidRDefault="00FB0992" w:rsidP="00B3428C">
                          <w:pPr>
                            <w:ind w:firstLine="0"/>
                            <w:jc w:val="center"/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>202</w:t>
                          </w:r>
                          <w:r w:rsidR="008578C2"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>3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3E22DF" w:rsidRPr="007B0FCD">
            <w:rPr>
              <w:noProof/>
            </w:rPr>
            <w:drawing>
              <wp:inline distT="0" distB="0" distL="0" distR="0" wp14:anchorId="1AB9B1F5" wp14:editId="0609569F">
                <wp:extent cx="6157179" cy="6157179"/>
                <wp:effectExtent l="0" t="0" r="0" b="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63828" cy="61638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scene3d>
                          <a:camera prst="orthographicFront"/>
                          <a:lightRig rig="threePt" dir="t"/>
                        </a:scene3d>
                        <a:sp3d prstMaterial="matte"/>
                      </pic:spPr>
                    </pic:pic>
                  </a:graphicData>
                </a:graphic>
              </wp:inline>
            </w:drawing>
          </w:r>
        </w:p>
      </w:sdtContent>
    </w:sdt>
    <w:p w14:paraId="6A5F6B08" w14:textId="41034AEA" w:rsidR="00CE3906" w:rsidRPr="00834C32" w:rsidRDefault="00D010AE" w:rsidP="00834C32">
      <w:pPr>
        <w:rPr>
          <w:rFonts w:eastAsia="Calibri"/>
          <w:b/>
          <w:caps/>
          <w:color w:val="113162"/>
          <w:sz w:val="48"/>
          <w:szCs w:val="28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8AB29F" wp14:editId="48A348D4">
                <wp:simplePos x="0" y="0"/>
                <wp:positionH relativeFrom="column">
                  <wp:posOffset>1829</wp:posOffset>
                </wp:positionH>
                <wp:positionV relativeFrom="paragraph">
                  <wp:posOffset>1626870</wp:posOffset>
                </wp:positionV>
                <wp:extent cx="6186170" cy="916407"/>
                <wp:effectExtent l="0" t="0" r="0" b="0"/>
                <wp:wrapNone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6170" cy="9164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F55E9E" w14:textId="6EB4B105" w:rsidR="00FB0992" w:rsidRPr="00096AAF" w:rsidRDefault="005B49D4" w:rsidP="00D010AE">
                            <w:pPr>
                              <w:pStyle w:val="13-AUTORIADOMATERIAL"/>
                              <w:spacing w:line="24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Caderno de Resposta</w:t>
                            </w:r>
                            <w:r w:rsidR="00FB0992" w:rsidRPr="00096AAF">
                              <w:rPr>
                                <w:color w:val="FFFFFF" w:themeColor="background1"/>
                              </w:rPr>
                              <w:t xml:space="preserve"> Elaborado por:</w:t>
                            </w:r>
                          </w:p>
                          <w:p w14:paraId="5E4093B1" w14:textId="5B39FCD4" w:rsidR="00D010AE" w:rsidRPr="00096AAF" w:rsidRDefault="00FB0992" w:rsidP="007A15F5">
                            <w:pPr>
                              <w:pStyle w:val="13-AUTORIADOMATERIAL"/>
                              <w:spacing w:line="240" w:lineRule="auto"/>
                              <w:rPr>
                                <w:color w:val="FFFFFF" w:themeColor="background1"/>
                              </w:rPr>
                            </w:pPr>
                            <w:r w:rsidRPr="00096AAF">
                              <w:rPr>
                                <w:color w:val="FFFFFF" w:themeColor="background1"/>
                              </w:rPr>
                              <w:t>Prof. MSc. Renan Portela Jorge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AB29F" id="Caixa de Texto 11" o:spid="_x0000_s1028" type="#_x0000_t202" style="position:absolute;left:0;text-align:left;margin-left:.15pt;margin-top:128.1pt;width:487.1pt;height:72.1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" filled="f" stroked="f" strokeweight=".5pt">
                <v:textbox>
                  <w:txbxContent>
                    <w:p w14:paraId="6DF55E9E" w14:textId="6EB4B105" w:rsidR="00FB0992" w:rsidRPr="00096AAF" w:rsidRDefault="005B49D4" w:rsidP="00D010AE">
                      <w:pPr>
                        <w:pStyle w:val="13-AUTORIADOMATERIAL"/>
                        <w:spacing w:line="240" w:lineRule="auto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Caderno de Resposta</w:t>
                      </w:r>
                      <w:r w:rsidR="00FB0992" w:rsidRPr="00096AAF">
                        <w:rPr>
                          <w:color w:val="FFFFFF" w:themeColor="background1"/>
                        </w:rPr>
                        <w:t xml:space="preserve"> Elaborado por:</w:t>
                      </w:r>
                    </w:p>
                    <w:p w14:paraId="5E4093B1" w14:textId="5B39FCD4" w:rsidR="00D010AE" w:rsidRPr="00096AAF" w:rsidRDefault="00FB0992" w:rsidP="007A15F5">
                      <w:pPr>
                        <w:pStyle w:val="13-AUTORIADOMATERIAL"/>
                        <w:spacing w:line="240" w:lineRule="auto"/>
                        <w:rPr>
                          <w:color w:val="FFFFFF" w:themeColor="background1"/>
                        </w:rPr>
                      </w:pPr>
                      <w:r w:rsidRPr="00096AAF">
                        <w:rPr>
                          <w:color w:val="FFFFFF" w:themeColor="background1"/>
                        </w:rPr>
                        <w:t>Prof. MSc. Renan Portela Jorge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2CD1A21E" wp14:editId="32A27EF5">
                <wp:simplePos x="0" y="0"/>
                <wp:positionH relativeFrom="column">
                  <wp:posOffset>1828</wp:posOffset>
                </wp:positionH>
                <wp:positionV relativeFrom="paragraph">
                  <wp:posOffset>1400099</wp:posOffset>
                </wp:positionV>
                <wp:extent cx="6185535" cy="1137310"/>
                <wp:effectExtent l="0" t="0" r="5715" b="5715"/>
                <wp:wrapNone/>
                <wp:docPr id="27" name="Fluxograma: Documen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185535" cy="1137310"/>
                        </a:xfrm>
                        <a:prstGeom prst="flowChartDocument">
                          <a:avLst/>
                        </a:prstGeom>
                        <a:solidFill>
                          <a:srgbClr val="11316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FD9C0D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uxograma: Documento 27" o:spid="_x0000_s1026" type="#_x0000_t114" style="position:absolute;margin-left:.15pt;margin-top:110.25pt;width:487.05pt;height:89.55pt;rotation:180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" fillcolor="#113162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26D8A0A7" wp14:editId="7474C8FF">
                <wp:simplePos x="0" y="0"/>
                <wp:positionH relativeFrom="column">
                  <wp:posOffset>1828</wp:posOffset>
                </wp:positionH>
                <wp:positionV relativeFrom="paragraph">
                  <wp:posOffset>1202588</wp:posOffset>
                </wp:positionV>
                <wp:extent cx="6185535" cy="1365301"/>
                <wp:effectExtent l="0" t="0" r="5715" b="6350"/>
                <wp:wrapNone/>
                <wp:docPr id="26" name="Fluxograma: Documen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185535" cy="1365301"/>
                        </a:xfrm>
                        <a:prstGeom prst="flowChartDocument">
                          <a:avLst/>
                        </a:prstGeom>
                        <a:solidFill>
                          <a:srgbClr val="F5A60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9F217" id="Fluxograma: Documento 26" o:spid="_x0000_s1026" type="#_x0000_t114" style="position:absolute;margin-left:.15pt;margin-top:94.7pt;width:487.05pt;height:107.5pt;rotation:180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" fillcolor="#f5a607" stroked="f" strokeweight="1pt"/>
            </w:pict>
          </mc:Fallback>
        </mc:AlternateContent>
      </w:r>
      <w:r w:rsidR="005318AE"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1E8101A5" wp14:editId="26FD5C69">
                <wp:simplePos x="0" y="0"/>
                <wp:positionH relativeFrom="column">
                  <wp:posOffset>4160</wp:posOffset>
                </wp:positionH>
                <wp:positionV relativeFrom="paragraph">
                  <wp:posOffset>1539239</wp:posOffset>
                </wp:positionV>
                <wp:extent cx="6198235" cy="1027431"/>
                <wp:effectExtent l="0" t="0" r="0" b="1270"/>
                <wp:wrapNone/>
                <wp:docPr id="28" name="Fluxograma: Documen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198235" cy="1027431"/>
                        </a:xfrm>
                        <a:prstGeom prst="flowChartDocumen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024D5" id="Fluxograma: Documento 28" o:spid="_x0000_s1026" type="#_x0000_t114" style="position:absolute;margin-left:.35pt;margin-top:121.2pt;width:488.05pt;height:80.9pt;rotation:180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" fillcolor="white [3212]" stroked="f" strokeweight="1pt"/>
            </w:pict>
          </mc:Fallback>
        </mc:AlternateContent>
      </w:r>
      <w:r w:rsidR="008604EE">
        <w:br w:type="page"/>
      </w:r>
    </w:p>
    <w:tbl>
      <w:tblPr>
        <w:tblStyle w:val="Tabelacomgrade"/>
        <w:tblW w:w="0" w:type="auto"/>
        <w:tblBorders>
          <w:top w:val="single" w:sz="12" w:space="0" w:color="113162"/>
          <w:left w:val="single" w:sz="12" w:space="0" w:color="113162"/>
          <w:bottom w:val="single" w:sz="12" w:space="0" w:color="113162"/>
          <w:right w:val="single" w:sz="12" w:space="0" w:color="113162"/>
          <w:insideH w:val="single" w:sz="12" w:space="0" w:color="113162"/>
          <w:insideV w:val="single" w:sz="12" w:space="0" w:color="113162"/>
        </w:tblBorders>
        <w:tblLook w:val="04A0" w:firstRow="1" w:lastRow="0" w:firstColumn="1" w:lastColumn="0" w:noHBand="0" w:noVBand="1"/>
      </w:tblPr>
      <w:tblGrid>
        <w:gridCol w:w="9716"/>
      </w:tblGrid>
      <w:tr w:rsidR="00CE3906" w14:paraId="281A8ED6" w14:textId="77777777" w:rsidTr="00B41485">
        <w:tc>
          <w:tcPr>
            <w:tcW w:w="9716" w:type="dxa"/>
            <w:shd w:val="clear" w:color="auto" w:fill="113162"/>
          </w:tcPr>
          <w:p w14:paraId="161E6BCF" w14:textId="20BEF780" w:rsidR="00CE3906" w:rsidRPr="00D91FAE" w:rsidRDefault="008565F3">
            <w:pPr>
              <w:ind w:firstLine="0"/>
              <w:rPr>
                <w:b/>
                <w:bCs/>
              </w:rPr>
            </w:pPr>
            <w:r w:rsidRPr="008565F3">
              <w:rPr>
                <w:b/>
                <w:bCs/>
                <w:color w:val="F5A607"/>
                <w:sz w:val="40"/>
                <w:szCs w:val="40"/>
              </w:rPr>
              <w:lastRenderedPageBreak/>
              <w:t>PRÁTICA 01 – MEMÓRIA CACHE</w:t>
            </w:r>
          </w:p>
        </w:tc>
      </w:tr>
      <w:tr w:rsidR="00CE3906" w14:paraId="070D7866" w14:textId="77777777" w:rsidTr="00B41485">
        <w:tc>
          <w:tcPr>
            <w:tcW w:w="9716" w:type="dxa"/>
          </w:tcPr>
          <w:p w14:paraId="7F9B620D" w14:textId="5929A238" w:rsidR="00CE3906" w:rsidRPr="00FB0323" w:rsidRDefault="00CE3906">
            <w:pPr>
              <w:ind w:firstLine="0"/>
              <w:rPr>
                <w:b/>
                <w:bCs/>
                <w:sz w:val="32"/>
                <w:szCs w:val="32"/>
              </w:rPr>
            </w:pPr>
          </w:p>
        </w:tc>
      </w:tr>
      <w:tr w:rsidR="00CE3906" w14:paraId="0D5D844A" w14:textId="77777777" w:rsidTr="00B41485">
        <w:tc>
          <w:tcPr>
            <w:tcW w:w="9716" w:type="dxa"/>
            <w:shd w:val="clear" w:color="auto" w:fill="113162"/>
          </w:tcPr>
          <w:p w14:paraId="172B597F" w14:textId="77777777" w:rsidR="00F83D8E" w:rsidRPr="002920A3" w:rsidRDefault="00F83D8E" w:rsidP="00F83D8E">
            <w:r w:rsidRPr="002920A3">
              <w:t>Um computador tem os seguintes componentes na sua Hierarquia de Memória:</w:t>
            </w:r>
          </w:p>
          <w:p w14:paraId="75150F7C" w14:textId="2B0630A6" w:rsidR="00F83D8E" w:rsidRPr="002920A3" w:rsidRDefault="00F83D8E" w:rsidP="00F83D8E">
            <w:pPr>
              <w:pStyle w:val="PargrafodaLista"/>
              <w:numPr>
                <w:ilvl w:val="0"/>
                <w:numId w:val="23"/>
              </w:numPr>
            </w:pPr>
            <w:r w:rsidRPr="002920A3">
              <w:t xml:space="preserve">Cache L1 com um tempo de acesso de </w:t>
            </w:r>
            <w:r w:rsidR="00313C46">
              <w:t>1</w:t>
            </w:r>
            <w:r w:rsidR="008578C2">
              <w:t>5</w:t>
            </w:r>
            <w:r w:rsidRPr="002920A3">
              <w:t xml:space="preserve"> nanosegundos;</w:t>
            </w:r>
          </w:p>
          <w:p w14:paraId="44000AA6" w14:textId="546B55C1" w:rsidR="00F83D8E" w:rsidRPr="002920A3" w:rsidRDefault="00F83D8E" w:rsidP="00F83D8E">
            <w:pPr>
              <w:pStyle w:val="PargrafodaLista"/>
              <w:numPr>
                <w:ilvl w:val="0"/>
                <w:numId w:val="23"/>
              </w:numPr>
            </w:pPr>
            <w:r w:rsidRPr="002920A3">
              <w:t xml:space="preserve">Cache L2 com um tempo de acesso de </w:t>
            </w:r>
            <w:r w:rsidR="008578C2">
              <w:t>4</w:t>
            </w:r>
            <w:r w:rsidR="00F84394">
              <w:t>0</w:t>
            </w:r>
            <w:r w:rsidRPr="002920A3">
              <w:t xml:space="preserve"> nanosegundos;</w:t>
            </w:r>
          </w:p>
          <w:p w14:paraId="50A54CDC" w14:textId="32B3EFBD" w:rsidR="00F83D8E" w:rsidRDefault="00F83D8E" w:rsidP="00F83D8E">
            <w:pPr>
              <w:pStyle w:val="PargrafodaLista"/>
              <w:numPr>
                <w:ilvl w:val="0"/>
                <w:numId w:val="23"/>
              </w:numPr>
            </w:pPr>
            <w:r w:rsidRPr="002920A3">
              <w:t xml:space="preserve">Memória Principal (RAM) com um tempo de acesso de </w:t>
            </w:r>
            <w:r w:rsidR="008578C2">
              <w:t>2</w:t>
            </w:r>
            <w:r w:rsidR="00B71032">
              <w:t>0</w:t>
            </w:r>
            <w:r w:rsidR="008578C2">
              <w:t>0</w:t>
            </w:r>
            <w:r w:rsidRPr="002920A3">
              <w:t xml:space="preserve"> nanosegundos;</w:t>
            </w:r>
          </w:p>
          <w:p w14:paraId="7082637E" w14:textId="77777777" w:rsidR="00F83D8E" w:rsidRDefault="00F83D8E" w:rsidP="00F83D8E">
            <w:pPr>
              <w:pStyle w:val="PargrafodaLista"/>
              <w:ind w:left="1287" w:firstLine="0"/>
            </w:pPr>
          </w:p>
          <w:p w14:paraId="552FD53A" w14:textId="77777777" w:rsidR="00F83D8E" w:rsidRDefault="00F83D8E" w:rsidP="00F83D8E">
            <w:r w:rsidRPr="00121784">
              <w:t>Qual o tempo médio de acesso (nanosegundos) necessário para que uma aplicação acesse uma palavra referenciada nesse sistema considerando as seguintes taxas de acerto?</w:t>
            </w:r>
          </w:p>
          <w:p w14:paraId="7C85B727" w14:textId="492AE074" w:rsidR="00233421" w:rsidRDefault="00F83D8E" w:rsidP="00F83D8E">
            <w:r>
              <w:t xml:space="preserve">Elabore um diagrama conforme similar </w:t>
            </w:r>
            <w:r w:rsidR="0070486B">
              <w:t>à prática</w:t>
            </w:r>
            <w:r>
              <w:t xml:space="preserve"> 01 para demonstrar o entendimento</w:t>
            </w:r>
            <w:r w:rsidR="0070486B">
              <w:t xml:space="preserve"> (sugestão: utilizem o draw.io para fazer diagrama</w:t>
            </w:r>
            <w:r w:rsidR="004E688A">
              <w:t>, veja o exemplo abaixo:</w:t>
            </w:r>
            <w:r w:rsidR="0070486B">
              <w:t>)</w:t>
            </w:r>
          </w:p>
          <w:p w14:paraId="729D0FB5" w14:textId="77777777" w:rsidR="008E7CA5" w:rsidRDefault="008E7CA5" w:rsidP="00F83D8E"/>
          <w:p w14:paraId="3F863E70" w14:textId="24CED849" w:rsidR="00613DA8" w:rsidRDefault="008E7CA5" w:rsidP="008E7CA5">
            <w:pPr>
              <w:ind w:firstLine="17"/>
            </w:pPr>
            <w:r>
              <w:rPr>
                <w:noProof/>
              </w:rPr>
              <w:drawing>
                <wp:inline distT="0" distB="0" distL="0" distR="0" wp14:anchorId="03525C73" wp14:editId="7073E7FA">
                  <wp:extent cx="6018833" cy="416242"/>
                  <wp:effectExtent l="0" t="0" r="1270" b="3175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40395" cy="4177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A5BD07B" w14:textId="77777777" w:rsidR="004E688A" w:rsidRDefault="004E688A" w:rsidP="00F83D8E"/>
          <w:tbl>
            <w:tblPr>
              <w:tblStyle w:val="TabeladeGrade4-nfase4"/>
              <w:tblW w:w="0" w:type="auto"/>
              <w:tblLook w:val="04A0" w:firstRow="1" w:lastRow="0" w:firstColumn="1" w:lastColumn="0" w:noHBand="0" w:noVBand="1"/>
            </w:tblPr>
            <w:tblGrid>
              <w:gridCol w:w="4745"/>
              <w:gridCol w:w="4745"/>
            </w:tblGrid>
            <w:tr w:rsidR="00613DA8" w14:paraId="30F1D8C8" w14:textId="77777777" w:rsidTr="00613DA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45" w:type="dxa"/>
                </w:tcPr>
                <w:p w14:paraId="2B54FF25" w14:textId="1E749AF7" w:rsidR="00613DA8" w:rsidRDefault="00613DA8" w:rsidP="00613DA8">
                  <w:pPr>
                    <w:ind w:firstLine="0"/>
                    <w:jc w:val="center"/>
                  </w:pPr>
                  <w:r>
                    <w:t>Razão de falha da cache L1</w:t>
                  </w:r>
                </w:p>
              </w:tc>
              <w:tc>
                <w:tcPr>
                  <w:tcW w:w="4745" w:type="dxa"/>
                </w:tcPr>
                <w:p w14:paraId="76CCFC24" w14:textId="5A4A3795" w:rsidR="00613DA8" w:rsidRDefault="00613DA8" w:rsidP="00613DA8">
                  <w:pPr>
                    <w:ind w:firstLine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Razão de falha da cache L2</w:t>
                  </w:r>
                </w:p>
              </w:tc>
            </w:tr>
            <w:tr w:rsidR="00613DA8" w14:paraId="5744BFB3" w14:textId="77777777" w:rsidTr="00613D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45" w:type="dxa"/>
                </w:tcPr>
                <w:p w14:paraId="4916331E" w14:textId="47FAE039" w:rsidR="00613DA8" w:rsidRDefault="008A4ED5" w:rsidP="00613DA8">
                  <w:pPr>
                    <w:ind w:firstLine="0"/>
                    <w:jc w:val="center"/>
                  </w:pPr>
                  <w:r>
                    <w:t>2</w:t>
                  </w:r>
                  <w:r w:rsidR="00C34D7B">
                    <w:t>5</w:t>
                  </w:r>
                  <w:r w:rsidR="00613DA8">
                    <w:t>%</w:t>
                  </w:r>
                </w:p>
              </w:tc>
              <w:tc>
                <w:tcPr>
                  <w:tcW w:w="4745" w:type="dxa"/>
                </w:tcPr>
                <w:p w14:paraId="73B3E428" w14:textId="34A8E132" w:rsidR="00613DA8" w:rsidRPr="00613DA8" w:rsidRDefault="00C34D7B" w:rsidP="00613DA8">
                  <w:pPr>
                    <w:ind w:firstLine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2</w:t>
                  </w:r>
                  <w:r w:rsidR="00B71032">
                    <w:rPr>
                      <w:b/>
                      <w:bCs/>
                    </w:rPr>
                    <w:t>0</w:t>
                  </w:r>
                  <w:r w:rsidR="00613DA8" w:rsidRPr="00613DA8">
                    <w:rPr>
                      <w:b/>
                      <w:bCs/>
                    </w:rPr>
                    <w:t>%</w:t>
                  </w:r>
                </w:p>
              </w:tc>
            </w:tr>
          </w:tbl>
          <w:p w14:paraId="3FF840D2" w14:textId="77777777" w:rsidR="00613DA8" w:rsidRDefault="00613DA8" w:rsidP="00F83D8E"/>
          <w:p w14:paraId="3979B690" w14:textId="24F401DD" w:rsidR="00613DA8" w:rsidRPr="00F83D8E" w:rsidRDefault="00613DA8" w:rsidP="00F83D8E"/>
        </w:tc>
      </w:tr>
      <w:tr w:rsidR="002E4932" w14:paraId="416B7C47" w14:textId="77777777" w:rsidTr="00202F36">
        <w:tc>
          <w:tcPr>
            <w:tcW w:w="9716" w:type="dxa"/>
          </w:tcPr>
          <w:p w14:paraId="6FDA54A8" w14:textId="1190683B" w:rsidR="002E4932" w:rsidRPr="005E3F8D" w:rsidRDefault="00D83C3C" w:rsidP="005E3F8D">
            <w:pPr>
              <w:pStyle w:val="PargrafodaLista"/>
              <w:numPr>
                <w:ilvl w:val="0"/>
                <w:numId w:val="9"/>
              </w:numPr>
              <w:ind w:left="316" w:hanging="142"/>
              <w:rPr>
                <w:b/>
                <w:bCs/>
                <w:color w:val="113162"/>
              </w:rPr>
            </w:pPr>
            <w:r>
              <w:rPr>
                <w:b/>
                <w:bCs/>
                <w:color w:val="113162"/>
              </w:rPr>
              <w:t>Diagrama</w:t>
            </w:r>
          </w:p>
          <w:p w14:paraId="3E3CE6B5" w14:textId="6341D6CD" w:rsidR="000E7689" w:rsidRPr="000E7689" w:rsidRDefault="000E7689" w:rsidP="000E7689">
            <w:pPr>
              <w:pStyle w:val="PargrafodaLista"/>
              <w:ind w:left="0" w:firstLine="0"/>
              <w:rPr>
                <w:b/>
                <w:bCs/>
                <w:color w:val="113162"/>
              </w:rPr>
            </w:pPr>
          </w:p>
        </w:tc>
      </w:tr>
      <w:tr w:rsidR="003C20E6" w14:paraId="1A4DE4C5" w14:textId="77777777" w:rsidTr="00B41485">
        <w:tc>
          <w:tcPr>
            <w:tcW w:w="9716" w:type="dxa"/>
          </w:tcPr>
          <w:p w14:paraId="00E31940" w14:textId="39CDD1CD" w:rsidR="00093299" w:rsidRPr="00C1070F" w:rsidRDefault="00D83C3C" w:rsidP="0053537A">
            <w:pPr>
              <w:pStyle w:val="PargrafodaLista"/>
              <w:numPr>
                <w:ilvl w:val="0"/>
                <w:numId w:val="9"/>
              </w:numPr>
              <w:ind w:left="447" w:hanging="141"/>
              <w:rPr>
                <w:b/>
                <w:bCs/>
                <w:color w:val="F5A607"/>
              </w:rPr>
            </w:pPr>
            <w:r>
              <w:rPr>
                <w:b/>
                <w:bCs/>
                <w:color w:val="113162"/>
              </w:rPr>
              <w:t>Cálculos</w:t>
            </w:r>
          </w:p>
          <w:p w14:paraId="2F59924A" w14:textId="39E2FCFE" w:rsidR="00AB3409" w:rsidRPr="00047005" w:rsidRDefault="003417BB" w:rsidP="00047005">
            <w:pPr>
              <w:pStyle w:val="PargrafodaLista"/>
              <w:ind w:left="306" w:firstLine="0"/>
              <w:rPr>
                <w:color w:val="000000" w:themeColor="text1"/>
              </w:rPr>
            </w:pPr>
            <w:r w:rsidRPr="00047005">
              <w:rPr>
                <w:color w:val="FF0000"/>
              </w:rPr>
              <w:t xml:space="preserve"> </w:t>
            </w:r>
          </w:p>
        </w:tc>
      </w:tr>
    </w:tbl>
    <w:p w14:paraId="59B916F8" w14:textId="6651385C" w:rsidR="008565F3" w:rsidRDefault="008565F3" w:rsidP="00734D48">
      <w:pPr>
        <w:tabs>
          <w:tab w:val="left" w:pos="3640"/>
        </w:tabs>
        <w:ind w:firstLine="0"/>
      </w:pPr>
    </w:p>
    <w:p w14:paraId="54EC0D51" w14:textId="77777777" w:rsidR="008565F3" w:rsidRDefault="008565F3">
      <w:pPr>
        <w:ind w:firstLine="709"/>
      </w:pPr>
      <w:r>
        <w:br w:type="page"/>
      </w:r>
    </w:p>
    <w:tbl>
      <w:tblPr>
        <w:tblStyle w:val="Tabelacomgrade"/>
        <w:tblW w:w="0" w:type="auto"/>
        <w:tblBorders>
          <w:top w:val="single" w:sz="12" w:space="0" w:color="113162"/>
          <w:left w:val="single" w:sz="12" w:space="0" w:color="113162"/>
          <w:bottom w:val="single" w:sz="12" w:space="0" w:color="113162"/>
          <w:right w:val="single" w:sz="12" w:space="0" w:color="113162"/>
          <w:insideH w:val="single" w:sz="12" w:space="0" w:color="113162"/>
          <w:insideV w:val="single" w:sz="12" w:space="0" w:color="113162"/>
        </w:tblBorders>
        <w:tblLook w:val="04A0" w:firstRow="1" w:lastRow="0" w:firstColumn="1" w:lastColumn="0" w:noHBand="0" w:noVBand="1"/>
      </w:tblPr>
      <w:tblGrid>
        <w:gridCol w:w="9716"/>
      </w:tblGrid>
      <w:tr w:rsidR="008565F3" w14:paraId="51E3FB21" w14:textId="77777777" w:rsidTr="008D3F87">
        <w:tc>
          <w:tcPr>
            <w:tcW w:w="9716" w:type="dxa"/>
            <w:shd w:val="clear" w:color="auto" w:fill="113162"/>
          </w:tcPr>
          <w:p w14:paraId="7EC7CBD7" w14:textId="1D02532A" w:rsidR="008565F3" w:rsidRPr="00D91FAE" w:rsidRDefault="00B32299" w:rsidP="008D3F87">
            <w:pPr>
              <w:ind w:firstLine="0"/>
              <w:rPr>
                <w:b/>
                <w:bCs/>
              </w:rPr>
            </w:pPr>
            <w:r w:rsidRPr="00B32299">
              <w:rPr>
                <w:b/>
                <w:bCs/>
                <w:color w:val="F5A607"/>
                <w:sz w:val="40"/>
                <w:szCs w:val="40"/>
              </w:rPr>
              <w:t>PRÁTICA 02 - RAID</w:t>
            </w:r>
          </w:p>
        </w:tc>
      </w:tr>
      <w:tr w:rsidR="008565F3" w14:paraId="7664E510" w14:textId="77777777" w:rsidTr="008D3F87">
        <w:tc>
          <w:tcPr>
            <w:tcW w:w="9716" w:type="dxa"/>
          </w:tcPr>
          <w:p w14:paraId="3225FCED" w14:textId="77777777" w:rsidR="008565F3" w:rsidRPr="00FB0323" w:rsidRDefault="008565F3" w:rsidP="008D3F87">
            <w:pPr>
              <w:ind w:firstLine="0"/>
              <w:rPr>
                <w:b/>
                <w:bCs/>
                <w:sz w:val="32"/>
                <w:szCs w:val="32"/>
              </w:rPr>
            </w:pPr>
          </w:p>
        </w:tc>
      </w:tr>
      <w:tr w:rsidR="008565F3" w14:paraId="38D2CBA8" w14:textId="77777777" w:rsidTr="008D3F87">
        <w:tc>
          <w:tcPr>
            <w:tcW w:w="9716" w:type="dxa"/>
            <w:shd w:val="clear" w:color="auto" w:fill="113162"/>
          </w:tcPr>
          <w:p w14:paraId="0AAB09B4" w14:textId="77777777" w:rsidR="00404432" w:rsidRDefault="00404432" w:rsidP="000479EC">
            <w:pPr>
              <w:ind w:firstLine="0"/>
            </w:pPr>
            <w:r w:rsidRPr="00C534DA">
              <w:t>Imagina que sua empresa está interessada em instalar um servidor local. Dentre os diversos parâmetros a se preocupar o armazenamento de dados ganha destaque. Para o armazenamento, foi lhe dado as seguintes opções de HDD’s:</w:t>
            </w:r>
          </w:p>
          <w:p w14:paraId="78B67858" w14:textId="77777777" w:rsidR="000479EC" w:rsidRPr="00C534DA" w:rsidRDefault="000479EC" w:rsidP="000479EC">
            <w:pPr>
              <w:ind w:firstLine="0"/>
            </w:pPr>
          </w:p>
          <w:p w14:paraId="5E9FF948" w14:textId="6E17F721" w:rsidR="00404432" w:rsidRPr="00C534DA" w:rsidRDefault="00404432" w:rsidP="00B33CF6">
            <w:pPr>
              <w:pStyle w:val="PargrafodaLista"/>
              <w:numPr>
                <w:ilvl w:val="0"/>
                <w:numId w:val="24"/>
              </w:numPr>
            </w:pPr>
            <w:r w:rsidRPr="00C534DA">
              <w:t xml:space="preserve">HDD modelo A de capacidade </w:t>
            </w:r>
            <w:r w:rsidR="00EE47BD">
              <w:t>3</w:t>
            </w:r>
            <w:r w:rsidRPr="00C534DA">
              <w:t xml:space="preserve">TB custando </w:t>
            </w:r>
            <w:r w:rsidR="00EE47BD">
              <w:t>200</w:t>
            </w:r>
            <w:r w:rsidRPr="00C534DA">
              <w:t xml:space="preserve"> reais; </w:t>
            </w:r>
          </w:p>
          <w:p w14:paraId="3A2B3685" w14:textId="65988B10" w:rsidR="00404432" w:rsidRDefault="00404432" w:rsidP="00B33CF6">
            <w:pPr>
              <w:pStyle w:val="PargrafodaLista"/>
              <w:numPr>
                <w:ilvl w:val="0"/>
                <w:numId w:val="24"/>
              </w:numPr>
            </w:pPr>
            <w:r w:rsidRPr="00C534DA">
              <w:t xml:space="preserve">HDD modelo B de capacidade </w:t>
            </w:r>
            <w:r w:rsidR="00EE47BD">
              <w:t>8</w:t>
            </w:r>
            <w:r w:rsidRPr="00C534DA">
              <w:t xml:space="preserve">TB custando </w:t>
            </w:r>
            <w:r w:rsidR="00067B69">
              <w:t>700</w:t>
            </w:r>
            <w:r w:rsidRPr="00C534DA">
              <w:t xml:space="preserve"> reais;</w:t>
            </w:r>
          </w:p>
          <w:p w14:paraId="26D74D5B" w14:textId="77777777" w:rsidR="00404432" w:rsidRDefault="00404432" w:rsidP="00B33CF6">
            <w:pPr>
              <w:ind w:left="567" w:firstLine="0"/>
            </w:pPr>
            <w:r>
              <w:t>Custo para instalar HDD’s:</w:t>
            </w:r>
          </w:p>
          <w:p w14:paraId="2CBF6903" w14:textId="0D8E77DA" w:rsidR="00404432" w:rsidRDefault="00404432" w:rsidP="00B33CF6">
            <w:pPr>
              <w:pStyle w:val="PargrafodaLista"/>
              <w:numPr>
                <w:ilvl w:val="0"/>
                <w:numId w:val="25"/>
              </w:numPr>
            </w:pPr>
            <w:r>
              <w:t xml:space="preserve">Instalar até </w:t>
            </w:r>
            <w:r w:rsidR="00B33CF6">
              <w:t>4</w:t>
            </w:r>
            <w:r>
              <w:t xml:space="preserve"> HDD’s = </w:t>
            </w:r>
            <w:r w:rsidR="00525901">
              <w:t>3</w:t>
            </w:r>
            <w:r w:rsidR="00A12DD2">
              <w:t>00</w:t>
            </w:r>
            <w:r>
              <w:t xml:space="preserve"> reais</w:t>
            </w:r>
            <w:r w:rsidR="000479EC">
              <w:t>;</w:t>
            </w:r>
          </w:p>
          <w:p w14:paraId="462C6078" w14:textId="6EAD687D" w:rsidR="00404432" w:rsidRDefault="00404432" w:rsidP="00B33CF6">
            <w:pPr>
              <w:pStyle w:val="PargrafodaLista"/>
              <w:numPr>
                <w:ilvl w:val="0"/>
                <w:numId w:val="25"/>
              </w:numPr>
            </w:pPr>
            <w:r>
              <w:t xml:space="preserve">Instalar até </w:t>
            </w:r>
            <w:r w:rsidR="00B33CF6">
              <w:t>8</w:t>
            </w:r>
            <w:r>
              <w:t xml:space="preserve"> HDD’s = </w:t>
            </w:r>
            <w:r w:rsidR="006369C7">
              <w:t>7</w:t>
            </w:r>
            <w:r w:rsidR="00A12DD2">
              <w:t>00</w:t>
            </w:r>
            <w:r>
              <w:t xml:space="preserve"> reais</w:t>
            </w:r>
            <w:r w:rsidR="000479EC">
              <w:t>;</w:t>
            </w:r>
          </w:p>
          <w:p w14:paraId="2F7DC744" w14:textId="11B88405" w:rsidR="00404432" w:rsidRDefault="00404432" w:rsidP="00B33CF6">
            <w:pPr>
              <w:pStyle w:val="PargrafodaLista"/>
              <w:numPr>
                <w:ilvl w:val="0"/>
                <w:numId w:val="25"/>
              </w:numPr>
            </w:pPr>
            <w:r>
              <w:t xml:space="preserve">Instalar até </w:t>
            </w:r>
            <w:r w:rsidR="00B33CF6">
              <w:t>12</w:t>
            </w:r>
            <w:r>
              <w:t xml:space="preserve"> HDD’s = </w:t>
            </w:r>
            <w:r w:rsidR="00EB5F12">
              <w:t>1</w:t>
            </w:r>
            <w:r w:rsidR="009A3B65">
              <w:t>2</w:t>
            </w:r>
            <w:r w:rsidR="00B33CF6">
              <w:t>00</w:t>
            </w:r>
            <w:r>
              <w:t xml:space="preserve"> reais</w:t>
            </w:r>
            <w:r w:rsidR="000479EC">
              <w:t>;</w:t>
            </w:r>
          </w:p>
          <w:p w14:paraId="7DE2BE60" w14:textId="183A5AC2" w:rsidR="00B33CF6" w:rsidRDefault="00E30B12" w:rsidP="00B33CF6">
            <w:pPr>
              <w:pStyle w:val="PargrafodaLista"/>
              <w:numPr>
                <w:ilvl w:val="0"/>
                <w:numId w:val="25"/>
              </w:numPr>
            </w:pPr>
            <w:r>
              <w:t xml:space="preserve">Instalar até </w:t>
            </w:r>
            <w:r w:rsidR="00B33CF6">
              <w:t>16</w:t>
            </w:r>
            <w:r>
              <w:t xml:space="preserve"> HDD’s = </w:t>
            </w:r>
            <w:r w:rsidR="009A3B65">
              <w:t>1800</w:t>
            </w:r>
            <w:r>
              <w:t xml:space="preserve"> reais</w:t>
            </w:r>
            <w:r w:rsidR="000479EC">
              <w:t>;</w:t>
            </w:r>
          </w:p>
          <w:p w14:paraId="53DE9B0D" w14:textId="77777777" w:rsidR="000479EC" w:rsidRDefault="000479EC" w:rsidP="000479EC">
            <w:pPr>
              <w:pStyle w:val="PargrafodaLista"/>
              <w:ind w:left="1287" w:firstLine="0"/>
            </w:pPr>
          </w:p>
          <w:p w14:paraId="14B1FA8D" w14:textId="6C586061" w:rsidR="000479EC" w:rsidRPr="00487325" w:rsidRDefault="00404432" w:rsidP="000479EC">
            <w:pPr>
              <w:ind w:firstLine="0"/>
              <w:rPr>
                <w:u w:val="single"/>
              </w:rPr>
            </w:pPr>
            <w:r w:rsidRPr="00C534DA">
              <w:t>Como redundância de dados é uma política da empresa, todo o sistema de armazenamento deve ser feito utilizando RAID</w:t>
            </w:r>
            <w:r w:rsidR="00487325">
              <w:t xml:space="preserve"> e ser capaz de armazenar 24TB de dado.</w:t>
            </w:r>
          </w:p>
          <w:p w14:paraId="0C2C497C" w14:textId="77777777" w:rsidR="000479EC" w:rsidRDefault="000479EC" w:rsidP="000479EC">
            <w:pPr>
              <w:ind w:firstLine="0"/>
            </w:pPr>
          </w:p>
          <w:p w14:paraId="55D3C8FF" w14:textId="10AEE817" w:rsidR="00104D62" w:rsidRPr="00F83D8E" w:rsidRDefault="000479EC" w:rsidP="000479EC">
            <w:pPr>
              <w:ind w:firstLine="0"/>
            </w:pPr>
            <w:r>
              <w:t xml:space="preserve">Complete a tabela abaixo </w:t>
            </w:r>
            <w:r w:rsidR="00104D62">
              <w:t xml:space="preserve">e responda: Qual a opção com o melhor </w:t>
            </w:r>
            <w:r w:rsidR="005E3F8D">
              <w:t>custo-benefício</w:t>
            </w:r>
            <w:r w:rsidR="00104D62">
              <w:t xml:space="preserve"> e </w:t>
            </w:r>
            <w:r w:rsidR="004A39FE">
              <w:t>uma redundância de dados?</w:t>
            </w:r>
          </w:p>
        </w:tc>
      </w:tr>
      <w:tr w:rsidR="008565F3" w14:paraId="3B8A6544" w14:textId="77777777" w:rsidTr="008D3F87">
        <w:tc>
          <w:tcPr>
            <w:tcW w:w="9716" w:type="dxa"/>
          </w:tcPr>
          <w:p w14:paraId="09DBD0E3" w14:textId="77777777" w:rsidR="008565F3" w:rsidRPr="00184447" w:rsidRDefault="008565F3" w:rsidP="008565F3">
            <w:pPr>
              <w:pStyle w:val="PargrafodaLista"/>
              <w:numPr>
                <w:ilvl w:val="0"/>
                <w:numId w:val="9"/>
              </w:numPr>
              <w:ind w:left="316" w:hanging="142"/>
              <w:rPr>
                <w:b/>
                <w:bCs/>
                <w:color w:val="113162"/>
              </w:rPr>
            </w:pPr>
            <w:r>
              <w:rPr>
                <w:b/>
                <w:bCs/>
                <w:color w:val="113162"/>
              </w:rPr>
              <w:t>Diagrama</w:t>
            </w:r>
          </w:p>
          <w:p w14:paraId="50E95AAC" w14:textId="77777777" w:rsidR="008565F3" w:rsidRDefault="008565F3" w:rsidP="008D3F87">
            <w:pPr>
              <w:ind w:firstLine="0"/>
              <w:jc w:val="center"/>
            </w:pPr>
          </w:p>
          <w:tbl>
            <w:tblPr>
              <w:tblW w:w="95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865"/>
              <w:gridCol w:w="514"/>
              <w:gridCol w:w="1330"/>
              <w:gridCol w:w="1135"/>
              <w:gridCol w:w="1134"/>
              <w:gridCol w:w="702"/>
              <w:gridCol w:w="1151"/>
              <w:gridCol w:w="132"/>
              <w:gridCol w:w="1417"/>
              <w:gridCol w:w="1120"/>
            </w:tblGrid>
            <w:tr w:rsidR="00556DCE" w:rsidRPr="00F2344E" w14:paraId="15259A62" w14:textId="77777777" w:rsidTr="00862CBF">
              <w:trPr>
                <w:trHeight w:val="300"/>
              </w:trPr>
              <w:tc>
                <w:tcPr>
                  <w:tcW w:w="865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C65911"/>
                  <w:noWrap/>
                  <w:vAlign w:val="bottom"/>
                  <w:hideMark/>
                </w:tcPr>
                <w:p w14:paraId="6E1A632B" w14:textId="77777777" w:rsidR="00F2344E" w:rsidRPr="00F2344E" w:rsidRDefault="00F2344E" w:rsidP="00F2344E">
                  <w:pPr>
                    <w:spacing w:line="240" w:lineRule="auto"/>
                    <w:ind w:firstLine="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FFFFFF"/>
                      <w:lang w:eastAsia="pt-BR"/>
                    </w:rPr>
                  </w:pPr>
                  <w:r w:rsidRPr="00F2344E">
                    <w:rPr>
                      <w:rFonts w:ascii="Calibri" w:eastAsia="Times New Roman" w:hAnsi="Calibri" w:cs="Calibri"/>
                      <w:b/>
                      <w:bCs/>
                      <w:color w:val="FFFFFF"/>
                      <w:lang w:eastAsia="pt-BR"/>
                    </w:rPr>
                    <w:t> </w:t>
                  </w:r>
                </w:p>
              </w:tc>
              <w:tc>
                <w:tcPr>
                  <w:tcW w:w="4113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2F75B5"/>
                  <w:noWrap/>
                  <w:vAlign w:val="bottom"/>
                  <w:hideMark/>
                </w:tcPr>
                <w:p w14:paraId="055B50C6" w14:textId="754B8E4B" w:rsidR="00F2344E" w:rsidRPr="003E6665" w:rsidRDefault="00F2344E" w:rsidP="003E6665">
                  <w:pPr>
                    <w:spacing w:line="240" w:lineRule="auto"/>
                    <w:ind w:firstLine="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20"/>
                      <w:szCs w:val="20"/>
                      <w:lang w:eastAsia="pt-BR"/>
                    </w:rPr>
                  </w:pPr>
                  <w:r w:rsidRPr="003E6665"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20"/>
                      <w:szCs w:val="20"/>
                      <w:lang w:eastAsia="pt-BR"/>
                    </w:rPr>
                    <w:t>MODELO A (</w:t>
                  </w:r>
                  <w:r w:rsidR="004F4978"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20"/>
                      <w:szCs w:val="20"/>
                      <w:lang w:eastAsia="pt-BR"/>
                    </w:rPr>
                    <w:t>3</w:t>
                  </w:r>
                  <w:r w:rsidRPr="003E6665"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20"/>
                      <w:szCs w:val="20"/>
                      <w:lang w:eastAsia="pt-BR"/>
                    </w:rPr>
                    <w:t xml:space="preserve">TB - R$ </w:t>
                  </w:r>
                  <w:r w:rsidR="004F4978"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20"/>
                      <w:szCs w:val="20"/>
                      <w:lang w:eastAsia="pt-BR"/>
                    </w:rPr>
                    <w:t>200,00</w:t>
                  </w:r>
                  <w:r w:rsidRPr="003E6665"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20"/>
                      <w:szCs w:val="20"/>
                      <w:lang w:eastAsia="pt-BR"/>
                    </w:rPr>
                    <w:t>)</w:t>
                  </w:r>
                </w:p>
              </w:tc>
              <w:tc>
                <w:tcPr>
                  <w:tcW w:w="4522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548235"/>
                  <w:noWrap/>
                  <w:vAlign w:val="bottom"/>
                  <w:hideMark/>
                </w:tcPr>
                <w:p w14:paraId="1B3681FD" w14:textId="00D711F9" w:rsidR="00F2344E" w:rsidRPr="003E6665" w:rsidRDefault="00F2344E" w:rsidP="003E6665">
                  <w:pPr>
                    <w:spacing w:line="240" w:lineRule="auto"/>
                    <w:ind w:firstLine="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20"/>
                      <w:szCs w:val="20"/>
                      <w:lang w:eastAsia="pt-BR"/>
                    </w:rPr>
                  </w:pPr>
                  <w:r w:rsidRPr="003E6665"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20"/>
                      <w:szCs w:val="20"/>
                      <w:lang w:eastAsia="pt-BR"/>
                    </w:rPr>
                    <w:t>MODELO B (</w:t>
                  </w:r>
                  <w:r w:rsidR="004F4978"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20"/>
                      <w:szCs w:val="20"/>
                      <w:lang w:eastAsia="pt-BR"/>
                    </w:rPr>
                    <w:t>8</w:t>
                  </w:r>
                  <w:r w:rsidRPr="003E6665"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20"/>
                      <w:szCs w:val="20"/>
                      <w:lang w:eastAsia="pt-BR"/>
                    </w:rPr>
                    <w:t xml:space="preserve">TB - R$ </w:t>
                  </w:r>
                  <w:r w:rsidR="004F4978"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20"/>
                      <w:szCs w:val="20"/>
                      <w:lang w:eastAsia="pt-BR"/>
                    </w:rPr>
                    <w:t>700,00</w:t>
                  </w:r>
                  <w:r w:rsidRPr="003E6665"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20"/>
                      <w:szCs w:val="20"/>
                      <w:lang w:eastAsia="pt-BR"/>
                    </w:rPr>
                    <w:t>)</w:t>
                  </w:r>
                </w:p>
              </w:tc>
            </w:tr>
            <w:tr w:rsidR="004F4978" w:rsidRPr="00F2344E" w14:paraId="5CE255F4" w14:textId="77777777" w:rsidTr="004F4978">
              <w:trPr>
                <w:trHeight w:val="300"/>
              </w:trPr>
              <w:tc>
                <w:tcPr>
                  <w:tcW w:w="865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5EA0626A" w14:textId="77777777" w:rsidR="004F4978" w:rsidRPr="00F2344E" w:rsidRDefault="004F4978" w:rsidP="004F49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b/>
                      <w:bCs/>
                      <w:color w:val="FFFFFF"/>
                      <w:lang w:eastAsia="pt-BR"/>
                    </w:rPr>
                  </w:pPr>
                </w:p>
              </w:tc>
              <w:tc>
                <w:tcPr>
                  <w:tcW w:w="5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2F75B5"/>
                  <w:noWrap/>
                  <w:vAlign w:val="bottom"/>
                  <w:hideMark/>
                </w:tcPr>
                <w:p w14:paraId="49EC5AEB" w14:textId="670E614D" w:rsidR="004F4978" w:rsidRPr="00556DCE" w:rsidRDefault="004F4978" w:rsidP="004F4978">
                  <w:pPr>
                    <w:spacing w:line="240" w:lineRule="auto"/>
                    <w:ind w:firstLine="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18"/>
                      <w:szCs w:val="18"/>
                      <w:lang w:eastAsia="pt-BR"/>
                    </w:rPr>
                  </w:pPr>
                  <w:r w:rsidRPr="00556DCE"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18"/>
                      <w:szCs w:val="18"/>
                      <w:lang w:eastAsia="pt-BR"/>
                    </w:rPr>
                    <w:t>Qtde</w:t>
                  </w:r>
                </w:p>
              </w:tc>
              <w:tc>
                <w:tcPr>
                  <w:tcW w:w="13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2F75B5"/>
                  <w:noWrap/>
                  <w:vAlign w:val="bottom"/>
                  <w:hideMark/>
                </w:tcPr>
                <w:p w14:paraId="0B68BE1E" w14:textId="49347607" w:rsidR="004F4978" w:rsidRPr="00556DCE" w:rsidRDefault="004F4978" w:rsidP="004F4978">
                  <w:pPr>
                    <w:spacing w:line="240" w:lineRule="auto"/>
                    <w:ind w:firstLine="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18"/>
                      <w:szCs w:val="18"/>
                      <w:lang w:eastAsia="pt-BR"/>
                    </w:rPr>
                  </w:pPr>
                  <w:r w:rsidRPr="00556DCE"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18"/>
                      <w:szCs w:val="18"/>
                      <w:lang w:eastAsia="pt-BR"/>
                    </w:rPr>
                    <w:t xml:space="preserve">Preço Unitário </w:t>
                  </w:r>
                </w:p>
              </w:tc>
              <w:tc>
                <w:tcPr>
                  <w:tcW w:w="11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2F75B5"/>
                  <w:noWrap/>
                  <w:vAlign w:val="bottom"/>
                  <w:hideMark/>
                </w:tcPr>
                <w:p w14:paraId="4C524915" w14:textId="416954F1" w:rsidR="004F4978" w:rsidRPr="00556DCE" w:rsidRDefault="004F4978" w:rsidP="004F4978">
                  <w:pPr>
                    <w:spacing w:line="240" w:lineRule="auto"/>
                    <w:ind w:firstLine="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18"/>
                      <w:szCs w:val="18"/>
                      <w:lang w:eastAsia="pt-BR"/>
                    </w:rPr>
                  </w:pPr>
                  <w:r w:rsidRPr="00556DCE"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18"/>
                      <w:szCs w:val="18"/>
                      <w:lang w:eastAsia="pt-BR"/>
                    </w:rPr>
                    <w:t>Instalação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2F75B5"/>
                  <w:noWrap/>
                  <w:vAlign w:val="bottom"/>
                  <w:hideMark/>
                </w:tcPr>
                <w:p w14:paraId="0BCA8FB6" w14:textId="0C03E9B9" w:rsidR="004F4978" w:rsidRPr="00556DCE" w:rsidRDefault="004F4978" w:rsidP="004F4978">
                  <w:pPr>
                    <w:spacing w:line="240" w:lineRule="auto"/>
                    <w:ind w:firstLine="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18"/>
                      <w:szCs w:val="18"/>
                      <w:lang w:eastAsia="pt-BR"/>
                    </w:rPr>
                  </w:pPr>
                  <w:r w:rsidRPr="00556DCE"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18"/>
                      <w:szCs w:val="18"/>
                      <w:lang w:eastAsia="pt-BR"/>
                    </w:rPr>
                    <w:t xml:space="preserve">Total </w:t>
                  </w:r>
                </w:p>
              </w:tc>
              <w:tc>
                <w:tcPr>
                  <w:tcW w:w="7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548235"/>
                  <w:noWrap/>
                  <w:vAlign w:val="bottom"/>
                  <w:hideMark/>
                </w:tcPr>
                <w:p w14:paraId="74F7EDDD" w14:textId="25322F33" w:rsidR="004F4978" w:rsidRPr="00556DCE" w:rsidRDefault="004F4978" w:rsidP="004F4978">
                  <w:pPr>
                    <w:spacing w:line="240" w:lineRule="auto"/>
                    <w:ind w:firstLine="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18"/>
                      <w:szCs w:val="18"/>
                      <w:lang w:eastAsia="pt-BR"/>
                    </w:rPr>
                  </w:pPr>
                  <w:r w:rsidRPr="00556DCE"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18"/>
                      <w:szCs w:val="18"/>
                      <w:lang w:eastAsia="pt-BR"/>
                    </w:rPr>
                    <w:t>Qtde</w:t>
                  </w:r>
                </w:p>
              </w:tc>
              <w:tc>
                <w:tcPr>
                  <w:tcW w:w="128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548235"/>
                  <w:noWrap/>
                  <w:vAlign w:val="bottom"/>
                  <w:hideMark/>
                </w:tcPr>
                <w:p w14:paraId="666D32B1" w14:textId="4AE53CA7" w:rsidR="004F4978" w:rsidRPr="00556DCE" w:rsidRDefault="004F4978" w:rsidP="004F4978">
                  <w:pPr>
                    <w:spacing w:line="240" w:lineRule="auto"/>
                    <w:ind w:firstLine="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18"/>
                      <w:szCs w:val="18"/>
                      <w:lang w:eastAsia="pt-BR"/>
                    </w:rPr>
                  </w:pPr>
                  <w:r w:rsidRPr="00556DCE"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18"/>
                      <w:szCs w:val="18"/>
                      <w:lang w:eastAsia="pt-BR"/>
                    </w:rPr>
                    <w:t xml:space="preserve">Preço Unitário 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548235"/>
                  <w:noWrap/>
                  <w:vAlign w:val="bottom"/>
                  <w:hideMark/>
                </w:tcPr>
                <w:p w14:paraId="063E9070" w14:textId="66D803FB" w:rsidR="004F4978" w:rsidRPr="00556DCE" w:rsidRDefault="004F4978" w:rsidP="004F4978">
                  <w:pPr>
                    <w:spacing w:line="240" w:lineRule="auto"/>
                    <w:ind w:firstLine="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18"/>
                      <w:szCs w:val="18"/>
                      <w:lang w:eastAsia="pt-BR"/>
                    </w:rPr>
                  </w:pPr>
                  <w:r w:rsidRPr="00556DCE"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18"/>
                      <w:szCs w:val="18"/>
                      <w:lang w:eastAsia="pt-BR"/>
                    </w:rPr>
                    <w:t>Instalação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548235"/>
                  <w:noWrap/>
                  <w:vAlign w:val="bottom"/>
                  <w:hideMark/>
                </w:tcPr>
                <w:p w14:paraId="2937CDE3" w14:textId="761411D7" w:rsidR="004F4978" w:rsidRPr="00556DCE" w:rsidRDefault="004F4978" w:rsidP="004F4978">
                  <w:pPr>
                    <w:spacing w:line="240" w:lineRule="auto"/>
                    <w:ind w:firstLine="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18"/>
                      <w:szCs w:val="18"/>
                      <w:lang w:eastAsia="pt-BR"/>
                    </w:rPr>
                  </w:pPr>
                  <w:r w:rsidRPr="00556DCE"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18"/>
                      <w:szCs w:val="18"/>
                      <w:lang w:eastAsia="pt-BR"/>
                    </w:rPr>
                    <w:t xml:space="preserve">Total </w:t>
                  </w:r>
                </w:p>
              </w:tc>
            </w:tr>
            <w:tr w:rsidR="00862CBF" w:rsidRPr="00F2344E" w14:paraId="76BC6602" w14:textId="77777777" w:rsidTr="005E3F8D">
              <w:trPr>
                <w:trHeight w:val="340"/>
              </w:trPr>
              <w:tc>
                <w:tcPr>
                  <w:tcW w:w="8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C65911"/>
                  <w:noWrap/>
                  <w:vAlign w:val="bottom"/>
                  <w:hideMark/>
                </w:tcPr>
                <w:p w14:paraId="72085F55" w14:textId="77777777" w:rsidR="00F2344E" w:rsidRPr="003E6665" w:rsidRDefault="00F2344E" w:rsidP="00F2344E">
                  <w:pPr>
                    <w:spacing w:line="240" w:lineRule="auto"/>
                    <w:ind w:firstLine="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20"/>
                      <w:szCs w:val="20"/>
                      <w:lang w:eastAsia="pt-BR"/>
                    </w:rPr>
                  </w:pPr>
                  <w:r w:rsidRPr="003E6665"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20"/>
                      <w:szCs w:val="20"/>
                      <w:lang w:eastAsia="pt-BR"/>
                    </w:rPr>
                    <w:t>RAID 0</w:t>
                  </w:r>
                </w:p>
              </w:tc>
              <w:tc>
                <w:tcPr>
                  <w:tcW w:w="5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463E3D16" w14:textId="06D15297" w:rsidR="00F2344E" w:rsidRPr="003E6665" w:rsidRDefault="00F2344E" w:rsidP="003E6665">
                  <w:pPr>
                    <w:spacing w:line="240" w:lineRule="auto"/>
                    <w:ind w:firstLine="0"/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13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5CBA3C8C" w14:textId="7B97BA41" w:rsidR="00F2344E" w:rsidRPr="003E6665" w:rsidRDefault="00F2344E" w:rsidP="003E6665">
                  <w:pPr>
                    <w:spacing w:line="240" w:lineRule="auto"/>
                    <w:ind w:firstLine="0"/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11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6FB1B29B" w14:textId="459B8DB2" w:rsidR="00F2344E" w:rsidRPr="003E6665" w:rsidRDefault="00F2344E" w:rsidP="003E6665">
                  <w:pPr>
                    <w:spacing w:line="240" w:lineRule="auto"/>
                    <w:ind w:firstLine="0"/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0F1DC5CB" w14:textId="5BB4E3FF" w:rsidR="00F2344E" w:rsidRPr="003E6665" w:rsidRDefault="00F2344E" w:rsidP="003E6665">
                  <w:pPr>
                    <w:spacing w:line="240" w:lineRule="auto"/>
                    <w:ind w:firstLine="0"/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7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0439BC5D" w14:textId="3632F384" w:rsidR="00F2344E" w:rsidRPr="003E6665" w:rsidRDefault="00F2344E" w:rsidP="003E6665">
                  <w:pPr>
                    <w:spacing w:line="240" w:lineRule="auto"/>
                    <w:ind w:firstLine="0"/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11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35FBF76E" w14:textId="360D4593" w:rsidR="00F2344E" w:rsidRPr="003E6665" w:rsidRDefault="00F2344E" w:rsidP="003E6665">
                  <w:pPr>
                    <w:spacing w:line="240" w:lineRule="auto"/>
                    <w:ind w:firstLine="0"/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154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1E5000EB" w14:textId="2748FC8C" w:rsidR="00F2344E" w:rsidRPr="003E6665" w:rsidRDefault="00F2344E" w:rsidP="003E6665">
                  <w:pPr>
                    <w:spacing w:line="240" w:lineRule="auto"/>
                    <w:ind w:firstLine="0"/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7E3FF58F" w14:textId="6BFB6B1C" w:rsidR="00F2344E" w:rsidRPr="003E6665" w:rsidRDefault="00F2344E" w:rsidP="003E6665">
                  <w:pPr>
                    <w:spacing w:line="240" w:lineRule="auto"/>
                    <w:ind w:firstLine="0"/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862CBF" w:rsidRPr="00F2344E" w14:paraId="5B572E5B" w14:textId="77777777" w:rsidTr="005E3F8D">
              <w:trPr>
                <w:trHeight w:val="340"/>
              </w:trPr>
              <w:tc>
                <w:tcPr>
                  <w:tcW w:w="8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C65911"/>
                  <w:noWrap/>
                  <w:vAlign w:val="bottom"/>
                  <w:hideMark/>
                </w:tcPr>
                <w:p w14:paraId="34A24CB2" w14:textId="77777777" w:rsidR="00F2344E" w:rsidRPr="003E6665" w:rsidRDefault="00F2344E" w:rsidP="00F2344E">
                  <w:pPr>
                    <w:spacing w:line="240" w:lineRule="auto"/>
                    <w:ind w:firstLine="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20"/>
                      <w:szCs w:val="20"/>
                      <w:lang w:eastAsia="pt-BR"/>
                    </w:rPr>
                  </w:pPr>
                  <w:r w:rsidRPr="003E6665"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20"/>
                      <w:szCs w:val="20"/>
                      <w:lang w:eastAsia="pt-BR"/>
                    </w:rPr>
                    <w:t>RAID 1</w:t>
                  </w:r>
                </w:p>
              </w:tc>
              <w:tc>
                <w:tcPr>
                  <w:tcW w:w="5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BDD7EE"/>
                  <w:noWrap/>
                  <w:vAlign w:val="bottom"/>
                </w:tcPr>
                <w:p w14:paraId="516506C7" w14:textId="671C8562" w:rsidR="00F2344E" w:rsidRPr="003E6665" w:rsidRDefault="00F2344E" w:rsidP="003E6665">
                  <w:pPr>
                    <w:spacing w:line="240" w:lineRule="auto"/>
                    <w:ind w:firstLine="0"/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13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BDD7EE"/>
                  <w:noWrap/>
                  <w:vAlign w:val="bottom"/>
                </w:tcPr>
                <w:p w14:paraId="2BC1F063" w14:textId="3B8136B5" w:rsidR="00F2344E" w:rsidRPr="003E6665" w:rsidRDefault="00F2344E" w:rsidP="003E6665">
                  <w:pPr>
                    <w:spacing w:line="240" w:lineRule="auto"/>
                    <w:ind w:firstLine="0"/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11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BDD7EE"/>
                  <w:noWrap/>
                  <w:vAlign w:val="bottom"/>
                </w:tcPr>
                <w:p w14:paraId="4A2FD59D" w14:textId="34B2695F" w:rsidR="00F2344E" w:rsidRPr="003E6665" w:rsidRDefault="00F2344E" w:rsidP="003E6665">
                  <w:pPr>
                    <w:spacing w:line="240" w:lineRule="auto"/>
                    <w:ind w:firstLine="0"/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BDD7EE"/>
                  <w:noWrap/>
                  <w:vAlign w:val="bottom"/>
                </w:tcPr>
                <w:p w14:paraId="2822C519" w14:textId="2B960108" w:rsidR="00F2344E" w:rsidRPr="003E6665" w:rsidRDefault="00F2344E" w:rsidP="003E6665">
                  <w:pPr>
                    <w:spacing w:line="240" w:lineRule="auto"/>
                    <w:ind w:firstLine="0"/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7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A9D08E"/>
                  <w:noWrap/>
                  <w:vAlign w:val="bottom"/>
                </w:tcPr>
                <w:p w14:paraId="58F01A7C" w14:textId="5832AFFA" w:rsidR="00F2344E" w:rsidRPr="003E6665" w:rsidRDefault="00F2344E" w:rsidP="003E6665">
                  <w:pPr>
                    <w:spacing w:line="240" w:lineRule="auto"/>
                    <w:ind w:firstLine="0"/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11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A9D08E"/>
                  <w:noWrap/>
                  <w:vAlign w:val="bottom"/>
                </w:tcPr>
                <w:p w14:paraId="0E34EF0D" w14:textId="0DE9AA30" w:rsidR="00F2344E" w:rsidRPr="003E6665" w:rsidRDefault="00F2344E" w:rsidP="003E6665">
                  <w:pPr>
                    <w:spacing w:line="240" w:lineRule="auto"/>
                    <w:ind w:firstLine="0"/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154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A9D08E"/>
                  <w:noWrap/>
                  <w:vAlign w:val="bottom"/>
                </w:tcPr>
                <w:p w14:paraId="1FC37DB2" w14:textId="4A35D2ED" w:rsidR="00F2344E" w:rsidRPr="003E6665" w:rsidRDefault="00F2344E" w:rsidP="003E6665">
                  <w:pPr>
                    <w:spacing w:line="240" w:lineRule="auto"/>
                    <w:ind w:firstLine="0"/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A9D08E"/>
                  <w:noWrap/>
                  <w:vAlign w:val="bottom"/>
                </w:tcPr>
                <w:p w14:paraId="29B9E371" w14:textId="275A31D0" w:rsidR="00F2344E" w:rsidRPr="003E6665" w:rsidRDefault="00F2344E" w:rsidP="003E6665">
                  <w:pPr>
                    <w:spacing w:line="240" w:lineRule="auto"/>
                    <w:ind w:firstLine="0"/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862CBF" w:rsidRPr="00F2344E" w14:paraId="3B828FEA" w14:textId="77777777" w:rsidTr="005E3F8D">
              <w:trPr>
                <w:trHeight w:val="340"/>
              </w:trPr>
              <w:tc>
                <w:tcPr>
                  <w:tcW w:w="8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C65911"/>
                  <w:noWrap/>
                  <w:vAlign w:val="bottom"/>
                  <w:hideMark/>
                </w:tcPr>
                <w:p w14:paraId="3A9A3DC3" w14:textId="77777777" w:rsidR="00F2344E" w:rsidRPr="003E6665" w:rsidRDefault="00F2344E" w:rsidP="00F2344E">
                  <w:pPr>
                    <w:spacing w:line="240" w:lineRule="auto"/>
                    <w:ind w:firstLine="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20"/>
                      <w:szCs w:val="20"/>
                      <w:lang w:eastAsia="pt-BR"/>
                    </w:rPr>
                  </w:pPr>
                  <w:r w:rsidRPr="003E6665"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20"/>
                      <w:szCs w:val="20"/>
                      <w:lang w:eastAsia="pt-BR"/>
                    </w:rPr>
                    <w:t>RAID 5</w:t>
                  </w:r>
                </w:p>
              </w:tc>
              <w:tc>
                <w:tcPr>
                  <w:tcW w:w="5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4A404079" w14:textId="62983A25" w:rsidR="00F2344E" w:rsidRPr="003E6665" w:rsidRDefault="00F2344E" w:rsidP="003E6665">
                  <w:pPr>
                    <w:spacing w:line="240" w:lineRule="auto"/>
                    <w:ind w:firstLine="0"/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13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1DF64B9C" w14:textId="062F6090" w:rsidR="00F2344E" w:rsidRPr="003E6665" w:rsidRDefault="00F2344E" w:rsidP="003E6665">
                  <w:pPr>
                    <w:spacing w:line="240" w:lineRule="auto"/>
                    <w:ind w:firstLine="0"/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11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0CBF577F" w14:textId="060EF08F" w:rsidR="00F2344E" w:rsidRPr="003E6665" w:rsidRDefault="00F2344E" w:rsidP="003E6665">
                  <w:pPr>
                    <w:spacing w:line="240" w:lineRule="auto"/>
                    <w:ind w:firstLine="0"/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238C62FA" w14:textId="3A666A75" w:rsidR="00F2344E" w:rsidRPr="003E6665" w:rsidRDefault="00F2344E" w:rsidP="003E6665">
                  <w:pPr>
                    <w:spacing w:line="240" w:lineRule="auto"/>
                    <w:ind w:firstLine="0"/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7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5BBDE15E" w14:textId="03FDCB21" w:rsidR="00F2344E" w:rsidRPr="003E6665" w:rsidRDefault="00F2344E" w:rsidP="003E6665">
                  <w:pPr>
                    <w:spacing w:line="240" w:lineRule="auto"/>
                    <w:ind w:firstLine="0"/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11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1E7BB71B" w14:textId="2102D04D" w:rsidR="00F2344E" w:rsidRPr="003E6665" w:rsidRDefault="00F2344E" w:rsidP="003E6665">
                  <w:pPr>
                    <w:spacing w:line="240" w:lineRule="auto"/>
                    <w:ind w:firstLine="0"/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154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0B2C4620" w14:textId="4CC447C9" w:rsidR="00F2344E" w:rsidRPr="003E6665" w:rsidRDefault="00F2344E" w:rsidP="003E6665">
                  <w:pPr>
                    <w:spacing w:line="240" w:lineRule="auto"/>
                    <w:ind w:firstLine="0"/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3C8AFFC2" w14:textId="4C35F351" w:rsidR="00F2344E" w:rsidRPr="0086363D" w:rsidRDefault="00F2344E" w:rsidP="003E6665">
                  <w:pPr>
                    <w:spacing w:line="240" w:lineRule="auto"/>
                    <w:ind w:firstLine="0"/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highlight w:val="yellow"/>
                      <w:lang w:eastAsia="pt-BR"/>
                    </w:rPr>
                  </w:pPr>
                </w:p>
              </w:tc>
            </w:tr>
            <w:tr w:rsidR="00862CBF" w:rsidRPr="00F2344E" w14:paraId="6BEF9DFA" w14:textId="77777777" w:rsidTr="005E3F8D">
              <w:trPr>
                <w:trHeight w:val="340"/>
              </w:trPr>
              <w:tc>
                <w:tcPr>
                  <w:tcW w:w="8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C65911"/>
                  <w:noWrap/>
                  <w:vAlign w:val="bottom"/>
                  <w:hideMark/>
                </w:tcPr>
                <w:p w14:paraId="1AD7E711" w14:textId="77777777" w:rsidR="001B4609" w:rsidRPr="003E6665" w:rsidRDefault="001B4609" w:rsidP="001B4609">
                  <w:pPr>
                    <w:spacing w:line="240" w:lineRule="auto"/>
                    <w:ind w:firstLine="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20"/>
                      <w:szCs w:val="20"/>
                      <w:lang w:eastAsia="pt-BR"/>
                    </w:rPr>
                  </w:pPr>
                  <w:r w:rsidRPr="003E6665"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20"/>
                      <w:szCs w:val="20"/>
                      <w:lang w:eastAsia="pt-BR"/>
                    </w:rPr>
                    <w:t>RAID 10</w:t>
                  </w:r>
                </w:p>
              </w:tc>
              <w:tc>
                <w:tcPr>
                  <w:tcW w:w="5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BDD7EE"/>
                  <w:noWrap/>
                  <w:vAlign w:val="bottom"/>
                </w:tcPr>
                <w:p w14:paraId="67C82F98" w14:textId="5BB69C49" w:rsidR="001B4609" w:rsidRPr="003E6665" w:rsidRDefault="001B4609" w:rsidP="001B4609">
                  <w:pPr>
                    <w:spacing w:line="240" w:lineRule="auto"/>
                    <w:ind w:firstLine="0"/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13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BDD7EE"/>
                  <w:noWrap/>
                  <w:vAlign w:val="bottom"/>
                </w:tcPr>
                <w:p w14:paraId="05D6D1CF" w14:textId="79B62501" w:rsidR="001B4609" w:rsidRPr="003E6665" w:rsidRDefault="001B4609" w:rsidP="001B4609">
                  <w:pPr>
                    <w:spacing w:line="240" w:lineRule="auto"/>
                    <w:ind w:firstLine="0"/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11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BDD7EE"/>
                  <w:noWrap/>
                  <w:vAlign w:val="bottom"/>
                </w:tcPr>
                <w:p w14:paraId="1D3BA1C8" w14:textId="5BD0F0E3" w:rsidR="001B4609" w:rsidRPr="003E6665" w:rsidRDefault="001B4609" w:rsidP="001B4609">
                  <w:pPr>
                    <w:spacing w:line="240" w:lineRule="auto"/>
                    <w:ind w:firstLine="0"/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BDD7EE"/>
                  <w:noWrap/>
                  <w:vAlign w:val="bottom"/>
                </w:tcPr>
                <w:p w14:paraId="13BA363F" w14:textId="009B2B18" w:rsidR="001B4609" w:rsidRPr="003E6665" w:rsidRDefault="001B4609" w:rsidP="001B4609">
                  <w:pPr>
                    <w:spacing w:line="240" w:lineRule="auto"/>
                    <w:ind w:firstLine="0"/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7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A9D08E"/>
                  <w:noWrap/>
                  <w:vAlign w:val="bottom"/>
                </w:tcPr>
                <w:p w14:paraId="69BFD864" w14:textId="7CBD2E03" w:rsidR="001B4609" w:rsidRPr="003E6665" w:rsidRDefault="001B4609" w:rsidP="001B4609">
                  <w:pPr>
                    <w:spacing w:line="240" w:lineRule="auto"/>
                    <w:ind w:firstLine="0"/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11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A9D08E"/>
                  <w:noWrap/>
                  <w:vAlign w:val="bottom"/>
                </w:tcPr>
                <w:p w14:paraId="7FDD556E" w14:textId="0DC2943A" w:rsidR="001B4609" w:rsidRPr="003E6665" w:rsidRDefault="001B4609" w:rsidP="001B4609">
                  <w:pPr>
                    <w:spacing w:line="240" w:lineRule="auto"/>
                    <w:ind w:firstLine="0"/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154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A9D08E"/>
                  <w:noWrap/>
                  <w:vAlign w:val="bottom"/>
                </w:tcPr>
                <w:p w14:paraId="69236CBF" w14:textId="3FC543B0" w:rsidR="001B4609" w:rsidRPr="003E6665" w:rsidRDefault="001B4609" w:rsidP="001B4609">
                  <w:pPr>
                    <w:spacing w:line="240" w:lineRule="auto"/>
                    <w:ind w:firstLine="0"/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A9D08E"/>
                  <w:noWrap/>
                  <w:vAlign w:val="bottom"/>
                </w:tcPr>
                <w:p w14:paraId="0F0FCB1C" w14:textId="04FB8260" w:rsidR="001B4609" w:rsidRPr="003E6665" w:rsidRDefault="001B4609" w:rsidP="001B4609">
                  <w:pPr>
                    <w:spacing w:line="240" w:lineRule="auto"/>
                    <w:ind w:firstLine="0"/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t-BR"/>
                    </w:rPr>
                  </w:pPr>
                </w:p>
              </w:tc>
            </w:tr>
          </w:tbl>
          <w:p w14:paraId="60D3E1CD" w14:textId="77777777" w:rsidR="008565F3" w:rsidRPr="00545367" w:rsidRDefault="008565F3" w:rsidP="0046227C">
            <w:pPr>
              <w:ind w:firstLine="0"/>
              <w:rPr>
                <w:bCs/>
                <w:color w:val="FF0000"/>
              </w:rPr>
            </w:pPr>
          </w:p>
        </w:tc>
      </w:tr>
      <w:tr w:rsidR="008565F3" w14:paraId="0A3EBE21" w14:textId="77777777" w:rsidTr="008D3F87">
        <w:tc>
          <w:tcPr>
            <w:tcW w:w="9716" w:type="dxa"/>
          </w:tcPr>
          <w:p w14:paraId="475BBBD7" w14:textId="20E9E6E3" w:rsidR="008565F3" w:rsidRPr="00C1070F" w:rsidRDefault="009C75E5" w:rsidP="008565F3">
            <w:pPr>
              <w:pStyle w:val="PargrafodaLista"/>
              <w:numPr>
                <w:ilvl w:val="0"/>
                <w:numId w:val="9"/>
              </w:numPr>
              <w:ind w:left="447" w:hanging="141"/>
              <w:rPr>
                <w:b/>
                <w:bCs/>
                <w:color w:val="F5A607"/>
              </w:rPr>
            </w:pPr>
            <w:r>
              <w:rPr>
                <w:b/>
                <w:bCs/>
                <w:color w:val="113162"/>
              </w:rPr>
              <w:t>Resposta</w:t>
            </w:r>
          </w:p>
          <w:p w14:paraId="731F1392" w14:textId="2BFF09FD" w:rsidR="00F2344E" w:rsidRPr="00F2344E" w:rsidRDefault="00F2344E" w:rsidP="00F2344E">
            <w:pPr>
              <w:pStyle w:val="PargrafodaLista"/>
              <w:ind w:left="0" w:firstLine="0"/>
              <w:jc w:val="left"/>
              <w:rPr>
                <w:b/>
                <w:bCs/>
                <w:color w:val="FF0000"/>
              </w:rPr>
            </w:pPr>
          </w:p>
        </w:tc>
      </w:tr>
    </w:tbl>
    <w:p w14:paraId="5343AD03" w14:textId="77777777" w:rsidR="00E85A20" w:rsidRDefault="00E85A20" w:rsidP="00734D48">
      <w:pPr>
        <w:tabs>
          <w:tab w:val="left" w:pos="3640"/>
        </w:tabs>
        <w:ind w:firstLine="0"/>
      </w:pPr>
    </w:p>
    <w:sectPr w:rsidR="00E85A20" w:rsidSect="0011171E">
      <w:headerReference w:type="default" r:id="rId11"/>
      <w:footerReference w:type="default" r:id="rId12"/>
      <w:pgSz w:w="11906" w:h="16838"/>
      <w:pgMar w:top="1440" w:right="1080" w:bottom="1440" w:left="1080" w:header="709" w:footer="28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1E6958" w14:textId="77777777" w:rsidR="00537750" w:rsidRDefault="00537750" w:rsidP="00B5761D">
      <w:r>
        <w:separator/>
      </w:r>
    </w:p>
    <w:p w14:paraId="3DBC2B49" w14:textId="77777777" w:rsidR="00537750" w:rsidRDefault="00537750" w:rsidP="00B5761D"/>
    <w:p w14:paraId="76D572F2" w14:textId="77777777" w:rsidR="00537750" w:rsidRDefault="00537750" w:rsidP="00B5761D"/>
  </w:endnote>
  <w:endnote w:type="continuationSeparator" w:id="0">
    <w:p w14:paraId="3D062443" w14:textId="77777777" w:rsidR="00537750" w:rsidRDefault="00537750" w:rsidP="00B5761D">
      <w:r>
        <w:continuationSeparator/>
      </w:r>
    </w:p>
    <w:p w14:paraId="2FAA042B" w14:textId="77777777" w:rsidR="00537750" w:rsidRDefault="00537750" w:rsidP="00B5761D"/>
    <w:p w14:paraId="286EB9B1" w14:textId="77777777" w:rsidR="00537750" w:rsidRDefault="00537750" w:rsidP="00B5761D"/>
  </w:endnote>
  <w:endnote w:type="continuationNotice" w:id="1">
    <w:p w14:paraId="53FF24F1" w14:textId="77777777" w:rsidR="00537750" w:rsidRDefault="00537750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8068754"/>
      <w:docPartObj>
        <w:docPartGallery w:val="Page Numbers (Bottom of Page)"/>
        <w:docPartUnique/>
      </w:docPartObj>
    </w:sdtPr>
    <w:sdtEndPr>
      <w:rPr>
        <w:color w:val="F5A607"/>
      </w:rPr>
    </w:sdtEndPr>
    <w:sdtContent>
      <w:p w14:paraId="5EEEC14D" w14:textId="773D9400" w:rsidR="00FB0992" w:rsidRDefault="00FB0992" w:rsidP="00D2799E">
        <w:pPr>
          <w:pStyle w:val="Rodap"/>
          <w:tabs>
            <w:tab w:val="clear" w:pos="4252"/>
            <w:tab w:val="center" w:pos="5220"/>
          </w:tabs>
          <w:ind w:firstLine="0"/>
          <w:jc w:val="cen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471360" behindDoc="0" locked="0" layoutInCell="1" allowOverlap="1" wp14:anchorId="378F3F07" wp14:editId="205E11DE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-96578</wp:posOffset>
                  </wp:positionV>
                  <wp:extent cx="6171631" cy="45719"/>
                  <wp:effectExtent l="38100" t="0" r="76835" b="12065"/>
                  <wp:wrapSquare wrapText="bothSides"/>
                  <wp:docPr id="41" name="Fluxograma: Decisão 4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171631" cy="45719"/>
                          </a:xfrm>
                          <a:prstGeom prst="flowChartDecision">
                            <a:avLst/>
                          </a:prstGeom>
                          <a:solidFill>
                            <a:srgbClr val="113162"/>
                          </a:solidFill>
                          <a:ln w="9525">
                            <a:solidFill>
                              <a:srgbClr val="113162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0A46FB52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uxograma: Decisão 41" o:spid="_x0000_s1026" type="#_x0000_t110" style="position:absolute;margin-left:-.2pt;margin-top:-7.6pt;width:485.95pt;height:3.6pt;z-index:25147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" fillcolor="#113162" strokecolor="#113162">
                  <w10:wrap type="square"/>
                </v:shape>
              </w:pict>
            </mc:Fallback>
          </mc:AlternateContent>
        </w:r>
      </w:p>
      <w:p w14:paraId="087A91AD" w14:textId="15FAB45B" w:rsidR="00FB0992" w:rsidRPr="00D2799E" w:rsidRDefault="00FB0992" w:rsidP="00D2799E">
        <w:pPr>
          <w:pStyle w:val="Rodap"/>
          <w:ind w:firstLine="0"/>
          <w:jc w:val="center"/>
          <w:rPr>
            <w:color w:val="F5A607"/>
          </w:rPr>
        </w:pPr>
        <w:r w:rsidRPr="00D2799E">
          <w:rPr>
            <w:color w:val="F5A607"/>
          </w:rPr>
          <w:fldChar w:fldCharType="begin"/>
        </w:r>
        <w:r w:rsidRPr="00D2799E">
          <w:rPr>
            <w:color w:val="F5A607"/>
          </w:rPr>
          <w:instrText>PAGE    \* MERGEFORMAT</w:instrText>
        </w:r>
        <w:r w:rsidRPr="00D2799E">
          <w:rPr>
            <w:color w:val="F5A607"/>
          </w:rPr>
          <w:fldChar w:fldCharType="separate"/>
        </w:r>
        <w:r w:rsidRPr="00D2799E">
          <w:rPr>
            <w:color w:val="F5A607"/>
          </w:rPr>
          <w:t>2</w:t>
        </w:r>
        <w:r w:rsidRPr="00D2799E">
          <w:rPr>
            <w:color w:val="F5A607"/>
          </w:rPr>
          <w:fldChar w:fldCharType="end"/>
        </w:r>
      </w:p>
    </w:sdtContent>
  </w:sdt>
  <w:p w14:paraId="4AC759CF" w14:textId="1CF32997" w:rsidR="00FB0992" w:rsidRPr="00955E07" w:rsidRDefault="00FB0992" w:rsidP="005C35CA">
    <w:pPr>
      <w:pStyle w:val="Rodap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E8A21B" w14:textId="77777777" w:rsidR="00537750" w:rsidRDefault="00537750" w:rsidP="00B5761D">
      <w:r>
        <w:separator/>
      </w:r>
    </w:p>
    <w:p w14:paraId="1A9FE81D" w14:textId="77777777" w:rsidR="00537750" w:rsidRDefault="00537750" w:rsidP="00B5761D"/>
    <w:p w14:paraId="03984F38" w14:textId="77777777" w:rsidR="00537750" w:rsidRDefault="00537750" w:rsidP="00B5761D"/>
  </w:footnote>
  <w:footnote w:type="continuationSeparator" w:id="0">
    <w:p w14:paraId="4A17413A" w14:textId="77777777" w:rsidR="00537750" w:rsidRDefault="00537750" w:rsidP="00B5761D">
      <w:r>
        <w:continuationSeparator/>
      </w:r>
    </w:p>
    <w:p w14:paraId="792E2AAE" w14:textId="77777777" w:rsidR="00537750" w:rsidRDefault="00537750" w:rsidP="00B5761D"/>
    <w:p w14:paraId="7B284287" w14:textId="77777777" w:rsidR="00537750" w:rsidRDefault="00537750" w:rsidP="00B5761D"/>
  </w:footnote>
  <w:footnote w:type="continuationNotice" w:id="1">
    <w:p w14:paraId="0E57829A" w14:textId="77777777" w:rsidR="00537750" w:rsidRDefault="00537750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5AA15" w14:textId="52046CB3" w:rsidR="00FB0992" w:rsidRDefault="00FB0992" w:rsidP="007B06F8">
    <w:pPr>
      <w:pStyle w:val="CabealhodoSumrio"/>
    </w:pPr>
    <w:r>
      <w:rPr>
        <w:noProof/>
      </w:rPr>
      <w:drawing>
        <wp:anchor distT="0" distB="0" distL="114300" distR="114300" simplePos="0" relativeHeight="251461120" behindDoc="0" locked="0" layoutInCell="1" allowOverlap="1" wp14:anchorId="4994228F" wp14:editId="16D52EB0">
          <wp:simplePos x="0" y="0"/>
          <wp:positionH relativeFrom="column">
            <wp:posOffset>-19026</wp:posOffset>
          </wp:positionH>
          <wp:positionV relativeFrom="paragraph">
            <wp:posOffset>-338970</wp:posOffset>
          </wp:positionV>
          <wp:extent cx="3197225" cy="659765"/>
          <wp:effectExtent l="0" t="0" r="3175" b="6985"/>
          <wp:wrapSquare wrapText="bothSides"/>
          <wp:docPr id="15" name="Imagem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97225" cy="6597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Roteiro de Atividade Prática de </w:t>
    </w:r>
  </w:p>
  <w:p w14:paraId="71538076" w14:textId="1A8C1809" w:rsidR="00FB0992" w:rsidRDefault="00FB0992" w:rsidP="007B06F8">
    <w:pPr>
      <w:pStyle w:val="CabealhodoSumrio"/>
    </w:pPr>
    <w:r>
      <w:t>Projeto de Sistemas Microprocessados</w:t>
    </w:r>
    <w:r>
      <w:rPr>
        <w:noProof/>
      </w:rPr>
      <w:t xml:space="preserve"> </w:t>
    </w:r>
  </w:p>
  <w:p w14:paraId="2449EB30" w14:textId="01FF279D" w:rsidR="00FB0992" w:rsidRDefault="00FB0992" w:rsidP="00947280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468288" behindDoc="0" locked="0" layoutInCell="1" allowOverlap="1" wp14:anchorId="648F91CD" wp14:editId="3C46A2BA">
              <wp:simplePos x="0" y="0"/>
              <wp:positionH relativeFrom="column">
                <wp:posOffset>6350</wp:posOffset>
              </wp:positionH>
              <wp:positionV relativeFrom="paragraph">
                <wp:posOffset>85090</wp:posOffset>
              </wp:positionV>
              <wp:extent cx="6165215" cy="45085"/>
              <wp:effectExtent l="0" t="0" r="6985" b="0"/>
              <wp:wrapNone/>
              <wp:docPr id="16" name="Retângulo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65215" cy="45085"/>
                      </a:xfrm>
                      <a:prstGeom prst="rect">
                        <a:avLst/>
                      </a:prstGeom>
                      <a:solidFill>
                        <a:srgbClr val="F5A60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DF4B881" id="Retângulo 16" o:spid="_x0000_s1026" style="position:absolute;margin-left:.5pt;margin-top:6.7pt;width:485.45pt;height:3.55pt;z-index:25146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" fillcolor="#f5a607" stroked="f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B084D"/>
    <w:multiLevelType w:val="hybridMultilevel"/>
    <w:tmpl w:val="FC4EE900"/>
    <w:lvl w:ilvl="0" w:tplc="6562FDF8">
      <w:start w:val="1"/>
      <w:numFmt w:val="upperRoman"/>
      <w:lvlText w:val="%1."/>
      <w:lvlJc w:val="right"/>
      <w:pPr>
        <w:ind w:left="720" w:hanging="360"/>
      </w:pPr>
      <w:rPr>
        <w:color w:val="11316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145FBA"/>
    <w:multiLevelType w:val="hybridMultilevel"/>
    <w:tmpl w:val="6840F63E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0A6511C"/>
    <w:multiLevelType w:val="hybridMultilevel"/>
    <w:tmpl w:val="0EF666EC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73511DA"/>
    <w:multiLevelType w:val="hybridMultilevel"/>
    <w:tmpl w:val="0EF666EC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8A65FA9"/>
    <w:multiLevelType w:val="hybridMultilevel"/>
    <w:tmpl w:val="FFE0C174"/>
    <w:lvl w:ilvl="0" w:tplc="CD500DC8">
      <w:start w:val="1"/>
      <w:numFmt w:val="decimal"/>
      <w:lvlText w:val="%1."/>
      <w:lvlJc w:val="left"/>
      <w:pPr>
        <w:ind w:left="107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5" w15:restartNumberingAfterBreak="0">
    <w:nsid w:val="21D238C0"/>
    <w:multiLevelType w:val="hybridMultilevel"/>
    <w:tmpl w:val="FC4EE900"/>
    <w:lvl w:ilvl="0" w:tplc="6562FDF8">
      <w:start w:val="1"/>
      <w:numFmt w:val="upperRoman"/>
      <w:lvlText w:val="%1."/>
      <w:lvlJc w:val="right"/>
      <w:pPr>
        <w:ind w:left="720" w:hanging="360"/>
      </w:pPr>
      <w:rPr>
        <w:color w:val="11316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4C6496"/>
    <w:multiLevelType w:val="hybridMultilevel"/>
    <w:tmpl w:val="FC4EE900"/>
    <w:lvl w:ilvl="0" w:tplc="6562FDF8">
      <w:start w:val="1"/>
      <w:numFmt w:val="upperRoman"/>
      <w:lvlText w:val="%1."/>
      <w:lvlJc w:val="right"/>
      <w:pPr>
        <w:ind w:left="720" w:hanging="360"/>
      </w:pPr>
      <w:rPr>
        <w:color w:val="11316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7D3704"/>
    <w:multiLevelType w:val="hybridMultilevel"/>
    <w:tmpl w:val="BA1A0044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314275EC"/>
    <w:multiLevelType w:val="hybridMultilevel"/>
    <w:tmpl w:val="0EF666EC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7126B69"/>
    <w:multiLevelType w:val="hybridMultilevel"/>
    <w:tmpl w:val="FC4EE900"/>
    <w:lvl w:ilvl="0" w:tplc="6562FDF8">
      <w:start w:val="1"/>
      <w:numFmt w:val="upperRoman"/>
      <w:lvlText w:val="%1."/>
      <w:lvlJc w:val="right"/>
      <w:pPr>
        <w:ind w:left="720" w:hanging="360"/>
      </w:pPr>
      <w:rPr>
        <w:color w:val="11316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F728D2"/>
    <w:multiLevelType w:val="hybridMultilevel"/>
    <w:tmpl w:val="5CDAAD80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3EFB6A07"/>
    <w:multiLevelType w:val="hybridMultilevel"/>
    <w:tmpl w:val="FC4EE900"/>
    <w:lvl w:ilvl="0" w:tplc="6562FDF8">
      <w:start w:val="1"/>
      <w:numFmt w:val="upperRoman"/>
      <w:lvlText w:val="%1."/>
      <w:lvlJc w:val="right"/>
      <w:pPr>
        <w:ind w:left="720" w:hanging="360"/>
      </w:pPr>
      <w:rPr>
        <w:color w:val="11316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486AAF"/>
    <w:multiLevelType w:val="hybridMultilevel"/>
    <w:tmpl w:val="7E5C18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DC6601"/>
    <w:multiLevelType w:val="hybridMultilevel"/>
    <w:tmpl w:val="0EF666EC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94407EF"/>
    <w:multiLevelType w:val="hybridMultilevel"/>
    <w:tmpl w:val="FC4EE900"/>
    <w:lvl w:ilvl="0" w:tplc="6562FDF8">
      <w:start w:val="1"/>
      <w:numFmt w:val="upperRoman"/>
      <w:lvlText w:val="%1."/>
      <w:lvlJc w:val="right"/>
      <w:pPr>
        <w:ind w:left="720" w:hanging="360"/>
      </w:pPr>
      <w:rPr>
        <w:color w:val="11316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450CDE"/>
    <w:multiLevelType w:val="hybridMultilevel"/>
    <w:tmpl w:val="23D88946"/>
    <w:lvl w:ilvl="0" w:tplc="0416000F">
      <w:start w:val="1"/>
      <w:numFmt w:val="decimal"/>
      <w:lvlText w:val="%1."/>
      <w:lvlJc w:val="left"/>
      <w:pPr>
        <w:ind w:left="1347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06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8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0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2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4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6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8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07" w:hanging="360"/>
      </w:pPr>
      <w:rPr>
        <w:rFonts w:ascii="Wingdings" w:hAnsi="Wingdings" w:hint="default"/>
      </w:rPr>
    </w:lvl>
  </w:abstractNum>
  <w:abstractNum w:abstractNumId="16" w15:restartNumberingAfterBreak="0">
    <w:nsid w:val="56431C65"/>
    <w:multiLevelType w:val="hybridMultilevel"/>
    <w:tmpl w:val="E00E35EE"/>
    <w:lvl w:ilvl="0" w:tplc="6562FDF8">
      <w:start w:val="1"/>
      <w:numFmt w:val="upperRoman"/>
      <w:lvlText w:val="%1."/>
      <w:lvlJc w:val="right"/>
      <w:pPr>
        <w:ind w:left="720" w:hanging="360"/>
      </w:pPr>
      <w:rPr>
        <w:color w:val="11316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AE0EB3"/>
    <w:multiLevelType w:val="hybridMultilevel"/>
    <w:tmpl w:val="D2EA0A2A"/>
    <w:lvl w:ilvl="0" w:tplc="36DAC29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FC3C5E"/>
    <w:multiLevelType w:val="hybridMultilevel"/>
    <w:tmpl w:val="0EF666EC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D722525"/>
    <w:multiLevelType w:val="hybridMultilevel"/>
    <w:tmpl w:val="FC4EE900"/>
    <w:lvl w:ilvl="0" w:tplc="6562FDF8">
      <w:start w:val="1"/>
      <w:numFmt w:val="upperRoman"/>
      <w:lvlText w:val="%1."/>
      <w:lvlJc w:val="right"/>
      <w:pPr>
        <w:ind w:left="720" w:hanging="360"/>
      </w:pPr>
      <w:rPr>
        <w:color w:val="11316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6453C3"/>
    <w:multiLevelType w:val="hybridMultilevel"/>
    <w:tmpl w:val="476210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DB4F36"/>
    <w:multiLevelType w:val="hybridMultilevel"/>
    <w:tmpl w:val="476210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9815EE"/>
    <w:multiLevelType w:val="hybridMultilevel"/>
    <w:tmpl w:val="0EF666EC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8BF1713"/>
    <w:multiLevelType w:val="hybridMultilevel"/>
    <w:tmpl w:val="835012A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62150A"/>
    <w:multiLevelType w:val="hybridMultilevel"/>
    <w:tmpl w:val="9DD2E77A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5498727">
    <w:abstractNumId w:val="17"/>
  </w:num>
  <w:num w:numId="2" w16cid:durableId="506941247">
    <w:abstractNumId w:val="15"/>
  </w:num>
  <w:num w:numId="3" w16cid:durableId="867909574">
    <w:abstractNumId w:val="12"/>
  </w:num>
  <w:num w:numId="4" w16cid:durableId="2141920136">
    <w:abstractNumId w:val="23"/>
  </w:num>
  <w:num w:numId="5" w16cid:durableId="1402406939">
    <w:abstractNumId w:val="21"/>
  </w:num>
  <w:num w:numId="6" w16cid:durableId="193543399">
    <w:abstractNumId w:val="7"/>
  </w:num>
  <w:num w:numId="7" w16cid:durableId="879365962">
    <w:abstractNumId w:val="20"/>
  </w:num>
  <w:num w:numId="8" w16cid:durableId="693922503">
    <w:abstractNumId w:val="4"/>
  </w:num>
  <w:num w:numId="9" w16cid:durableId="518129189">
    <w:abstractNumId w:val="11"/>
  </w:num>
  <w:num w:numId="10" w16cid:durableId="815953809">
    <w:abstractNumId w:val="16"/>
  </w:num>
  <w:num w:numId="11" w16cid:durableId="1684551846">
    <w:abstractNumId w:val="6"/>
  </w:num>
  <w:num w:numId="12" w16cid:durableId="936795468">
    <w:abstractNumId w:val="19"/>
  </w:num>
  <w:num w:numId="13" w16cid:durableId="1406802197">
    <w:abstractNumId w:val="22"/>
  </w:num>
  <w:num w:numId="14" w16cid:durableId="664016619">
    <w:abstractNumId w:val="3"/>
  </w:num>
  <w:num w:numId="15" w16cid:durableId="1329751389">
    <w:abstractNumId w:val="5"/>
  </w:num>
  <w:num w:numId="16" w16cid:durableId="338586729">
    <w:abstractNumId w:val="13"/>
  </w:num>
  <w:num w:numId="17" w16cid:durableId="2140147659">
    <w:abstractNumId w:val="8"/>
  </w:num>
  <w:num w:numId="18" w16cid:durableId="1486824883">
    <w:abstractNumId w:val="0"/>
  </w:num>
  <w:num w:numId="19" w16cid:durableId="449401703">
    <w:abstractNumId w:val="9"/>
  </w:num>
  <w:num w:numId="20" w16cid:durableId="2055494628">
    <w:abstractNumId w:val="14"/>
  </w:num>
  <w:num w:numId="21" w16cid:durableId="1898971379">
    <w:abstractNumId w:val="18"/>
  </w:num>
  <w:num w:numId="22" w16cid:durableId="1001547110">
    <w:abstractNumId w:val="2"/>
  </w:num>
  <w:num w:numId="23" w16cid:durableId="596252354">
    <w:abstractNumId w:val="1"/>
  </w:num>
  <w:num w:numId="24" w16cid:durableId="837965168">
    <w:abstractNumId w:val="10"/>
  </w:num>
  <w:num w:numId="25" w16cid:durableId="2061904297">
    <w:abstractNumId w:val="24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attachedTemplate r:id="rId1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25C0"/>
    <w:rsid w:val="00000EC3"/>
    <w:rsid w:val="00002A30"/>
    <w:rsid w:val="00002B60"/>
    <w:rsid w:val="00002FD5"/>
    <w:rsid w:val="00003606"/>
    <w:rsid w:val="000041AF"/>
    <w:rsid w:val="00004769"/>
    <w:rsid w:val="00006459"/>
    <w:rsid w:val="00006DF1"/>
    <w:rsid w:val="00010C90"/>
    <w:rsid w:val="00011A0B"/>
    <w:rsid w:val="000132FF"/>
    <w:rsid w:val="00015B61"/>
    <w:rsid w:val="0001655E"/>
    <w:rsid w:val="00020016"/>
    <w:rsid w:val="00022100"/>
    <w:rsid w:val="00022E78"/>
    <w:rsid w:val="00025E5E"/>
    <w:rsid w:val="00031240"/>
    <w:rsid w:val="000340E5"/>
    <w:rsid w:val="00034532"/>
    <w:rsid w:val="00035DC5"/>
    <w:rsid w:val="0003600E"/>
    <w:rsid w:val="00036D24"/>
    <w:rsid w:val="000379B1"/>
    <w:rsid w:val="000379B4"/>
    <w:rsid w:val="00037EF3"/>
    <w:rsid w:val="00040B17"/>
    <w:rsid w:val="000415FF"/>
    <w:rsid w:val="0004321A"/>
    <w:rsid w:val="000457F7"/>
    <w:rsid w:val="00046C87"/>
    <w:rsid w:val="00047005"/>
    <w:rsid w:val="000479C1"/>
    <w:rsid w:val="000479EC"/>
    <w:rsid w:val="00050CC4"/>
    <w:rsid w:val="00051CA1"/>
    <w:rsid w:val="00052394"/>
    <w:rsid w:val="0005307D"/>
    <w:rsid w:val="00054080"/>
    <w:rsid w:val="000548CB"/>
    <w:rsid w:val="00055E82"/>
    <w:rsid w:val="0005682D"/>
    <w:rsid w:val="00057000"/>
    <w:rsid w:val="00057B30"/>
    <w:rsid w:val="00063679"/>
    <w:rsid w:val="0006452B"/>
    <w:rsid w:val="00065440"/>
    <w:rsid w:val="00067B69"/>
    <w:rsid w:val="00070775"/>
    <w:rsid w:val="0007156F"/>
    <w:rsid w:val="00073CED"/>
    <w:rsid w:val="00074CD1"/>
    <w:rsid w:val="000751EC"/>
    <w:rsid w:val="00075700"/>
    <w:rsid w:val="00076754"/>
    <w:rsid w:val="00077D2E"/>
    <w:rsid w:val="0008026A"/>
    <w:rsid w:val="000815CC"/>
    <w:rsid w:val="000816FC"/>
    <w:rsid w:val="000848EF"/>
    <w:rsid w:val="00085A46"/>
    <w:rsid w:val="00085A92"/>
    <w:rsid w:val="00085B3C"/>
    <w:rsid w:val="00087278"/>
    <w:rsid w:val="00087712"/>
    <w:rsid w:val="00087861"/>
    <w:rsid w:val="00090132"/>
    <w:rsid w:val="0009033D"/>
    <w:rsid w:val="00090AF7"/>
    <w:rsid w:val="00092772"/>
    <w:rsid w:val="00093299"/>
    <w:rsid w:val="000932A1"/>
    <w:rsid w:val="000933DD"/>
    <w:rsid w:val="0009455B"/>
    <w:rsid w:val="0009650A"/>
    <w:rsid w:val="00096AAF"/>
    <w:rsid w:val="00097691"/>
    <w:rsid w:val="00097996"/>
    <w:rsid w:val="000A13C3"/>
    <w:rsid w:val="000A1CB8"/>
    <w:rsid w:val="000A3133"/>
    <w:rsid w:val="000A3D1C"/>
    <w:rsid w:val="000A507A"/>
    <w:rsid w:val="000A5F37"/>
    <w:rsid w:val="000A6589"/>
    <w:rsid w:val="000A79B9"/>
    <w:rsid w:val="000A7D6F"/>
    <w:rsid w:val="000B01C7"/>
    <w:rsid w:val="000B05B3"/>
    <w:rsid w:val="000B22A8"/>
    <w:rsid w:val="000B2CFD"/>
    <w:rsid w:val="000B34F6"/>
    <w:rsid w:val="000B39C9"/>
    <w:rsid w:val="000B40CF"/>
    <w:rsid w:val="000B4F8D"/>
    <w:rsid w:val="000B543C"/>
    <w:rsid w:val="000B73B2"/>
    <w:rsid w:val="000B760D"/>
    <w:rsid w:val="000B76A6"/>
    <w:rsid w:val="000C2BD7"/>
    <w:rsid w:val="000C2C41"/>
    <w:rsid w:val="000C6A6D"/>
    <w:rsid w:val="000C6B2C"/>
    <w:rsid w:val="000C754F"/>
    <w:rsid w:val="000D0A61"/>
    <w:rsid w:val="000D0DC5"/>
    <w:rsid w:val="000D13C3"/>
    <w:rsid w:val="000D1427"/>
    <w:rsid w:val="000D2464"/>
    <w:rsid w:val="000D285F"/>
    <w:rsid w:val="000D29F7"/>
    <w:rsid w:val="000D37AD"/>
    <w:rsid w:val="000D4784"/>
    <w:rsid w:val="000D48CE"/>
    <w:rsid w:val="000D4E5E"/>
    <w:rsid w:val="000D5D97"/>
    <w:rsid w:val="000D6586"/>
    <w:rsid w:val="000D7178"/>
    <w:rsid w:val="000D75F9"/>
    <w:rsid w:val="000E03AB"/>
    <w:rsid w:val="000E19B5"/>
    <w:rsid w:val="000E22E6"/>
    <w:rsid w:val="000E313C"/>
    <w:rsid w:val="000E57A8"/>
    <w:rsid w:val="000E5E27"/>
    <w:rsid w:val="000E61AE"/>
    <w:rsid w:val="000E64F3"/>
    <w:rsid w:val="000E6593"/>
    <w:rsid w:val="000E7689"/>
    <w:rsid w:val="000F09BC"/>
    <w:rsid w:val="000F1660"/>
    <w:rsid w:val="000F16EF"/>
    <w:rsid w:val="000F1855"/>
    <w:rsid w:val="000F1FBA"/>
    <w:rsid w:val="000F274D"/>
    <w:rsid w:val="000F6AC4"/>
    <w:rsid w:val="000F6B7B"/>
    <w:rsid w:val="000F6D6D"/>
    <w:rsid w:val="000F6DDA"/>
    <w:rsid w:val="000F71CA"/>
    <w:rsid w:val="001000E1"/>
    <w:rsid w:val="001012F6"/>
    <w:rsid w:val="001026DD"/>
    <w:rsid w:val="00103486"/>
    <w:rsid w:val="001039AF"/>
    <w:rsid w:val="00104D62"/>
    <w:rsid w:val="00105319"/>
    <w:rsid w:val="00105B62"/>
    <w:rsid w:val="001063AF"/>
    <w:rsid w:val="00106B1D"/>
    <w:rsid w:val="0010753D"/>
    <w:rsid w:val="0011171E"/>
    <w:rsid w:val="00111944"/>
    <w:rsid w:val="00113263"/>
    <w:rsid w:val="00113353"/>
    <w:rsid w:val="00113435"/>
    <w:rsid w:val="00113633"/>
    <w:rsid w:val="00114202"/>
    <w:rsid w:val="00114E6F"/>
    <w:rsid w:val="001159DF"/>
    <w:rsid w:val="00117FDE"/>
    <w:rsid w:val="0012034E"/>
    <w:rsid w:val="0012189F"/>
    <w:rsid w:val="00121EEA"/>
    <w:rsid w:val="00123122"/>
    <w:rsid w:val="001234A2"/>
    <w:rsid w:val="00123988"/>
    <w:rsid w:val="00123996"/>
    <w:rsid w:val="00124907"/>
    <w:rsid w:val="0012516B"/>
    <w:rsid w:val="001252DB"/>
    <w:rsid w:val="00127B88"/>
    <w:rsid w:val="00132366"/>
    <w:rsid w:val="001337CC"/>
    <w:rsid w:val="001348B4"/>
    <w:rsid w:val="00135268"/>
    <w:rsid w:val="001354E4"/>
    <w:rsid w:val="0013732A"/>
    <w:rsid w:val="00137463"/>
    <w:rsid w:val="00137A1A"/>
    <w:rsid w:val="001406A0"/>
    <w:rsid w:val="00141AAB"/>
    <w:rsid w:val="00143378"/>
    <w:rsid w:val="00143CA6"/>
    <w:rsid w:val="00144A83"/>
    <w:rsid w:val="0014675A"/>
    <w:rsid w:val="00146B12"/>
    <w:rsid w:val="00150524"/>
    <w:rsid w:val="00150E93"/>
    <w:rsid w:val="00151C2E"/>
    <w:rsid w:val="00151D56"/>
    <w:rsid w:val="00153241"/>
    <w:rsid w:val="0015386A"/>
    <w:rsid w:val="00153A01"/>
    <w:rsid w:val="0015516D"/>
    <w:rsid w:val="00155ACF"/>
    <w:rsid w:val="00156E7A"/>
    <w:rsid w:val="001570BA"/>
    <w:rsid w:val="00157909"/>
    <w:rsid w:val="00160F97"/>
    <w:rsid w:val="00161920"/>
    <w:rsid w:val="001633C8"/>
    <w:rsid w:val="001642E8"/>
    <w:rsid w:val="001661D9"/>
    <w:rsid w:val="0016655A"/>
    <w:rsid w:val="00166D57"/>
    <w:rsid w:val="0016716F"/>
    <w:rsid w:val="00167553"/>
    <w:rsid w:val="00170C6E"/>
    <w:rsid w:val="001711C6"/>
    <w:rsid w:val="00172824"/>
    <w:rsid w:val="0017527D"/>
    <w:rsid w:val="00175AC9"/>
    <w:rsid w:val="001760E7"/>
    <w:rsid w:val="00176B4C"/>
    <w:rsid w:val="00180B22"/>
    <w:rsid w:val="00180BBB"/>
    <w:rsid w:val="00181595"/>
    <w:rsid w:val="00181D80"/>
    <w:rsid w:val="00183AD5"/>
    <w:rsid w:val="00183E02"/>
    <w:rsid w:val="00184447"/>
    <w:rsid w:val="00184CDF"/>
    <w:rsid w:val="00185577"/>
    <w:rsid w:val="00186534"/>
    <w:rsid w:val="00186D1D"/>
    <w:rsid w:val="00190ABE"/>
    <w:rsid w:val="00190AF7"/>
    <w:rsid w:val="001914B0"/>
    <w:rsid w:val="00193079"/>
    <w:rsid w:val="00194839"/>
    <w:rsid w:val="0019494B"/>
    <w:rsid w:val="00194C02"/>
    <w:rsid w:val="00194CAB"/>
    <w:rsid w:val="00196C70"/>
    <w:rsid w:val="0019781C"/>
    <w:rsid w:val="00197998"/>
    <w:rsid w:val="00197CB9"/>
    <w:rsid w:val="001A0CC5"/>
    <w:rsid w:val="001A3D53"/>
    <w:rsid w:val="001A43F4"/>
    <w:rsid w:val="001A4D0A"/>
    <w:rsid w:val="001A6B32"/>
    <w:rsid w:val="001A6E74"/>
    <w:rsid w:val="001A721B"/>
    <w:rsid w:val="001A7A37"/>
    <w:rsid w:val="001B04A3"/>
    <w:rsid w:val="001B1FE2"/>
    <w:rsid w:val="001B2BED"/>
    <w:rsid w:val="001B3A41"/>
    <w:rsid w:val="001B4507"/>
    <w:rsid w:val="001B4609"/>
    <w:rsid w:val="001B4BDB"/>
    <w:rsid w:val="001B50E5"/>
    <w:rsid w:val="001B55CE"/>
    <w:rsid w:val="001B6BBE"/>
    <w:rsid w:val="001B7F79"/>
    <w:rsid w:val="001C0CAA"/>
    <w:rsid w:val="001C2740"/>
    <w:rsid w:val="001C4AD7"/>
    <w:rsid w:val="001D1B62"/>
    <w:rsid w:val="001D386C"/>
    <w:rsid w:val="001D484B"/>
    <w:rsid w:val="001D5ED8"/>
    <w:rsid w:val="001D745E"/>
    <w:rsid w:val="001E0BDB"/>
    <w:rsid w:val="001E1126"/>
    <w:rsid w:val="001E1380"/>
    <w:rsid w:val="001E345A"/>
    <w:rsid w:val="001E3D5C"/>
    <w:rsid w:val="001E4AF5"/>
    <w:rsid w:val="001E4FA4"/>
    <w:rsid w:val="001F1B57"/>
    <w:rsid w:val="001F220F"/>
    <w:rsid w:val="001F3BCF"/>
    <w:rsid w:val="001F533D"/>
    <w:rsid w:val="001F6656"/>
    <w:rsid w:val="001F6A9F"/>
    <w:rsid w:val="001F7025"/>
    <w:rsid w:val="001F78C9"/>
    <w:rsid w:val="0020135A"/>
    <w:rsid w:val="002020E8"/>
    <w:rsid w:val="002053B3"/>
    <w:rsid w:val="00205776"/>
    <w:rsid w:val="00211E95"/>
    <w:rsid w:val="002125E9"/>
    <w:rsid w:val="00214895"/>
    <w:rsid w:val="00214BDA"/>
    <w:rsid w:val="00215037"/>
    <w:rsid w:val="00215EA9"/>
    <w:rsid w:val="00217343"/>
    <w:rsid w:val="00217558"/>
    <w:rsid w:val="00217992"/>
    <w:rsid w:val="00220AE4"/>
    <w:rsid w:val="00220BF8"/>
    <w:rsid w:val="00221360"/>
    <w:rsid w:val="0022432C"/>
    <w:rsid w:val="00224940"/>
    <w:rsid w:val="00224C37"/>
    <w:rsid w:val="002253CA"/>
    <w:rsid w:val="002259C7"/>
    <w:rsid w:val="00226404"/>
    <w:rsid w:val="002269D3"/>
    <w:rsid w:val="00226B4A"/>
    <w:rsid w:val="0022766E"/>
    <w:rsid w:val="00227CD3"/>
    <w:rsid w:val="00231FE4"/>
    <w:rsid w:val="00233085"/>
    <w:rsid w:val="00233421"/>
    <w:rsid w:val="002340F6"/>
    <w:rsid w:val="002350A6"/>
    <w:rsid w:val="00236192"/>
    <w:rsid w:val="0023637E"/>
    <w:rsid w:val="002404E5"/>
    <w:rsid w:val="002410DE"/>
    <w:rsid w:val="002424ED"/>
    <w:rsid w:val="0024250E"/>
    <w:rsid w:val="0024377E"/>
    <w:rsid w:val="0024456F"/>
    <w:rsid w:val="0025192E"/>
    <w:rsid w:val="002519A2"/>
    <w:rsid w:val="00251A05"/>
    <w:rsid w:val="00251D49"/>
    <w:rsid w:val="002521AC"/>
    <w:rsid w:val="0025295E"/>
    <w:rsid w:val="00253D0B"/>
    <w:rsid w:val="00254C5D"/>
    <w:rsid w:val="00255330"/>
    <w:rsid w:val="002553C2"/>
    <w:rsid w:val="0025546F"/>
    <w:rsid w:val="00255498"/>
    <w:rsid w:val="0025729D"/>
    <w:rsid w:val="002573FC"/>
    <w:rsid w:val="002575B2"/>
    <w:rsid w:val="00257604"/>
    <w:rsid w:val="002577B7"/>
    <w:rsid w:val="0026164F"/>
    <w:rsid w:val="002623E7"/>
    <w:rsid w:val="002629FA"/>
    <w:rsid w:val="00262C45"/>
    <w:rsid w:val="0026611E"/>
    <w:rsid w:val="00266CE6"/>
    <w:rsid w:val="00267266"/>
    <w:rsid w:val="00271848"/>
    <w:rsid w:val="00272CEE"/>
    <w:rsid w:val="00273FC3"/>
    <w:rsid w:val="002743A3"/>
    <w:rsid w:val="00274F0C"/>
    <w:rsid w:val="00274FC9"/>
    <w:rsid w:val="002752E6"/>
    <w:rsid w:val="0027538C"/>
    <w:rsid w:val="00275DDA"/>
    <w:rsid w:val="00276537"/>
    <w:rsid w:val="00277C33"/>
    <w:rsid w:val="00280066"/>
    <w:rsid w:val="00282276"/>
    <w:rsid w:val="002822CA"/>
    <w:rsid w:val="00282476"/>
    <w:rsid w:val="00282C65"/>
    <w:rsid w:val="0028382E"/>
    <w:rsid w:val="00283843"/>
    <w:rsid w:val="0028494B"/>
    <w:rsid w:val="00286596"/>
    <w:rsid w:val="00287DC8"/>
    <w:rsid w:val="00287F8F"/>
    <w:rsid w:val="002907BA"/>
    <w:rsid w:val="00292724"/>
    <w:rsid w:val="00292C6A"/>
    <w:rsid w:val="00293461"/>
    <w:rsid w:val="002934CC"/>
    <w:rsid w:val="002934E9"/>
    <w:rsid w:val="002950FB"/>
    <w:rsid w:val="00295A4C"/>
    <w:rsid w:val="00296D68"/>
    <w:rsid w:val="00297C98"/>
    <w:rsid w:val="002A1051"/>
    <w:rsid w:val="002A2421"/>
    <w:rsid w:val="002A2DF1"/>
    <w:rsid w:val="002A3395"/>
    <w:rsid w:val="002A38EB"/>
    <w:rsid w:val="002A3BA5"/>
    <w:rsid w:val="002A3D7A"/>
    <w:rsid w:val="002A52BD"/>
    <w:rsid w:val="002A5E2B"/>
    <w:rsid w:val="002A7EC8"/>
    <w:rsid w:val="002B04EF"/>
    <w:rsid w:val="002B0EEF"/>
    <w:rsid w:val="002B16CA"/>
    <w:rsid w:val="002B17C5"/>
    <w:rsid w:val="002B1B2D"/>
    <w:rsid w:val="002B3017"/>
    <w:rsid w:val="002B40B7"/>
    <w:rsid w:val="002B5796"/>
    <w:rsid w:val="002B72BC"/>
    <w:rsid w:val="002C1ECA"/>
    <w:rsid w:val="002C2E9E"/>
    <w:rsid w:val="002C4C34"/>
    <w:rsid w:val="002C4CDD"/>
    <w:rsid w:val="002C4EC5"/>
    <w:rsid w:val="002C6A4F"/>
    <w:rsid w:val="002C6F55"/>
    <w:rsid w:val="002C7186"/>
    <w:rsid w:val="002C7C69"/>
    <w:rsid w:val="002C7DBB"/>
    <w:rsid w:val="002D128A"/>
    <w:rsid w:val="002D141E"/>
    <w:rsid w:val="002D25AF"/>
    <w:rsid w:val="002D2C60"/>
    <w:rsid w:val="002D3556"/>
    <w:rsid w:val="002D39C2"/>
    <w:rsid w:val="002D3EA3"/>
    <w:rsid w:val="002D439B"/>
    <w:rsid w:val="002D4A4E"/>
    <w:rsid w:val="002D4DE7"/>
    <w:rsid w:val="002D656A"/>
    <w:rsid w:val="002D6E92"/>
    <w:rsid w:val="002D7410"/>
    <w:rsid w:val="002D7411"/>
    <w:rsid w:val="002D77FF"/>
    <w:rsid w:val="002D78BF"/>
    <w:rsid w:val="002E039A"/>
    <w:rsid w:val="002E052E"/>
    <w:rsid w:val="002E0DC1"/>
    <w:rsid w:val="002E1D8A"/>
    <w:rsid w:val="002E2228"/>
    <w:rsid w:val="002E2B03"/>
    <w:rsid w:val="002E48DE"/>
    <w:rsid w:val="002E4932"/>
    <w:rsid w:val="002E57D8"/>
    <w:rsid w:val="002E6180"/>
    <w:rsid w:val="002E6DCC"/>
    <w:rsid w:val="002E7C41"/>
    <w:rsid w:val="002F1122"/>
    <w:rsid w:val="002F34FC"/>
    <w:rsid w:val="002F3ADC"/>
    <w:rsid w:val="002F3CE6"/>
    <w:rsid w:val="002F4331"/>
    <w:rsid w:val="002F561E"/>
    <w:rsid w:val="002F6256"/>
    <w:rsid w:val="002F7BA8"/>
    <w:rsid w:val="0030016B"/>
    <w:rsid w:val="00300786"/>
    <w:rsid w:val="0030189E"/>
    <w:rsid w:val="00301CFE"/>
    <w:rsid w:val="0030301D"/>
    <w:rsid w:val="00303F9E"/>
    <w:rsid w:val="00306AE0"/>
    <w:rsid w:val="00306CB5"/>
    <w:rsid w:val="003079C7"/>
    <w:rsid w:val="00310A72"/>
    <w:rsid w:val="00311A7E"/>
    <w:rsid w:val="00311B16"/>
    <w:rsid w:val="00311D4B"/>
    <w:rsid w:val="00312FB9"/>
    <w:rsid w:val="00313700"/>
    <w:rsid w:val="00313AE4"/>
    <w:rsid w:val="00313C46"/>
    <w:rsid w:val="003144C2"/>
    <w:rsid w:val="003146F2"/>
    <w:rsid w:val="00315FC0"/>
    <w:rsid w:val="003214EE"/>
    <w:rsid w:val="00322538"/>
    <w:rsid w:val="00322990"/>
    <w:rsid w:val="0032344F"/>
    <w:rsid w:val="00323723"/>
    <w:rsid w:val="00323948"/>
    <w:rsid w:val="00325256"/>
    <w:rsid w:val="00327334"/>
    <w:rsid w:val="0032749C"/>
    <w:rsid w:val="0033149E"/>
    <w:rsid w:val="0033290C"/>
    <w:rsid w:val="0033300C"/>
    <w:rsid w:val="00333030"/>
    <w:rsid w:val="00333B96"/>
    <w:rsid w:val="003341DD"/>
    <w:rsid w:val="0033434D"/>
    <w:rsid w:val="00334824"/>
    <w:rsid w:val="00335D73"/>
    <w:rsid w:val="003363ED"/>
    <w:rsid w:val="003372BB"/>
    <w:rsid w:val="003400DD"/>
    <w:rsid w:val="003414C1"/>
    <w:rsid w:val="003417BB"/>
    <w:rsid w:val="00342AB8"/>
    <w:rsid w:val="00343078"/>
    <w:rsid w:val="00345740"/>
    <w:rsid w:val="00345F49"/>
    <w:rsid w:val="003460C1"/>
    <w:rsid w:val="00346F78"/>
    <w:rsid w:val="003471BD"/>
    <w:rsid w:val="00351D42"/>
    <w:rsid w:val="00352969"/>
    <w:rsid w:val="00352FDA"/>
    <w:rsid w:val="00354B09"/>
    <w:rsid w:val="00355D07"/>
    <w:rsid w:val="003577F5"/>
    <w:rsid w:val="00360336"/>
    <w:rsid w:val="00361D4C"/>
    <w:rsid w:val="00362E33"/>
    <w:rsid w:val="003634D3"/>
    <w:rsid w:val="0036662B"/>
    <w:rsid w:val="00366C12"/>
    <w:rsid w:val="00367A29"/>
    <w:rsid w:val="0037045F"/>
    <w:rsid w:val="00370BCA"/>
    <w:rsid w:val="003731DE"/>
    <w:rsid w:val="003735F0"/>
    <w:rsid w:val="00373CD4"/>
    <w:rsid w:val="00374AC1"/>
    <w:rsid w:val="00375622"/>
    <w:rsid w:val="0037649B"/>
    <w:rsid w:val="003773AB"/>
    <w:rsid w:val="00377EA6"/>
    <w:rsid w:val="00380CFF"/>
    <w:rsid w:val="00382202"/>
    <w:rsid w:val="00383270"/>
    <w:rsid w:val="00383515"/>
    <w:rsid w:val="0038362E"/>
    <w:rsid w:val="003843A9"/>
    <w:rsid w:val="00384417"/>
    <w:rsid w:val="0038771E"/>
    <w:rsid w:val="00387912"/>
    <w:rsid w:val="003901E2"/>
    <w:rsid w:val="0039063C"/>
    <w:rsid w:val="003935C4"/>
    <w:rsid w:val="003937B6"/>
    <w:rsid w:val="00393DC9"/>
    <w:rsid w:val="00395D9F"/>
    <w:rsid w:val="00396FE5"/>
    <w:rsid w:val="003A0E4A"/>
    <w:rsid w:val="003A1355"/>
    <w:rsid w:val="003A38FB"/>
    <w:rsid w:val="003A56C9"/>
    <w:rsid w:val="003A5D6D"/>
    <w:rsid w:val="003A6151"/>
    <w:rsid w:val="003A6272"/>
    <w:rsid w:val="003A7565"/>
    <w:rsid w:val="003B1C6B"/>
    <w:rsid w:val="003B2387"/>
    <w:rsid w:val="003B41E7"/>
    <w:rsid w:val="003B538A"/>
    <w:rsid w:val="003B657D"/>
    <w:rsid w:val="003C20E6"/>
    <w:rsid w:val="003C214B"/>
    <w:rsid w:val="003C27AE"/>
    <w:rsid w:val="003C27C0"/>
    <w:rsid w:val="003C2B45"/>
    <w:rsid w:val="003C2EC7"/>
    <w:rsid w:val="003C403B"/>
    <w:rsid w:val="003C4331"/>
    <w:rsid w:val="003C537E"/>
    <w:rsid w:val="003C76AB"/>
    <w:rsid w:val="003C7C63"/>
    <w:rsid w:val="003C7CE3"/>
    <w:rsid w:val="003D1B3A"/>
    <w:rsid w:val="003D299F"/>
    <w:rsid w:val="003D2FD6"/>
    <w:rsid w:val="003D4987"/>
    <w:rsid w:val="003D54C8"/>
    <w:rsid w:val="003D557C"/>
    <w:rsid w:val="003D5A50"/>
    <w:rsid w:val="003D70BA"/>
    <w:rsid w:val="003E010A"/>
    <w:rsid w:val="003E02CE"/>
    <w:rsid w:val="003E0893"/>
    <w:rsid w:val="003E22DF"/>
    <w:rsid w:val="003E36ED"/>
    <w:rsid w:val="003E596B"/>
    <w:rsid w:val="003E6665"/>
    <w:rsid w:val="003F0A74"/>
    <w:rsid w:val="003F1065"/>
    <w:rsid w:val="003F28AE"/>
    <w:rsid w:val="003F3234"/>
    <w:rsid w:val="003F38EE"/>
    <w:rsid w:val="003F4D2E"/>
    <w:rsid w:val="003F4FA5"/>
    <w:rsid w:val="003F5865"/>
    <w:rsid w:val="003F74BB"/>
    <w:rsid w:val="00401679"/>
    <w:rsid w:val="00403171"/>
    <w:rsid w:val="00403821"/>
    <w:rsid w:val="0040388E"/>
    <w:rsid w:val="00404432"/>
    <w:rsid w:val="004062BE"/>
    <w:rsid w:val="00406912"/>
    <w:rsid w:val="00407241"/>
    <w:rsid w:val="0040790C"/>
    <w:rsid w:val="00407D1D"/>
    <w:rsid w:val="00412084"/>
    <w:rsid w:val="0041321F"/>
    <w:rsid w:val="004133A4"/>
    <w:rsid w:val="00413783"/>
    <w:rsid w:val="00413BFF"/>
    <w:rsid w:val="0041619F"/>
    <w:rsid w:val="004161A5"/>
    <w:rsid w:val="0041638D"/>
    <w:rsid w:val="00421C6D"/>
    <w:rsid w:val="00422412"/>
    <w:rsid w:val="00422EB1"/>
    <w:rsid w:val="0042355F"/>
    <w:rsid w:val="00424068"/>
    <w:rsid w:val="0042418E"/>
    <w:rsid w:val="00430CD4"/>
    <w:rsid w:val="00431C98"/>
    <w:rsid w:val="00434766"/>
    <w:rsid w:val="004356E3"/>
    <w:rsid w:val="00436DAC"/>
    <w:rsid w:val="00437714"/>
    <w:rsid w:val="0044026E"/>
    <w:rsid w:val="00440D2C"/>
    <w:rsid w:val="00441557"/>
    <w:rsid w:val="00441B94"/>
    <w:rsid w:val="00441EE5"/>
    <w:rsid w:val="004426F5"/>
    <w:rsid w:val="00442C95"/>
    <w:rsid w:val="004435CF"/>
    <w:rsid w:val="004438D3"/>
    <w:rsid w:val="00443E34"/>
    <w:rsid w:val="0044421D"/>
    <w:rsid w:val="0044607A"/>
    <w:rsid w:val="00447289"/>
    <w:rsid w:val="0044744D"/>
    <w:rsid w:val="004476C8"/>
    <w:rsid w:val="0044775E"/>
    <w:rsid w:val="00450375"/>
    <w:rsid w:val="0045271A"/>
    <w:rsid w:val="00452EC6"/>
    <w:rsid w:val="00455204"/>
    <w:rsid w:val="00455EB2"/>
    <w:rsid w:val="00455F37"/>
    <w:rsid w:val="0046086D"/>
    <w:rsid w:val="00461226"/>
    <w:rsid w:val="0046227C"/>
    <w:rsid w:val="00463790"/>
    <w:rsid w:val="00467424"/>
    <w:rsid w:val="004711DC"/>
    <w:rsid w:val="00473560"/>
    <w:rsid w:val="0047418E"/>
    <w:rsid w:val="00474851"/>
    <w:rsid w:val="00474B46"/>
    <w:rsid w:val="00475744"/>
    <w:rsid w:val="00475A21"/>
    <w:rsid w:val="00476B7E"/>
    <w:rsid w:val="00477E7A"/>
    <w:rsid w:val="00477FAC"/>
    <w:rsid w:val="0048039D"/>
    <w:rsid w:val="00480470"/>
    <w:rsid w:val="00480F51"/>
    <w:rsid w:val="00481997"/>
    <w:rsid w:val="00482899"/>
    <w:rsid w:val="00484D95"/>
    <w:rsid w:val="004854C9"/>
    <w:rsid w:val="004856BC"/>
    <w:rsid w:val="00485CC6"/>
    <w:rsid w:val="00486E66"/>
    <w:rsid w:val="00487325"/>
    <w:rsid w:val="0048735D"/>
    <w:rsid w:val="00487506"/>
    <w:rsid w:val="00491D92"/>
    <w:rsid w:val="00492EB7"/>
    <w:rsid w:val="00494B40"/>
    <w:rsid w:val="00496756"/>
    <w:rsid w:val="00497335"/>
    <w:rsid w:val="004977A3"/>
    <w:rsid w:val="004A10AB"/>
    <w:rsid w:val="004A39FE"/>
    <w:rsid w:val="004A3F3E"/>
    <w:rsid w:val="004A4AB6"/>
    <w:rsid w:val="004A5DFF"/>
    <w:rsid w:val="004A6F2C"/>
    <w:rsid w:val="004A7BD9"/>
    <w:rsid w:val="004B07CC"/>
    <w:rsid w:val="004B14D4"/>
    <w:rsid w:val="004B1951"/>
    <w:rsid w:val="004B3AC8"/>
    <w:rsid w:val="004B5B69"/>
    <w:rsid w:val="004B6381"/>
    <w:rsid w:val="004B717D"/>
    <w:rsid w:val="004B7286"/>
    <w:rsid w:val="004B7650"/>
    <w:rsid w:val="004C2F60"/>
    <w:rsid w:val="004C556A"/>
    <w:rsid w:val="004C76B0"/>
    <w:rsid w:val="004C7954"/>
    <w:rsid w:val="004D1588"/>
    <w:rsid w:val="004D2D1D"/>
    <w:rsid w:val="004D3D43"/>
    <w:rsid w:val="004D50DC"/>
    <w:rsid w:val="004D59E0"/>
    <w:rsid w:val="004D6076"/>
    <w:rsid w:val="004D6FDD"/>
    <w:rsid w:val="004E0943"/>
    <w:rsid w:val="004E10AE"/>
    <w:rsid w:val="004E1B05"/>
    <w:rsid w:val="004E1FAC"/>
    <w:rsid w:val="004E20A1"/>
    <w:rsid w:val="004E38C4"/>
    <w:rsid w:val="004E3BD7"/>
    <w:rsid w:val="004E4DAE"/>
    <w:rsid w:val="004E52D3"/>
    <w:rsid w:val="004E5433"/>
    <w:rsid w:val="004E688A"/>
    <w:rsid w:val="004E76DF"/>
    <w:rsid w:val="004F0E61"/>
    <w:rsid w:val="004F2C01"/>
    <w:rsid w:val="004F34E0"/>
    <w:rsid w:val="004F453E"/>
    <w:rsid w:val="004F4557"/>
    <w:rsid w:val="004F4978"/>
    <w:rsid w:val="004F5878"/>
    <w:rsid w:val="004F5E07"/>
    <w:rsid w:val="004F6098"/>
    <w:rsid w:val="004F639C"/>
    <w:rsid w:val="004F64CC"/>
    <w:rsid w:val="004F7304"/>
    <w:rsid w:val="004F7468"/>
    <w:rsid w:val="00500EB2"/>
    <w:rsid w:val="00501B6F"/>
    <w:rsid w:val="00501BE8"/>
    <w:rsid w:val="00502D74"/>
    <w:rsid w:val="00502E9E"/>
    <w:rsid w:val="005034F4"/>
    <w:rsid w:val="00504B43"/>
    <w:rsid w:val="00504F6B"/>
    <w:rsid w:val="00506482"/>
    <w:rsid w:val="005074BA"/>
    <w:rsid w:val="005076E9"/>
    <w:rsid w:val="005079AE"/>
    <w:rsid w:val="00510947"/>
    <w:rsid w:val="0051187A"/>
    <w:rsid w:val="0051294E"/>
    <w:rsid w:val="005137A6"/>
    <w:rsid w:val="00513ACD"/>
    <w:rsid w:val="00514E5E"/>
    <w:rsid w:val="00515B6B"/>
    <w:rsid w:val="005171AC"/>
    <w:rsid w:val="0052042A"/>
    <w:rsid w:val="00521272"/>
    <w:rsid w:val="00521F57"/>
    <w:rsid w:val="00522934"/>
    <w:rsid w:val="005231F6"/>
    <w:rsid w:val="00525845"/>
    <w:rsid w:val="00525901"/>
    <w:rsid w:val="00525E20"/>
    <w:rsid w:val="00527747"/>
    <w:rsid w:val="005318AE"/>
    <w:rsid w:val="00531D68"/>
    <w:rsid w:val="005337C2"/>
    <w:rsid w:val="00534372"/>
    <w:rsid w:val="005346F3"/>
    <w:rsid w:val="0053537A"/>
    <w:rsid w:val="005354C1"/>
    <w:rsid w:val="0053637C"/>
    <w:rsid w:val="00537750"/>
    <w:rsid w:val="005422AF"/>
    <w:rsid w:val="0054440B"/>
    <w:rsid w:val="00545367"/>
    <w:rsid w:val="00550A45"/>
    <w:rsid w:val="00552B9F"/>
    <w:rsid w:val="00554B1C"/>
    <w:rsid w:val="0055560A"/>
    <w:rsid w:val="00555B0E"/>
    <w:rsid w:val="00556DCE"/>
    <w:rsid w:val="00557E34"/>
    <w:rsid w:val="005601FF"/>
    <w:rsid w:val="0056149A"/>
    <w:rsid w:val="005643C8"/>
    <w:rsid w:val="00564A30"/>
    <w:rsid w:val="005652CE"/>
    <w:rsid w:val="00565F93"/>
    <w:rsid w:val="00565FD5"/>
    <w:rsid w:val="00570815"/>
    <w:rsid w:val="005714C4"/>
    <w:rsid w:val="00573301"/>
    <w:rsid w:val="00573B8F"/>
    <w:rsid w:val="00574380"/>
    <w:rsid w:val="00575A35"/>
    <w:rsid w:val="00575DFD"/>
    <w:rsid w:val="00575F92"/>
    <w:rsid w:val="005801C1"/>
    <w:rsid w:val="0058035B"/>
    <w:rsid w:val="00582F46"/>
    <w:rsid w:val="00583591"/>
    <w:rsid w:val="005836C6"/>
    <w:rsid w:val="0058410B"/>
    <w:rsid w:val="00590830"/>
    <w:rsid w:val="005912DA"/>
    <w:rsid w:val="00592917"/>
    <w:rsid w:val="00592B56"/>
    <w:rsid w:val="00593A3C"/>
    <w:rsid w:val="00593DAD"/>
    <w:rsid w:val="00594444"/>
    <w:rsid w:val="005949B0"/>
    <w:rsid w:val="005955C2"/>
    <w:rsid w:val="005966F0"/>
    <w:rsid w:val="00596B82"/>
    <w:rsid w:val="00597463"/>
    <w:rsid w:val="005A0F2A"/>
    <w:rsid w:val="005A1192"/>
    <w:rsid w:val="005A21D0"/>
    <w:rsid w:val="005A4DE7"/>
    <w:rsid w:val="005A551C"/>
    <w:rsid w:val="005A67B9"/>
    <w:rsid w:val="005A7A66"/>
    <w:rsid w:val="005A7D93"/>
    <w:rsid w:val="005B03D1"/>
    <w:rsid w:val="005B0526"/>
    <w:rsid w:val="005B18E4"/>
    <w:rsid w:val="005B19A1"/>
    <w:rsid w:val="005B49D4"/>
    <w:rsid w:val="005B526E"/>
    <w:rsid w:val="005B69CC"/>
    <w:rsid w:val="005B6EC3"/>
    <w:rsid w:val="005C3055"/>
    <w:rsid w:val="005C35CA"/>
    <w:rsid w:val="005C4654"/>
    <w:rsid w:val="005C4DDE"/>
    <w:rsid w:val="005C768A"/>
    <w:rsid w:val="005D11D9"/>
    <w:rsid w:val="005D2221"/>
    <w:rsid w:val="005D3766"/>
    <w:rsid w:val="005D390E"/>
    <w:rsid w:val="005D4186"/>
    <w:rsid w:val="005D477F"/>
    <w:rsid w:val="005D5B63"/>
    <w:rsid w:val="005D6E19"/>
    <w:rsid w:val="005D7B81"/>
    <w:rsid w:val="005E093E"/>
    <w:rsid w:val="005E2EDD"/>
    <w:rsid w:val="005E3F8D"/>
    <w:rsid w:val="005E4E77"/>
    <w:rsid w:val="005E5264"/>
    <w:rsid w:val="005E5C5A"/>
    <w:rsid w:val="005E7097"/>
    <w:rsid w:val="005F027B"/>
    <w:rsid w:val="005F1D05"/>
    <w:rsid w:val="005F3343"/>
    <w:rsid w:val="005F35DF"/>
    <w:rsid w:val="005F532A"/>
    <w:rsid w:val="005F60FF"/>
    <w:rsid w:val="005F6781"/>
    <w:rsid w:val="005F6D0E"/>
    <w:rsid w:val="005F6E9D"/>
    <w:rsid w:val="0060192A"/>
    <w:rsid w:val="00604734"/>
    <w:rsid w:val="0060599C"/>
    <w:rsid w:val="00607ADB"/>
    <w:rsid w:val="00607E62"/>
    <w:rsid w:val="0061004D"/>
    <w:rsid w:val="00611338"/>
    <w:rsid w:val="00611C72"/>
    <w:rsid w:val="00611CF1"/>
    <w:rsid w:val="00611D56"/>
    <w:rsid w:val="006121AA"/>
    <w:rsid w:val="00613DA8"/>
    <w:rsid w:val="0061448E"/>
    <w:rsid w:val="006153A5"/>
    <w:rsid w:val="0061746E"/>
    <w:rsid w:val="00617D90"/>
    <w:rsid w:val="00620A57"/>
    <w:rsid w:val="00621408"/>
    <w:rsid w:val="00621B6D"/>
    <w:rsid w:val="0062420B"/>
    <w:rsid w:val="006254E3"/>
    <w:rsid w:val="00626881"/>
    <w:rsid w:val="006315F3"/>
    <w:rsid w:val="0063289E"/>
    <w:rsid w:val="00632F03"/>
    <w:rsid w:val="006331AD"/>
    <w:rsid w:val="00633643"/>
    <w:rsid w:val="00634F96"/>
    <w:rsid w:val="0063528F"/>
    <w:rsid w:val="0063551D"/>
    <w:rsid w:val="006366EA"/>
    <w:rsid w:val="006369C7"/>
    <w:rsid w:val="0063701C"/>
    <w:rsid w:val="0063741C"/>
    <w:rsid w:val="0063788E"/>
    <w:rsid w:val="00637A97"/>
    <w:rsid w:val="00637BE6"/>
    <w:rsid w:val="00637CA3"/>
    <w:rsid w:val="0064021F"/>
    <w:rsid w:val="0064081D"/>
    <w:rsid w:val="006447CD"/>
    <w:rsid w:val="00644A78"/>
    <w:rsid w:val="006458E6"/>
    <w:rsid w:val="00645B5E"/>
    <w:rsid w:val="00645E24"/>
    <w:rsid w:val="00646041"/>
    <w:rsid w:val="00646424"/>
    <w:rsid w:val="0065227F"/>
    <w:rsid w:val="006523CE"/>
    <w:rsid w:val="0065629E"/>
    <w:rsid w:val="00656545"/>
    <w:rsid w:val="0065690C"/>
    <w:rsid w:val="00657135"/>
    <w:rsid w:val="00660364"/>
    <w:rsid w:val="00660CE2"/>
    <w:rsid w:val="0066444C"/>
    <w:rsid w:val="00665E65"/>
    <w:rsid w:val="006661D9"/>
    <w:rsid w:val="00666573"/>
    <w:rsid w:val="00666A66"/>
    <w:rsid w:val="00670BEC"/>
    <w:rsid w:val="00670EEA"/>
    <w:rsid w:val="00671CEE"/>
    <w:rsid w:val="006740B7"/>
    <w:rsid w:val="006745EB"/>
    <w:rsid w:val="00675AFF"/>
    <w:rsid w:val="006773A9"/>
    <w:rsid w:val="00680B63"/>
    <w:rsid w:val="00680D35"/>
    <w:rsid w:val="0068137B"/>
    <w:rsid w:val="006818BF"/>
    <w:rsid w:val="006819E0"/>
    <w:rsid w:val="00684D86"/>
    <w:rsid w:val="0069063B"/>
    <w:rsid w:val="0069121E"/>
    <w:rsid w:val="0069331E"/>
    <w:rsid w:val="0069401C"/>
    <w:rsid w:val="00694B6D"/>
    <w:rsid w:val="00694EA0"/>
    <w:rsid w:val="006A0225"/>
    <w:rsid w:val="006A036D"/>
    <w:rsid w:val="006A09AE"/>
    <w:rsid w:val="006A3812"/>
    <w:rsid w:val="006A403B"/>
    <w:rsid w:val="006A4BCB"/>
    <w:rsid w:val="006A4E85"/>
    <w:rsid w:val="006A538D"/>
    <w:rsid w:val="006A6E31"/>
    <w:rsid w:val="006A6EE9"/>
    <w:rsid w:val="006A73A3"/>
    <w:rsid w:val="006A7F70"/>
    <w:rsid w:val="006B04BD"/>
    <w:rsid w:val="006B1DF1"/>
    <w:rsid w:val="006B370B"/>
    <w:rsid w:val="006B388D"/>
    <w:rsid w:val="006B5153"/>
    <w:rsid w:val="006B52A3"/>
    <w:rsid w:val="006B6BE5"/>
    <w:rsid w:val="006C1268"/>
    <w:rsid w:val="006C1C14"/>
    <w:rsid w:val="006C1DBF"/>
    <w:rsid w:val="006C1F0B"/>
    <w:rsid w:val="006C7018"/>
    <w:rsid w:val="006D0D2F"/>
    <w:rsid w:val="006D24D8"/>
    <w:rsid w:val="006D65B5"/>
    <w:rsid w:val="006D6C64"/>
    <w:rsid w:val="006D7822"/>
    <w:rsid w:val="006D79B6"/>
    <w:rsid w:val="006E15E7"/>
    <w:rsid w:val="006E273E"/>
    <w:rsid w:val="006E2791"/>
    <w:rsid w:val="006E2FE9"/>
    <w:rsid w:val="006E3538"/>
    <w:rsid w:val="006E3B6C"/>
    <w:rsid w:val="006E58A4"/>
    <w:rsid w:val="006E5DF3"/>
    <w:rsid w:val="006E6391"/>
    <w:rsid w:val="006E6F82"/>
    <w:rsid w:val="006E784C"/>
    <w:rsid w:val="006E7A4D"/>
    <w:rsid w:val="006F1481"/>
    <w:rsid w:val="006F273A"/>
    <w:rsid w:val="006F2B2B"/>
    <w:rsid w:val="006F2D56"/>
    <w:rsid w:val="006F3CF2"/>
    <w:rsid w:val="006F6680"/>
    <w:rsid w:val="007001C7"/>
    <w:rsid w:val="00701739"/>
    <w:rsid w:val="007027E1"/>
    <w:rsid w:val="00702DF9"/>
    <w:rsid w:val="0070486B"/>
    <w:rsid w:val="00704C35"/>
    <w:rsid w:val="00705D4A"/>
    <w:rsid w:val="00707FCF"/>
    <w:rsid w:val="00711C10"/>
    <w:rsid w:val="0071339A"/>
    <w:rsid w:val="00714483"/>
    <w:rsid w:val="007162B6"/>
    <w:rsid w:val="007178DB"/>
    <w:rsid w:val="007214D8"/>
    <w:rsid w:val="00721D5A"/>
    <w:rsid w:val="00721FFE"/>
    <w:rsid w:val="0072257D"/>
    <w:rsid w:val="007248C4"/>
    <w:rsid w:val="00724BDF"/>
    <w:rsid w:val="007252C5"/>
    <w:rsid w:val="00725828"/>
    <w:rsid w:val="00725CF6"/>
    <w:rsid w:val="00725D94"/>
    <w:rsid w:val="00725E17"/>
    <w:rsid w:val="00726A61"/>
    <w:rsid w:val="00731E4C"/>
    <w:rsid w:val="0073388E"/>
    <w:rsid w:val="00734D48"/>
    <w:rsid w:val="00736E6E"/>
    <w:rsid w:val="00740515"/>
    <w:rsid w:val="00740B66"/>
    <w:rsid w:val="007410FB"/>
    <w:rsid w:val="00741439"/>
    <w:rsid w:val="00741DD7"/>
    <w:rsid w:val="0074282E"/>
    <w:rsid w:val="00743168"/>
    <w:rsid w:val="0074373D"/>
    <w:rsid w:val="0074455E"/>
    <w:rsid w:val="0074618B"/>
    <w:rsid w:val="00750783"/>
    <w:rsid w:val="00750D34"/>
    <w:rsid w:val="00751844"/>
    <w:rsid w:val="00752C46"/>
    <w:rsid w:val="00755F6A"/>
    <w:rsid w:val="00756BF1"/>
    <w:rsid w:val="0075729B"/>
    <w:rsid w:val="0076007A"/>
    <w:rsid w:val="00760999"/>
    <w:rsid w:val="00764A16"/>
    <w:rsid w:val="007653D2"/>
    <w:rsid w:val="00765892"/>
    <w:rsid w:val="007666FD"/>
    <w:rsid w:val="0076737C"/>
    <w:rsid w:val="00767689"/>
    <w:rsid w:val="00767DC0"/>
    <w:rsid w:val="007715C0"/>
    <w:rsid w:val="00771D69"/>
    <w:rsid w:val="00772002"/>
    <w:rsid w:val="007727DA"/>
    <w:rsid w:val="00772868"/>
    <w:rsid w:val="00774612"/>
    <w:rsid w:val="00774FBE"/>
    <w:rsid w:val="007773F0"/>
    <w:rsid w:val="00777DF5"/>
    <w:rsid w:val="007807D3"/>
    <w:rsid w:val="0078280A"/>
    <w:rsid w:val="00783207"/>
    <w:rsid w:val="007837A4"/>
    <w:rsid w:val="00784A7B"/>
    <w:rsid w:val="007856B7"/>
    <w:rsid w:val="00786C0D"/>
    <w:rsid w:val="007902EF"/>
    <w:rsid w:val="007905E0"/>
    <w:rsid w:val="00790A3B"/>
    <w:rsid w:val="0079498F"/>
    <w:rsid w:val="007956B8"/>
    <w:rsid w:val="00795DA3"/>
    <w:rsid w:val="00796E6F"/>
    <w:rsid w:val="007973C5"/>
    <w:rsid w:val="007979FB"/>
    <w:rsid w:val="00797C47"/>
    <w:rsid w:val="007A0907"/>
    <w:rsid w:val="007A152A"/>
    <w:rsid w:val="007A15F5"/>
    <w:rsid w:val="007A1B97"/>
    <w:rsid w:val="007A2295"/>
    <w:rsid w:val="007A313A"/>
    <w:rsid w:val="007A3B91"/>
    <w:rsid w:val="007A6A6E"/>
    <w:rsid w:val="007A7270"/>
    <w:rsid w:val="007B0648"/>
    <w:rsid w:val="007B06F8"/>
    <w:rsid w:val="007B0FCD"/>
    <w:rsid w:val="007B1608"/>
    <w:rsid w:val="007B253D"/>
    <w:rsid w:val="007B265B"/>
    <w:rsid w:val="007B3AF9"/>
    <w:rsid w:val="007B43C0"/>
    <w:rsid w:val="007B4A35"/>
    <w:rsid w:val="007B5EFC"/>
    <w:rsid w:val="007B6B9C"/>
    <w:rsid w:val="007C01EA"/>
    <w:rsid w:val="007C359C"/>
    <w:rsid w:val="007C6962"/>
    <w:rsid w:val="007D1126"/>
    <w:rsid w:val="007D12AC"/>
    <w:rsid w:val="007D19AB"/>
    <w:rsid w:val="007D24A1"/>
    <w:rsid w:val="007D26E5"/>
    <w:rsid w:val="007D413F"/>
    <w:rsid w:val="007D5C13"/>
    <w:rsid w:val="007D77ED"/>
    <w:rsid w:val="007D7B44"/>
    <w:rsid w:val="007E1BCB"/>
    <w:rsid w:val="007E3F73"/>
    <w:rsid w:val="007E48C7"/>
    <w:rsid w:val="007E5A42"/>
    <w:rsid w:val="007E66E6"/>
    <w:rsid w:val="007E7726"/>
    <w:rsid w:val="007E7775"/>
    <w:rsid w:val="007E78BA"/>
    <w:rsid w:val="007F09B2"/>
    <w:rsid w:val="007F0CED"/>
    <w:rsid w:val="007F26BB"/>
    <w:rsid w:val="007F6787"/>
    <w:rsid w:val="007F7C44"/>
    <w:rsid w:val="00800E01"/>
    <w:rsid w:val="00803D7C"/>
    <w:rsid w:val="00804E66"/>
    <w:rsid w:val="00806781"/>
    <w:rsid w:val="008079E4"/>
    <w:rsid w:val="0081205E"/>
    <w:rsid w:val="008122F4"/>
    <w:rsid w:val="008124C7"/>
    <w:rsid w:val="00812D96"/>
    <w:rsid w:val="00812E3E"/>
    <w:rsid w:val="0081437D"/>
    <w:rsid w:val="00814466"/>
    <w:rsid w:val="00814A6F"/>
    <w:rsid w:val="00814AEC"/>
    <w:rsid w:val="008154D9"/>
    <w:rsid w:val="008154EF"/>
    <w:rsid w:val="008155A9"/>
    <w:rsid w:val="0081561F"/>
    <w:rsid w:val="00815E67"/>
    <w:rsid w:val="00816516"/>
    <w:rsid w:val="00816B91"/>
    <w:rsid w:val="00816ED2"/>
    <w:rsid w:val="00817EDA"/>
    <w:rsid w:val="0082009A"/>
    <w:rsid w:val="0082038D"/>
    <w:rsid w:val="00821F1E"/>
    <w:rsid w:val="00822C36"/>
    <w:rsid w:val="008235DA"/>
    <w:rsid w:val="0082445A"/>
    <w:rsid w:val="00825C2F"/>
    <w:rsid w:val="00826D9D"/>
    <w:rsid w:val="00827985"/>
    <w:rsid w:val="00827DCB"/>
    <w:rsid w:val="008305C3"/>
    <w:rsid w:val="00830E5E"/>
    <w:rsid w:val="008312AB"/>
    <w:rsid w:val="008312DB"/>
    <w:rsid w:val="0083201C"/>
    <w:rsid w:val="00833E95"/>
    <w:rsid w:val="0083498C"/>
    <w:rsid w:val="00834C32"/>
    <w:rsid w:val="00834D10"/>
    <w:rsid w:val="00835CE9"/>
    <w:rsid w:val="00836B80"/>
    <w:rsid w:val="00837717"/>
    <w:rsid w:val="008418E2"/>
    <w:rsid w:val="00842762"/>
    <w:rsid w:val="00842791"/>
    <w:rsid w:val="00844958"/>
    <w:rsid w:val="00844D07"/>
    <w:rsid w:val="00845C13"/>
    <w:rsid w:val="00846018"/>
    <w:rsid w:val="00846D79"/>
    <w:rsid w:val="0084760D"/>
    <w:rsid w:val="00850B4A"/>
    <w:rsid w:val="00852F33"/>
    <w:rsid w:val="008537E1"/>
    <w:rsid w:val="00854007"/>
    <w:rsid w:val="008546B4"/>
    <w:rsid w:val="0085500B"/>
    <w:rsid w:val="0085548C"/>
    <w:rsid w:val="00855DAE"/>
    <w:rsid w:val="008565F3"/>
    <w:rsid w:val="00856695"/>
    <w:rsid w:val="00857300"/>
    <w:rsid w:val="008578C2"/>
    <w:rsid w:val="008578C3"/>
    <w:rsid w:val="008604EE"/>
    <w:rsid w:val="00860A68"/>
    <w:rsid w:val="00860BAE"/>
    <w:rsid w:val="00862AAE"/>
    <w:rsid w:val="00862CBF"/>
    <w:rsid w:val="0086327C"/>
    <w:rsid w:val="0086363D"/>
    <w:rsid w:val="00863D34"/>
    <w:rsid w:val="008655D5"/>
    <w:rsid w:val="00866E90"/>
    <w:rsid w:val="00867FA5"/>
    <w:rsid w:val="00870E35"/>
    <w:rsid w:val="0087128D"/>
    <w:rsid w:val="008766C3"/>
    <w:rsid w:val="00877509"/>
    <w:rsid w:val="00880CAE"/>
    <w:rsid w:val="00880EEA"/>
    <w:rsid w:val="00880FA3"/>
    <w:rsid w:val="00881E22"/>
    <w:rsid w:val="0088302C"/>
    <w:rsid w:val="008849BA"/>
    <w:rsid w:val="008858A5"/>
    <w:rsid w:val="008866A0"/>
    <w:rsid w:val="00886C26"/>
    <w:rsid w:val="00887381"/>
    <w:rsid w:val="00887971"/>
    <w:rsid w:val="00892AAB"/>
    <w:rsid w:val="008930F1"/>
    <w:rsid w:val="00893332"/>
    <w:rsid w:val="008933BB"/>
    <w:rsid w:val="00893D53"/>
    <w:rsid w:val="00894B45"/>
    <w:rsid w:val="0089557C"/>
    <w:rsid w:val="008970A9"/>
    <w:rsid w:val="00897CEF"/>
    <w:rsid w:val="008A1651"/>
    <w:rsid w:val="008A1D69"/>
    <w:rsid w:val="008A276D"/>
    <w:rsid w:val="008A2E64"/>
    <w:rsid w:val="008A4ED5"/>
    <w:rsid w:val="008A68F4"/>
    <w:rsid w:val="008A71E2"/>
    <w:rsid w:val="008A784B"/>
    <w:rsid w:val="008B02AB"/>
    <w:rsid w:val="008B070E"/>
    <w:rsid w:val="008B08E4"/>
    <w:rsid w:val="008B0C20"/>
    <w:rsid w:val="008B3CF3"/>
    <w:rsid w:val="008B62B3"/>
    <w:rsid w:val="008B645C"/>
    <w:rsid w:val="008B6F33"/>
    <w:rsid w:val="008B6F8C"/>
    <w:rsid w:val="008B73E9"/>
    <w:rsid w:val="008B7A41"/>
    <w:rsid w:val="008C0869"/>
    <w:rsid w:val="008C0BBB"/>
    <w:rsid w:val="008C15A8"/>
    <w:rsid w:val="008C1633"/>
    <w:rsid w:val="008C3298"/>
    <w:rsid w:val="008C357F"/>
    <w:rsid w:val="008C3781"/>
    <w:rsid w:val="008C4A87"/>
    <w:rsid w:val="008C6062"/>
    <w:rsid w:val="008C72DC"/>
    <w:rsid w:val="008C7462"/>
    <w:rsid w:val="008D1286"/>
    <w:rsid w:val="008D12DF"/>
    <w:rsid w:val="008D18F3"/>
    <w:rsid w:val="008D1BD5"/>
    <w:rsid w:val="008D4EED"/>
    <w:rsid w:val="008D5DFF"/>
    <w:rsid w:val="008D7C4E"/>
    <w:rsid w:val="008E08CB"/>
    <w:rsid w:val="008E154E"/>
    <w:rsid w:val="008E3673"/>
    <w:rsid w:val="008E3A3E"/>
    <w:rsid w:val="008E4569"/>
    <w:rsid w:val="008E4AF9"/>
    <w:rsid w:val="008E5A13"/>
    <w:rsid w:val="008E6037"/>
    <w:rsid w:val="008E68EF"/>
    <w:rsid w:val="008E7291"/>
    <w:rsid w:val="008E7987"/>
    <w:rsid w:val="008E7CA5"/>
    <w:rsid w:val="008F008C"/>
    <w:rsid w:val="008F0F01"/>
    <w:rsid w:val="008F1250"/>
    <w:rsid w:val="008F2425"/>
    <w:rsid w:val="008F29CA"/>
    <w:rsid w:val="008F40AF"/>
    <w:rsid w:val="008F44ED"/>
    <w:rsid w:val="008F4619"/>
    <w:rsid w:val="0090137F"/>
    <w:rsid w:val="00901D7D"/>
    <w:rsid w:val="00902D81"/>
    <w:rsid w:val="00903511"/>
    <w:rsid w:val="0090378A"/>
    <w:rsid w:val="0090435E"/>
    <w:rsid w:val="00907A2B"/>
    <w:rsid w:val="00914546"/>
    <w:rsid w:val="00914E3C"/>
    <w:rsid w:val="0091667C"/>
    <w:rsid w:val="009166B9"/>
    <w:rsid w:val="00917A9E"/>
    <w:rsid w:val="00920434"/>
    <w:rsid w:val="00920DF9"/>
    <w:rsid w:val="00922F44"/>
    <w:rsid w:val="00923078"/>
    <w:rsid w:val="00924820"/>
    <w:rsid w:val="0092533A"/>
    <w:rsid w:val="009261B1"/>
    <w:rsid w:val="00926532"/>
    <w:rsid w:val="00927BF9"/>
    <w:rsid w:val="00932982"/>
    <w:rsid w:val="00933DF1"/>
    <w:rsid w:val="00933F9D"/>
    <w:rsid w:val="00934614"/>
    <w:rsid w:val="00934A83"/>
    <w:rsid w:val="00934F43"/>
    <w:rsid w:val="009355D2"/>
    <w:rsid w:val="0093630B"/>
    <w:rsid w:val="00937058"/>
    <w:rsid w:val="009373C8"/>
    <w:rsid w:val="00937F14"/>
    <w:rsid w:val="00940195"/>
    <w:rsid w:val="00941B13"/>
    <w:rsid w:val="00942302"/>
    <w:rsid w:val="00942B0D"/>
    <w:rsid w:val="009432EB"/>
    <w:rsid w:val="009433E8"/>
    <w:rsid w:val="00944D35"/>
    <w:rsid w:val="00947280"/>
    <w:rsid w:val="00950246"/>
    <w:rsid w:val="0095088A"/>
    <w:rsid w:val="00950B92"/>
    <w:rsid w:val="009524B9"/>
    <w:rsid w:val="00952AE0"/>
    <w:rsid w:val="0095379C"/>
    <w:rsid w:val="0095413B"/>
    <w:rsid w:val="009545A5"/>
    <w:rsid w:val="0095467F"/>
    <w:rsid w:val="0095521B"/>
    <w:rsid w:val="00955E07"/>
    <w:rsid w:val="0095770B"/>
    <w:rsid w:val="00960882"/>
    <w:rsid w:val="00962401"/>
    <w:rsid w:val="00962900"/>
    <w:rsid w:val="00964C91"/>
    <w:rsid w:val="0096511F"/>
    <w:rsid w:val="009668A8"/>
    <w:rsid w:val="00966C35"/>
    <w:rsid w:val="00967402"/>
    <w:rsid w:val="00967958"/>
    <w:rsid w:val="009703C7"/>
    <w:rsid w:val="00971F16"/>
    <w:rsid w:val="00972D08"/>
    <w:rsid w:val="00972DBB"/>
    <w:rsid w:val="009732A6"/>
    <w:rsid w:val="00973365"/>
    <w:rsid w:val="0097597E"/>
    <w:rsid w:val="00975FA4"/>
    <w:rsid w:val="00976E21"/>
    <w:rsid w:val="009800EF"/>
    <w:rsid w:val="00982A31"/>
    <w:rsid w:val="00983EB4"/>
    <w:rsid w:val="00983ECF"/>
    <w:rsid w:val="0098498F"/>
    <w:rsid w:val="0098590D"/>
    <w:rsid w:val="00985C17"/>
    <w:rsid w:val="00994744"/>
    <w:rsid w:val="00995B83"/>
    <w:rsid w:val="00995E88"/>
    <w:rsid w:val="00996721"/>
    <w:rsid w:val="009A0EF8"/>
    <w:rsid w:val="009A1C3A"/>
    <w:rsid w:val="009A3B65"/>
    <w:rsid w:val="009A5F70"/>
    <w:rsid w:val="009A645D"/>
    <w:rsid w:val="009A699B"/>
    <w:rsid w:val="009A6A39"/>
    <w:rsid w:val="009B16B8"/>
    <w:rsid w:val="009B2D7C"/>
    <w:rsid w:val="009B3621"/>
    <w:rsid w:val="009B4056"/>
    <w:rsid w:val="009B481C"/>
    <w:rsid w:val="009B4AD0"/>
    <w:rsid w:val="009B5EE9"/>
    <w:rsid w:val="009B6A17"/>
    <w:rsid w:val="009B6A2C"/>
    <w:rsid w:val="009B6E1B"/>
    <w:rsid w:val="009C07A0"/>
    <w:rsid w:val="009C0AA0"/>
    <w:rsid w:val="009C1BE9"/>
    <w:rsid w:val="009C2180"/>
    <w:rsid w:val="009C5514"/>
    <w:rsid w:val="009C589C"/>
    <w:rsid w:val="009C58CF"/>
    <w:rsid w:val="009C5DF6"/>
    <w:rsid w:val="009C650A"/>
    <w:rsid w:val="009C75E5"/>
    <w:rsid w:val="009C7837"/>
    <w:rsid w:val="009C7EA5"/>
    <w:rsid w:val="009D0A35"/>
    <w:rsid w:val="009D22FD"/>
    <w:rsid w:val="009D34AD"/>
    <w:rsid w:val="009D3AFC"/>
    <w:rsid w:val="009D4B3B"/>
    <w:rsid w:val="009D4FE3"/>
    <w:rsid w:val="009D5669"/>
    <w:rsid w:val="009D779A"/>
    <w:rsid w:val="009D7892"/>
    <w:rsid w:val="009D7C1B"/>
    <w:rsid w:val="009D7EEA"/>
    <w:rsid w:val="009E1C07"/>
    <w:rsid w:val="009F24EF"/>
    <w:rsid w:val="009F2C92"/>
    <w:rsid w:val="009F4609"/>
    <w:rsid w:val="009F4FB9"/>
    <w:rsid w:val="009F65F9"/>
    <w:rsid w:val="009F6F38"/>
    <w:rsid w:val="009F75E1"/>
    <w:rsid w:val="009F771A"/>
    <w:rsid w:val="009F7881"/>
    <w:rsid w:val="00A00A21"/>
    <w:rsid w:val="00A00B0D"/>
    <w:rsid w:val="00A0211D"/>
    <w:rsid w:val="00A0357A"/>
    <w:rsid w:val="00A03AB4"/>
    <w:rsid w:val="00A03D86"/>
    <w:rsid w:val="00A061D4"/>
    <w:rsid w:val="00A07CDF"/>
    <w:rsid w:val="00A10872"/>
    <w:rsid w:val="00A10F3A"/>
    <w:rsid w:val="00A12DD2"/>
    <w:rsid w:val="00A13323"/>
    <w:rsid w:val="00A13C2D"/>
    <w:rsid w:val="00A15097"/>
    <w:rsid w:val="00A15AF9"/>
    <w:rsid w:val="00A163A9"/>
    <w:rsid w:val="00A16432"/>
    <w:rsid w:val="00A16608"/>
    <w:rsid w:val="00A16F35"/>
    <w:rsid w:val="00A20A9B"/>
    <w:rsid w:val="00A20E10"/>
    <w:rsid w:val="00A213C1"/>
    <w:rsid w:val="00A21401"/>
    <w:rsid w:val="00A217FF"/>
    <w:rsid w:val="00A21966"/>
    <w:rsid w:val="00A2213E"/>
    <w:rsid w:val="00A24236"/>
    <w:rsid w:val="00A24A03"/>
    <w:rsid w:val="00A25C34"/>
    <w:rsid w:val="00A26877"/>
    <w:rsid w:val="00A26C05"/>
    <w:rsid w:val="00A26D4D"/>
    <w:rsid w:val="00A30AC5"/>
    <w:rsid w:val="00A32295"/>
    <w:rsid w:val="00A3274D"/>
    <w:rsid w:val="00A33CB2"/>
    <w:rsid w:val="00A33DCD"/>
    <w:rsid w:val="00A33EB5"/>
    <w:rsid w:val="00A34E97"/>
    <w:rsid w:val="00A357F5"/>
    <w:rsid w:val="00A3625C"/>
    <w:rsid w:val="00A3662B"/>
    <w:rsid w:val="00A36B2B"/>
    <w:rsid w:val="00A37018"/>
    <w:rsid w:val="00A37B06"/>
    <w:rsid w:val="00A37CF4"/>
    <w:rsid w:val="00A37D38"/>
    <w:rsid w:val="00A407CF"/>
    <w:rsid w:val="00A40892"/>
    <w:rsid w:val="00A40919"/>
    <w:rsid w:val="00A4316E"/>
    <w:rsid w:val="00A43E24"/>
    <w:rsid w:val="00A447D7"/>
    <w:rsid w:val="00A44928"/>
    <w:rsid w:val="00A51DE3"/>
    <w:rsid w:val="00A5206B"/>
    <w:rsid w:val="00A523B9"/>
    <w:rsid w:val="00A52AFF"/>
    <w:rsid w:val="00A555D2"/>
    <w:rsid w:val="00A57357"/>
    <w:rsid w:val="00A6361C"/>
    <w:rsid w:val="00A666FD"/>
    <w:rsid w:val="00A66EDE"/>
    <w:rsid w:val="00A6785B"/>
    <w:rsid w:val="00A70B9D"/>
    <w:rsid w:val="00A70F47"/>
    <w:rsid w:val="00A711B0"/>
    <w:rsid w:val="00A71305"/>
    <w:rsid w:val="00A71647"/>
    <w:rsid w:val="00A719E2"/>
    <w:rsid w:val="00A729B5"/>
    <w:rsid w:val="00A73947"/>
    <w:rsid w:val="00A74909"/>
    <w:rsid w:val="00A7536E"/>
    <w:rsid w:val="00A80491"/>
    <w:rsid w:val="00A81072"/>
    <w:rsid w:val="00A82900"/>
    <w:rsid w:val="00A8540D"/>
    <w:rsid w:val="00A8660D"/>
    <w:rsid w:val="00A8673C"/>
    <w:rsid w:val="00A86C8A"/>
    <w:rsid w:val="00A86E93"/>
    <w:rsid w:val="00A90F83"/>
    <w:rsid w:val="00A915AB"/>
    <w:rsid w:val="00A934EE"/>
    <w:rsid w:val="00A942AD"/>
    <w:rsid w:val="00A948A1"/>
    <w:rsid w:val="00A96EC5"/>
    <w:rsid w:val="00A97A41"/>
    <w:rsid w:val="00AA0847"/>
    <w:rsid w:val="00AA1FA8"/>
    <w:rsid w:val="00AA29D4"/>
    <w:rsid w:val="00AA2AFA"/>
    <w:rsid w:val="00AB03EC"/>
    <w:rsid w:val="00AB07C3"/>
    <w:rsid w:val="00AB32C4"/>
    <w:rsid w:val="00AB3409"/>
    <w:rsid w:val="00AB4347"/>
    <w:rsid w:val="00AB55A0"/>
    <w:rsid w:val="00AB7E55"/>
    <w:rsid w:val="00AC0BAB"/>
    <w:rsid w:val="00AC2257"/>
    <w:rsid w:val="00AC3AE3"/>
    <w:rsid w:val="00AC3BF8"/>
    <w:rsid w:val="00AC4054"/>
    <w:rsid w:val="00AC60FA"/>
    <w:rsid w:val="00AC7BE4"/>
    <w:rsid w:val="00AD0C82"/>
    <w:rsid w:val="00AD2069"/>
    <w:rsid w:val="00AD3636"/>
    <w:rsid w:val="00AD5C06"/>
    <w:rsid w:val="00AE063A"/>
    <w:rsid w:val="00AE196F"/>
    <w:rsid w:val="00AE1D57"/>
    <w:rsid w:val="00AE3EAF"/>
    <w:rsid w:val="00AE6406"/>
    <w:rsid w:val="00AF03DD"/>
    <w:rsid w:val="00AF275D"/>
    <w:rsid w:val="00AF27AE"/>
    <w:rsid w:val="00AF2B40"/>
    <w:rsid w:val="00AF3BF0"/>
    <w:rsid w:val="00AF4019"/>
    <w:rsid w:val="00AF4928"/>
    <w:rsid w:val="00AF5CEB"/>
    <w:rsid w:val="00AF6311"/>
    <w:rsid w:val="00AF7E45"/>
    <w:rsid w:val="00B01426"/>
    <w:rsid w:val="00B03241"/>
    <w:rsid w:val="00B04131"/>
    <w:rsid w:val="00B06774"/>
    <w:rsid w:val="00B069BB"/>
    <w:rsid w:val="00B06B5E"/>
    <w:rsid w:val="00B10166"/>
    <w:rsid w:val="00B11675"/>
    <w:rsid w:val="00B11DE6"/>
    <w:rsid w:val="00B130B8"/>
    <w:rsid w:val="00B143FC"/>
    <w:rsid w:val="00B14F81"/>
    <w:rsid w:val="00B15C8C"/>
    <w:rsid w:val="00B1670C"/>
    <w:rsid w:val="00B16C24"/>
    <w:rsid w:val="00B16EA5"/>
    <w:rsid w:val="00B17759"/>
    <w:rsid w:val="00B178CC"/>
    <w:rsid w:val="00B17E80"/>
    <w:rsid w:val="00B20CCB"/>
    <w:rsid w:val="00B20D84"/>
    <w:rsid w:val="00B210B4"/>
    <w:rsid w:val="00B211FC"/>
    <w:rsid w:val="00B22737"/>
    <w:rsid w:val="00B22835"/>
    <w:rsid w:val="00B22EC9"/>
    <w:rsid w:val="00B23A9C"/>
    <w:rsid w:val="00B23DCB"/>
    <w:rsid w:val="00B23FBA"/>
    <w:rsid w:val="00B269AE"/>
    <w:rsid w:val="00B27656"/>
    <w:rsid w:val="00B31793"/>
    <w:rsid w:val="00B32299"/>
    <w:rsid w:val="00B325F7"/>
    <w:rsid w:val="00B33034"/>
    <w:rsid w:val="00B333D6"/>
    <w:rsid w:val="00B33AE1"/>
    <w:rsid w:val="00B33CF6"/>
    <w:rsid w:val="00B33DE0"/>
    <w:rsid w:val="00B3428C"/>
    <w:rsid w:val="00B3482C"/>
    <w:rsid w:val="00B3569D"/>
    <w:rsid w:val="00B36328"/>
    <w:rsid w:val="00B3684B"/>
    <w:rsid w:val="00B41485"/>
    <w:rsid w:val="00B420F4"/>
    <w:rsid w:val="00B421A7"/>
    <w:rsid w:val="00B453E7"/>
    <w:rsid w:val="00B50AF4"/>
    <w:rsid w:val="00B50C36"/>
    <w:rsid w:val="00B515A3"/>
    <w:rsid w:val="00B515DB"/>
    <w:rsid w:val="00B51959"/>
    <w:rsid w:val="00B52309"/>
    <w:rsid w:val="00B54019"/>
    <w:rsid w:val="00B543F9"/>
    <w:rsid w:val="00B5485C"/>
    <w:rsid w:val="00B550A2"/>
    <w:rsid w:val="00B56380"/>
    <w:rsid w:val="00B56851"/>
    <w:rsid w:val="00B5761D"/>
    <w:rsid w:val="00B626FB"/>
    <w:rsid w:val="00B6550D"/>
    <w:rsid w:val="00B66C9A"/>
    <w:rsid w:val="00B66D8E"/>
    <w:rsid w:val="00B67740"/>
    <w:rsid w:val="00B7001A"/>
    <w:rsid w:val="00B70BD2"/>
    <w:rsid w:val="00B70C1C"/>
    <w:rsid w:val="00B71032"/>
    <w:rsid w:val="00B722C0"/>
    <w:rsid w:val="00B73CFC"/>
    <w:rsid w:val="00B741A8"/>
    <w:rsid w:val="00B7496F"/>
    <w:rsid w:val="00B76B41"/>
    <w:rsid w:val="00B77506"/>
    <w:rsid w:val="00B802F1"/>
    <w:rsid w:val="00B8031C"/>
    <w:rsid w:val="00B81AD1"/>
    <w:rsid w:val="00B81BD7"/>
    <w:rsid w:val="00B81D61"/>
    <w:rsid w:val="00B8242E"/>
    <w:rsid w:val="00B839C0"/>
    <w:rsid w:val="00B83B6B"/>
    <w:rsid w:val="00B84D84"/>
    <w:rsid w:val="00B8511C"/>
    <w:rsid w:val="00B8519A"/>
    <w:rsid w:val="00B86D4E"/>
    <w:rsid w:val="00B86F7E"/>
    <w:rsid w:val="00B9093E"/>
    <w:rsid w:val="00B92090"/>
    <w:rsid w:val="00B92126"/>
    <w:rsid w:val="00B9243A"/>
    <w:rsid w:val="00B92B06"/>
    <w:rsid w:val="00B9301B"/>
    <w:rsid w:val="00B968B9"/>
    <w:rsid w:val="00B96F37"/>
    <w:rsid w:val="00B97EAE"/>
    <w:rsid w:val="00BA09AD"/>
    <w:rsid w:val="00BA25B2"/>
    <w:rsid w:val="00BA354C"/>
    <w:rsid w:val="00BA3A10"/>
    <w:rsid w:val="00BA3B0B"/>
    <w:rsid w:val="00BA5795"/>
    <w:rsid w:val="00BA5D6C"/>
    <w:rsid w:val="00BA6036"/>
    <w:rsid w:val="00BB1445"/>
    <w:rsid w:val="00BB1CFF"/>
    <w:rsid w:val="00BB281D"/>
    <w:rsid w:val="00BB39E4"/>
    <w:rsid w:val="00BB4369"/>
    <w:rsid w:val="00BB69FE"/>
    <w:rsid w:val="00BB7431"/>
    <w:rsid w:val="00BB7C92"/>
    <w:rsid w:val="00BC070D"/>
    <w:rsid w:val="00BC2C5E"/>
    <w:rsid w:val="00BC2EFC"/>
    <w:rsid w:val="00BC418E"/>
    <w:rsid w:val="00BC4972"/>
    <w:rsid w:val="00BC6837"/>
    <w:rsid w:val="00BC6A9E"/>
    <w:rsid w:val="00BC77FD"/>
    <w:rsid w:val="00BD0CA3"/>
    <w:rsid w:val="00BD0CCD"/>
    <w:rsid w:val="00BD141C"/>
    <w:rsid w:val="00BD2429"/>
    <w:rsid w:val="00BD26DE"/>
    <w:rsid w:val="00BD2F06"/>
    <w:rsid w:val="00BD6A38"/>
    <w:rsid w:val="00BD6B7D"/>
    <w:rsid w:val="00BE0341"/>
    <w:rsid w:val="00BE06FB"/>
    <w:rsid w:val="00BE2AD5"/>
    <w:rsid w:val="00BE412F"/>
    <w:rsid w:val="00BE5F46"/>
    <w:rsid w:val="00BE612C"/>
    <w:rsid w:val="00BE71E2"/>
    <w:rsid w:val="00BE7F62"/>
    <w:rsid w:val="00BF0046"/>
    <w:rsid w:val="00BF0781"/>
    <w:rsid w:val="00BF11B6"/>
    <w:rsid w:val="00BF300D"/>
    <w:rsid w:val="00BF463E"/>
    <w:rsid w:val="00BF64C5"/>
    <w:rsid w:val="00BF6FDB"/>
    <w:rsid w:val="00BF770A"/>
    <w:rsid w:val="00C01FAD"/>
    <w:rsid w:val="00C0210A"/>
    <w:rsid w:val="00C0235B"/>
    <w:rsid w:val="00C03BB6"/>
    <w:rsid w:val="00C045C2"/>
    <w:rsid w:val="00C055A8"/>
    <w:rsid w:val="00C056AB"/>
    <w:rsid w:val="00C07EE4"/>
    <w:rsid w:val="00C1070F"/>
    <w:rsid w:val="00C114D1"/>
    <w:rsid w:val="00C12124"/>
    <w:rsid w:val="00C12165"/>
    <w:rsid w:val="00C12DF2"/>
    <w:rsid w:val="00C12F5A"/>
    <w:rsid w:val="00C131FE"/>
    <w:rsid w:val="00C13D18"/>
    <w:rsid w:val="00C14A90"/>
    <w:rsid w:val="00C14FA8"/>
    <w:rsid w:val="00C15D62"/>
    <w:rsid w:val="00C16057"/>
    <w:rsid w:val="00C16092"/>
    <w:rsid w:val="00C1610C"/>
    <w:rsid w:val="00C179D4"/>
    <w:rsid w:val="00C21D08"/>
    <w:rsid w:val="00C22427"/>
    <w:rsid w:val="00C227A4"/>
    <w:rsid w:val="00C2300E"/>
    <w:rsid w:val="00C25F50"/>
    <w:rsid w:val="00C26B1D"/>
    <w:rsid w:val="00C26CEA"/>
    <w:rsid w:val="00C272A2"/>
    <w:rsid w:val="00C32BD9"/>
    <w:rsid w:val="00C32E17"/>
    <w:rsid w:val="00C33E68"/>
    <w:rsid w:val="00C3421E"/>
    <w:rsid w:val="00C34829"/>
    <w:rsid w:val="00C34BD9"/>
    <w:rsid w:val="00C34D7B"/>
    <w:rsid w:val="00C35719"/>
    <w:rsid w:val="00C35762"/>
    <w:rsid w:val="00C359BE"/>
    <w:rsid w:val="00C3691A"/>
    <w:rsid w:val="00C36BDD"/>
    <w:rsid w:val="00C36E9C"/>
    <w:rsid w:val="00C379F1"/>
    <w:rsid w:val="00C41133"/>
    <w:rsid w:val="00C41C03"/>
    <w:rsid w:val="00C41EA7"/>
    <w:rsid w:val="00C42AF4"/>
    <w:rsid w:val="00C4365A"/>
    <w:rsid w:val="00C44432"/>
    <w:rsid w:val="00C44B63"/>
    <w:rsid w:val="00C4586D"/>
    <w:rsid w:val="00C45DD1"/>
    <w:rsid w:val="00C47C93"/>
    <w:rsid w:val="00C5007F"/>
    <w:rsid w:val="00C513A3"/>
    <w:rsid w:val="00C53CCC"/>
    <w:rsid w:val="00C53CD2"/>
    <w:rsid w:val="00C60A13"/>
    <w:rsid w:val="00C60BF0"/>
    <w:rsid w:val="00C60C13"/>
    <w:rsid w:val="00C61D27"/>
    <w:rsid w:val="00C633FF"/>
    <w:rsid w:val="00C647E6"/>
    <w:rsid w:val="00C659D2"/>
    <w:rsid w:val="00C6641D"/>
    <w:rsid w:val="00C66E4C"/>
    <w:rsid w:val="00C677D1"/>
    <w:rsid w:val="00C67AE6"/>
    <w:rsid w:val="00C70D10"/>
    <w:rsid w:val="00C71CF9"/>
    <w:rsid w:val="00C7472F"/>
    <w:rsid w:val="00C74F78"/>
    <w:rsid w:val="00C76E1F"/>
    <w:rsid w:val="00C7787A"/>
    <w:rsid w:val="00C82595"/>
    <w:rsid w:val="00C828A4"/>
    <w:rsid w:val="00C84722"/>
    <w:rsid w:val="00C85BFC"/>
    <w:rsid w:val="00C901E8"/>
    <w:rsid w:val="00C904CD"/>
    <w:rsid w:val="00C908C0"/>
    <w:rsid w:val="00C90CB9"/>
    <w:rsid w:val="00C917BE"/>
    <w:rsid w:val="00C91DAA"/>
    <w:rsid w:val="00C91F68"/>
    <w:rsid w:val="00C92CA3"/>
    <w:rsid w:val="00C930BC"/>
    <w:rsid w:val="00C93E5D"/>
    <w:rsid w:val="00C95B9F"/>
    <w:rsid w:val="00C965AA"/>
    <w:rsid w:val="00C9680D"/>
    <w:rsid w:val="00C96D42"/>
    <w:rsid w:val="00C97075"/>
    <w:rsid w:val="00C97D5C"/>
    <w:rsid w:val="00CA09EF"/>
    <w:rsid w:val="00CA1013"/>
    <w:rsid w:val="00CA143B"/>
    <w:rsid w:val="00CA1517"/>
    <w:rsid w:val="00CA17CF"/>
    <w:rsid w:val="00CA1EE9"/>
    <w:rsid w:val="00CA22F8"/>
    <w:rsid w:val="00CA5A6A"/>
    <w:rsid w:val="00CA6F7E"/>
    <w:rsid w:val="00CB02F6"/>
    <w:rsid w:val="00CB0DAA"/>
    <w:rsid w:val="00CB2299"/>
    <w:rsid w:val="00CB4E2D"/>
    <w:rsid w:val="00CB5142"/>
    <w:rsid w:val="00CB668B"/>
    <w:rsid w:val="00CB680A"/>
    <w:rsid w:val="00CB6E7A"/>
    <w:rsid w:val="00CC0696"/>
    <w:rsid w:val="00CC25C0"/>
    <w:rsid w:val="00CC4074"/>
    <w:rsid w:val="00CC4B96"/>
    <w:rsid w:val="00CD019A"/>
    <w:rsid w:val="00CD2747"/>
    <w:rsid w:val="00CD2805"/>
    <w:rsid w:val="00CD297A"/>
    <w:rsid w:val="00CD2BB7"/>
    <w:rsid w:val="00CD392D"/>
    <w:rsid w:val="00CD5006"/>
    <w:rsid w:val="00CD5706"/>
    <w:rsid w:val="00CD57A1"/>
    <w:rsid w:val="00CD5C30"/>
    <w:rsid w:val="00CD7155"/>
    <w:rsid w:val="00CD7EE2"/>
    <w:rsid w:val="00CE0256"/>
    <w:rsid w:val="00CE16D7"/>
    <w:rsid w:val="00CE18B7"/>
    <w:rsid w:val="00CE29FE"/>
    <w:rsid w:val="00CE3906"/>
    <w:rsid w:val="00CE5C5F"/>
    <w:rsid w:val="00CE6AB9"/>
    <w:rsid w:val="00CF04BD"/>
    <w:rsid w:val="00CF0A26"/>
    <w:rsid w:val="00CF0C25"/>
    <w:rsid w:val="00CF0FF7"/>
    <w:rsid w:val="00CF11E7"/>
    <w:rsid w:val="00CF1371"/>
    <w:rsid w:val="00CF173E"/>
    <w:rsid w:val="00CF1C07"/>
    <w:rsid w:val="00CF2AD1"/>
    <w:rsid w:val="00CF3D30"/>
    <w:rsid w:val="00CF4B92"/>
    <w:rsid w:val="00CF4F4A"/>
    <w:rsid w:val="00CF663C"/>
    <w:rsid w:val="00D00EA2"/>
    <w:rsid w:val="00D010AE"/>
    <w:rsid w:val="00D01201"/>
    <w:rsid w:val="00D02EAE"/>
    <w:rsid w:val="00D02EE1"/>
    <w:rsid w:val="00D03374"/>
    <w:rsid w:val="00D03797"/>
    <w:rsid w:val="00D03AC4"/>
    <w:rsid w:val="00D05D60"/>
    <w:rsid w:val="00D06B95"/>
    <w:rsid w:val="00D07E51"/>
    <w:rsid w:val="00D07E64"/>
    <w:rsid w:val="00D07ECC"/>
    <w:rsid w:val="00D1064E"/>
    <w:rsid w:val="00D10AD7"/>
    <w:rsid w:val="00D11E32"/>
    <w:rsid w:val="00D12B47"/>
    <w:rsid w:val="00D12FC5"/>
    <w:rsid w:val="00D14A6D"/>
    <w:rsid w:val="00D14B63"/>
    <w:rsid w:val="00D1533A"/>
    <w:rsid w:val="00D16676"/>
    <w:rsid w:val="00D17833"/>
    <w:rsid w:val="00D17856"/>
    <w:rsid w:val="00D22623"/>
    <w:rsid w:val="00D22A12"/>
    <w:rsid w:val="00D237DC"/>
    <w:rsid w:val="00D25407"/>
    <w:rsid w:val="00D25E6A"/>
    <w:rsid w:val="00D2625E"/>
    <w:rsid w:val="00D2799E"/>
    <w:rsid w:val="00D33982"/>
    <w:rsid w:val="00D33BEF"/>
    <w:rsid w:val="00D36715"/>
    <w:rsid w:val="00D37127"/>
    <w:rsid w:val="00D42BCD"/>
    <w:rsid w:val="00D43842"/>
    <w:rsid w:val="00D44A38"/>
    <w:rsid w:val="00D45BDF"/>
    <w:rsid w:val="00D4678B"/>
    <w:rsid w:val="00D50662"/>
    <w:rsid w:val="00D51CEA"/>
    <w:rsid w:val="00D52743"/>
    <w:rsid w:val="00D528F6"/>
    <w:rsid w:val="00D54048"/>
    <w:rsid w:val="00D56A06"/>
    <w:rsid w:val="00D57EF2"/>
    <w:rsid w:val="00D62369"/>
    <w:rsid w:val="00D64FD4"/>
    <w:rsid w:val="00D66FB6"/>
    <w:rsid w:val="00D67699"/>
    <w:rsid w:val="00D70E2F"/>
    <w:rsid w:val="00D723D9"/>
    <w:rsid w:val="00D72785"/>
    <w:rsid w:val="00D75162"/>
    <w:rsid w:val="00D75B12"/>
    <w:rsid w:val="00D76BD5"/>
    <w:rsid w:val="00D80010"/>
    <w:rsid w:val="00D807A6"/>
    <w:rsid w:val="00D80AA7"/>
    <w:rsid w:val="00D81EA7"/>
    <w:rsid w:val="00D8214C"/>
    <w:rsid w:val="00D826D7"/>
    <w:rsid w:val="00D82B63"/>
    <w:rsid w:val="00D83BA0"/>
    <w:rsid w:val="00D83C3C"/>
    <w:rsid w:val="00D84C10"/>
    <w:rsid w:val="00D870EC"/>
    <w:rsid w:val="00D91FAE"/>
    <w:rsid w:val="00D94388"/>
    <w:rsid w:val="00D943DC"/>
    <w:rsid w:val="00D94B32"/>
    <w:rsid w:val="00D96189"/>
    <w:rsid w:val="00D96653"/>
    <w:rsid w:val="00D969AF"/>
    <w:rsid w:val="00D96D29"/>
    <w:rsid w:val="00DA3B82"/>
    <w:rsid w:val="00DA3C1F"/>
    <w:rsid w:val="00DA5AAD"/>
    <w:rsid w:val="00DA6782"/>
    <w:rsid w:val="00DB2317"/>
    <w:rsid w:val="00DB3E23"/>
    <w:rsid w:val="00DB56DD"/>
    <w:rsid w:val="00DB77E7"/>
    <w:rsid w:val="00DB7F9A"/>
    <w:rsid w:val="00DC0861"/>
    <w:rsid w:val="00DC1C64"/>
    <w:rsid w:val="00DC2540"/>
    <w:rsid w:val="00DC476D"/>
    <w:rsid w:val="00DC60E4"/>
    <w:rsid w:val="00DC6B6C"/>
    <w:rsid w:val="00DC6BA1"/>
    <w:rsid w:val="00DC70C2"/>
    <w:rsid w:val="00DC7215"/>
    <w:rsid w:val="00DD0C68"/>
    <w:rsid w:val="00DD1349"/>
    <w:rsid w:val="00DD1CE8"/>
    <w:rsid w:val="00DD40B7"/>
    <w:rsid w:val="00DD5AAF"/>
    <w:rsid w:val="00DD7BB1"/>
    <w:rsid w:val="00DE0378"/>
    <w:rsid w:val="00DE16F0"/>
    <w:rsid w:val="00DE280F"/>
    <w:rsid w:val="00DE28A5"/>
    <w:rsid w:val="00DE30FD"/>
    <w:rsid w:val="00DE49E3"/>
    <w:rsid w:val="00DE4B5A"/>
    <w:rsid w:val="00DE5A36"/>
    <w:rsid w:val="00DE69D7"/>
    <w:rsid w:val="00DF092A"/>
    <w:rsid w:val="00DF2426"/>
    <w:rsid w:val="00DF2F6F"/>
    <w:rsid w:val="00DF2FCA"/>
    <w:rsid w:val="00DF3E6A"/>
    <w:rsid w:val="00DF466C"/>
    <w:rsid w:val="00DF4E49"/>
    <w:rsid w:val="00DF5660"/>
    <w:rsid w:val="00E00DD4"/>
    <w:rsid w:val="00E01472"/>
    <w:rsid w:val="00E018A4"/>
    <w:rsid w:val="00E05E9C"/>
    <w:rsid w:val="00E078CF"/>
    <w:rsid w:val="00E100B7"/>
    <w:rsid w:val="00E107F8"/>
    <w:rsid w:val="00E1155C"/>
    <w:rsid w:val="00E11E98"/>
    <w:rsid w:val="00E13FBF"/>
    <w:rsid w:val="00E144EE"/>
    <w:rsid w:val="00E15229"/>
    <w:rsid w:val="00E15752"/>
    <w:rsid w:val="00E15818"/>
    <w:rsid w:val="00E17E4E"/>
    <w:rsid w:val="00E17F90"/>
    <w:rsid w:val="00E22628"/>
    <w:rsid w:val="00E22A84"/>
    <w:rsid w:val="00E24E64"/>
    <w:rsid w:val="00E25264"/>
    <w:rsid w:val="00E26400"/>
    <w:rsid w:val="00E264F5"/>
    <w:rsid w:val="00E30B12"/>
    <w:rsid w:val="00E329D8"/>
    <w:rsid w:val="00E337D8"/>
    <w:rsid w:val="00E351A0"/>
    <w:rsid w:val="00E351B9"/>
    <w:rsid w:val="00E365B3"/>
    <w:rsid w:val="00E36DD4"/>
    <w:rsid w:val="00E36E32"/>
    <w:rsid w:val="00E373B8"/>
    <w:rsid w:val="00E37856"/>
    <w:rsid w:val="00E4096F"/>
    <w:rsid w:val="00E41232"/>
    <w:rsid w:val="00E43B41"/>
    <w:rsid w:val="00E4434E"/>
    <w:rsid w:val="00E44D99"/>
    <w:rsid w:val="00E474AA"/>
    <w:rsid w:val="00E47DA7"/>
    <w:rsid w:val="00E51057"/>
    <w:rsid w:val="00E51B80"/>
    <w:rsid w:val="00E51FDE"/>
    <w:rsid w:val="00E527AE"/>
    <w:rsid w:val="00E528FF"/>
    <w:rsid w:val="00E538AA"/>
    <w:rsid w:val="00E54474"/>
    <w:rsid w:val="00E55EA7"/>
    <w:rsid w:val="00E57E62"/>
    <w:rsid w:val="00E61BFF"/>
    <w:rsid w:val="00E654EB"/>
    <w:rsid w:val="00E65C27"/>
    <w:rsid w:val="00E66E2D"/>
    <w:rsid w:val="00E67518"/>
    <w:rsid w:val="00E711CA"/>
    <w:rsid w:val="00E729B4"/>
    <w:rsid w:val="00E73A8F"/>
    <w:rsid w:val="00E74802"/>
    <w:rsid w:val="00E75DB7"/>
    <w:rsid w:val="00E77D32"/>
    <w:rsid w:val="00E80633"/>
    <w:rsid w:val="00E81970"/>
    <w:rsid w:val="00E82584"/>
    <w:rsid w:val="00E8342F"/>
    <w:rsid w:val="00E850B1"/>
    <w:rsid w:val="00E853AA"/>
    <w:rsid w:val="00E85A20"/>
    <w:rsid w:val="00E8658F"/>
    <w:rsid w:val="00E87E4D"/>
    <w:rsid w:val="00E90674"/>
    <w:rsid w:val="00E93136"/>
    <w:rsid w:val="00E93422"/>
    <w:rsid w:val="00E940BE"/>
    <w:rsid w:val="00E944CB"/>
    <w:rsid w:val="00E94582"/>
    <w:rsid w:val="00E94E15"/>
    <w:rsid w:val="00E96A5F"/>
    <w:rsid w:val="00EA0213"/>
    <w:rsid w:val="00EA0E66"/>
    <w:rsid w:val="00EA0FC4"/>
    <w:rsid w:val="00EA25E4"/>
    <w:rsid w:val="00EA25FB"/>
    <w:rsid w:val="00EA3248"/>
    <w:rsid w:val="00EA42D8"/>
    <w:rsid w:val="00EA497D"/>
    <w:rsid w:val="00EA5BB7"/>
    <w:rsid w:val="00EB0C6D"/>
    <w:rsid w:val="00EB208B"/>
    <w:rsid w:val="00EB2A92"/>
    <w:rsid w:val="00EB4B11"/>
    <w:rsid w:val="00EB4CD1"/>
    <w:rsid w:val="00EB5F12"/>
    <w:rsid w:val="00EB65C9"/>
    <w:rsid w:val="00EC09EA"/>
    <w:rsid w:val="00EC19B0"/>
    <w:rsid w:val="00EC345B"/>
    <w:rsid w:val="00EC3AE1"/>
    <w:rsid w:val="00EC7AE7"/>
    <w:rsid w:val="00ED08A7"/>
    <w:rsid w:val="00ED091E"/>
    <w:rsid w:val="00ED0CC2"/>
    <w:rsid w:val="00ED0DAE"/>
    <w:rsid w:val="00ED1B00"/>
    <w:rsid w:val="00ED2481"/>
    <w:rsid w:val="00ED259B"/>
    <w:rsid w:val="00ED2B41"/>
    <w:rsid w:val="00ED2E13"/>
    <w:rsid w:val="00ED2ED3"/>
    <w:rsid w:val="00ED3394"/>
    <w:rsid w:val="00ED5AAF"/>
    <w:rsid w:val="00ED5CFC"/>
    <w:rsid w:val="00ED65EE"/>
    <w:rsid w:val="00ED79CD"/>
    <w:rsid w:val="00ED7F82"/>
    <w:rsid w:val="00EE1F53"/>
    <w:rsid w:val="00EE2368"/>
    <w:rsid w:val="00EE2FF6"/>
    <w:rsid w:val="00EE4683"/>
    <w:rsid w:val="00EE47BD"/>
    <w:rsid w:val="00EE4A12"/>
    <w:rsid w:val="00EE4A3B"/>
    <w:rsid w:val="00EE4AD6"/>
    <w:rsid w:val="00EE4BF7"/>
    <w:rsid w:val="00EE66D1"/>
    <w:rsid w:val="00EE6903"/>
    <w:rsid w:val="00EE6EA5"/>
    <w:rsid w:val="00EF0850"/>
    <w:rsid w:val="00EF1102"/>
    <w:rsid w:val="00EF152B"/>
    <w:rsid w:val="00EF1B46"/>
    <w:rsid w:val="00EF25EA"/>
    <w:rsid w:val="00EF2C14"/>
    <w:rsid w:val="00EF342C"/>
    <w:rsid w:val="00EF41D6"/>
    <w:rsid w:val="00EF6179"/>
    <w:rsid w:val="00EF6CCA"/>
    <w:rsid w:val="00EF7C5D"/>
    <w:rsid w:val="00F12586"/>
    <w:rsid w:val="00F12D65"/>
    <w:rsid w:val="00F13ED0"/>
    <w:rsid w:val="00F14657"/>
    <w:rsid w:val="00F1556F"/>
    <w:rsid w:val="00F213AD"/>
    <w:rsid w:val="00F231DD"/>
    <w:rsid w:val="00F2344E"/>
    <w:rsid w:val="00F24FB0"/>
    <w:rsid w:val="00F25BB8"/>
    <w:rsid w:val="00F27A43"/>
    <w:rsid w:val="00F304A7"/>
    <w:rsid w:val="00F30A88"/>
    <w:rsid w:val="00F315FD"/>
    <w:rsid w:val="00F32320"/>
    <w:rsid w:val="00F344D2"/>
    <w:rsid w:val="00F36282"/>
    <w:rsid w:val="00F37428"/>
    <w:rsid w:val="00F37B00"/>
    <w:rsid w:val="00F4165B"/>
    <w:rsid w:val="00F41F7F"/>
    <w:rsid w:val="00F432DA"/>
    <w:rsid w:val="00F45CFE"/>
    <w:rsid w:val="00F45FEE"/>
    <w:rsid w:val="00F47305"/>
    <w:rsid w:val="00F4780D"/>
    <w:rsid w:val="00F514D7"/>
    <w:rsid w:val="00F53150"/>
    <w:rsid w:val="00F53EB0"/>
    <w:rsid w:val="00F56E0F"/>
    <w:rsid w:val="00F577D3"/>
    <w:rsid w:val="00F606B4"/>
    <w:rsid w:val="00F64DAD"/>
    <w:rsid w:val="00F66430"/>
    <w:rsid w:val="00F6651F"/>
    <w:rsid w:val="00F66B79"/>
    <w:rsid w:val="00F67E91"/>
    <w:rsid w:val="00F700DF"/>
    <w:rsid w:val="00F71782"/>
    <w:rsid w:val="00F721DA"/>
    <w:rsid w:val="00F73107"/>
    <w:rsid w:val="00F73489"/>
    <w:rsid w:val="00F7422A"/>
    <w:rsid w:val="00F74CCB"/>
    <w:rsid w:val="00F76F87"/>
    <w:rsid w:val="00F80956"/>
    <w:rsid w:val="00F8146C"/>
    <w:rsid w:val="00F81EE2"/>
    <w:rsid w:val="00F82B73"/>
    <w:rsid w:val="00F82E1A"/>
    <w:rsid w:val="00F83A83"/>
    <w:rsid w:val="00F83D8E"/>
    <w:rsid w:val="00F84394"/>
    <w:rsid w:val="00F8526F"/>
    <w:rsid w:val="00F854E7"/>
    <w:rsid w:val="00F85A8F"/>
    <w:rsid w:val="00F86071"/>
    <w:rsid w:val="00F87A41"/>
    <w:rsid w:val="00F9012D"/>
    <w:rsid w:val="00F92214"/>
    <w:rsid w:val="00F93798"/>
    <w:rsid w:val="00F959AC"/>
    <w:rsid w:val="00FA0665"/>
    <w:rsid w:val="00FA097B"/>
    <w:rsid w:val="00FA15B2"/>
    <w:rsid w:val="00FA2967"/>
    <w:rsid w:val="00FA49DD"/>
    <w:rsid w:val="00FA5C5B"/>
    <w:rsid w:val="00FB00E7"/>
    <w:rsid w:val="00FB0323"/>
    <w:rsid w:val="00FB0992"/>
    <w:rsid w:val="00FB1C2E"/>
    <w:rsid w:val="00FB2589"/>
    <w:rsid w:val="00FB3C12"/>
    <w:rsid w:val="00FB6315"/>
    <w:rsid w:val="00FB6DEF"/>
    <w:rsid w:val="00FB70B7"/>
    <w:rsid w:val="00FB726A"/>
    <w:rsid w:val="00FC05DC"/>
    <w:rsid w:val="00FC08F7"/>
    <w:rsid w:val="00FC1786"/>
    <w:rsid w:val="00FC296A"/>
    <w:rsid w:val="00FC49AA"/>
    <w:rsid w:val="00FC4F5E"/>
    <w:rsid w:val="00FD0782"/>
    <w:rsid w:val="00FD11BB"/>
    <w:rsid w:val="00FD157B"/>
    <w:rsid w:val="00FD181F"/>
    <w:rsid w:val="00FD2457"/>
    <w:rsid w:val="00FD2D0D"/>
    <w:rsid w:val="00FD3626"/>
    <w:rsid w:val="00FE0113"/>
    <w:rsid w:val="00FE048F"/>
    <w:rsid w:val="00FE0A47"/>
    <w:rsid w:val="00FE2941"/>
    <w:rsid w:val="00FE3201"/>
    <w:rsid w:val="00FE37DE"/>
    <w:rsid w:val="00FE42DF"/>
    <w:rsid w:val="00FE491C"/>
    <w:rsid w:val="00FF05BE"/>
    <w:rsid w:val="00FF1314"/>
    <w:rsid w:val="00FF1E10"/>
    <w:rsid w:val="00FF37BF"/>
    <w:rsid w:val="00FF48AC"/>
    <w:rsid w:val="00FF6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EB888F"/>
  <w15:chartTrackingRefBased/>
  <w15:docId w15:val="{20A95DD1-FE18-4EF4-8114-5C90682AA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6F2C"/>
    <w:pPr>
      <w:ind w:firstLine="567"/>
    </w:pPr>
    <w:rPr>
      <w:rFonts w:ascii="Arial" w:eastAsiaTheme="minorEastAsia" w:hAnsi="Arial" w:cs="Arial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846018"/>
    <w:pPr>
      <w:spacing w:after="480" w:line="240" w:lineRule="auto"/>
      <w:ind w:firstLine="0"/>
      <w:jc w:val="center"/>
      <w:outlineLvl w:val="0"/>
    </w:pPr>
    <w:rPr>
      <w:rFonts w:eastAsia="Calibri"/>
      <w:b/>
      <w:caps/>
      <w:color w:val="113162"/>
      <w:sz w:val="44"/>
      <w:szCs w:val="24"/>
      <w14:textOutline w14:w="9525" w14:cap="rnd" w14:cmpd="sng" w14:algn="ctr">
        <w14:noFill/>
        <w14:prstDash w14:val="solid"/>
        <w14:bevel/>
      </w14:textOutline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045C2"/>
    <w:pPr>
      <w:keepNext/>
      <w:keepLines/>
      <w:spacing w:before="240" w:after="240" w:line="240" w:lineRule="auto"/>
      <w:ind w:firstLine="0"/>
      <w:jc w:val="left"/>
      <w:outlineLvl w:val="1"/>
    </w:pPr>
    <w:rPr>
      <w:rFonts w:eastAsiaTheme="majorEastAsia"/>
      <w:b/>
      <w:bCs/>
      <w:caps/>
      <w:color w:val="F5A607"/>
      <w:sz w:val="36"/>
      <w:szCs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86C0D"/>
    <w:pPr>
      <w:keepNext/>
      <w:keepLines/>
      <w:spacing w:before="240" w:after="240" w:line="240" w:lineRule="auto"/>
      <w:ind w:firstLine="0"/>
      <w:outlineLvl w:val="2"/>
    </w:pPr>
    <w:rPr>
      <w:rFonts w:eastAsiaTheme="majorEastAsia"/>
      <w:b/>
      <w:bCs/>
      <w:color w:val="113162"/>
      <w:sz w:val="32"/>
    </w:rPr>
  </w:style>
  <w:style w:type="paragraph" w:styleId="Ttulo4">
    <w:name w:val="heading 4"/>
    <w:aliases w:val="1.4 - Tipo de Documento parte 2"/>
    <w:basedOn w:val="Normal"/>
    <w:next w:val="Normal"/>
    <w:link w:val="Ttulo4Char"/>
    <w:uiPriority w:val="9"/>
    <w:unhideWhenUsed/>
    <w:qFormat/>
    <w:rsid w:val="00B3428C"/>
    <w:pPr>
      <w:keepNext/>
      <w:keepLines/>
      <w:ind w:firstLine="0"/>
      <w:outlineLvl w:val="3"/>
    </w:pPr>
    <w:rPr>
      <w:rFonts w:eastAsiaTheme="majorEastAsia"/>
      <w:b/>
      <w:iCs/>
      <w:color w:val="113162"/>
      <w:sz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E61AE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E61AE"/>
  </w:style>
  <w:style w:type="paragraph" w:styleId="Rodap">
    <w:name w:val="footer"/>
    <w:basedOn w:val="Normal"/>
    <w:link w:val="RodapChar"/>
    <w:uiPriority w:val="99"/>
    <w:unhideWhenUsed/>
    <w:rsid w:val="000E61AE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E61AE"/>
  </w:style>
  <w:style w:type="table" w:styleId="Tabelacomgrade">
    <w:name w:val="Table Grid"/>
    <w:basedOn w:val="Tabelanormal"/>
    <w:uiPriority w:val="39"/>
    <w:rsid w:val="000E61AE"/>
    <w:pPr>
      <w:spacing w:line="240" w:lineRule="auto"/>
    </w:pPr>
    <w:rPr>
      <w:rFonts w:eastAsiaTheme="minorEastAsia" w:cs="Times New Roman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814A6F"/>
    <w:rPr>
      <w:color w:val="808080"/>
    </w:rPr>
  </w:style>
  <w:style w:type="paragraph" w:styleId="PargrafodaLista">
    <w:name w:val="List Paragraph"/>
    <w:basedOn w:val="Normal"/>
    <w:uiPriority w:val="34"/>
    <w:qFormat/>
    <w:rsid w:val="00073CED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846018"/>
    <w:rPr>
      <w:rFonts w:ascii="Arial" w:eastAsia="Calibri" w:hAnsi="Arial" w:cs="Arial"/>
      <w:b/>
      <w:caps/>
      <w:color w:val="113162"/>
      <w:sz w:val="44"/>
      <w:szCs w:val="24"/>
      <w14:textOutline w14:w="9525" w14:cap="rnd" w14:cmpd="sng" w14:algn="ctr">
        <w14:noFill/>
        <w14:prstDash w14:val="solid"/>
        <w14:bevel/>
      </w14:textOutline>
    </w:rPr>
  </w:style>
  <w:style w:type="character" w:customStyle="1" w:styleId="Ttulo2Char">
    <w:name w:val="Título 2 Char"/>
    <w:basedOn w:val="Fontepargpadro"/>
    <w:link w:val="Ttulo2"/>
    <w:uiPriority w:val="9"/>
    <w:rsid w:val="00C045C2"/>
    <w:rPr>
      <w:rFonts w:ascii="Arial" w:eastAsiaTheme="majorEastAsia" w:hAnsi="Arial" w:cs="Arial"/>
      <w:b/>
      <w:bCs/>
      <w:caps/>
      <w:color w:val="F5A607"/>
      <w:sz w:val="36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786C0D"/>
    <w:rPr>
      <w:rFonts w:ascii="Arial" w:eastAsiaTheme="majorEastAsia" w:hAnsi="Arial" w:cs="Arial"/>
      <w:b/>
      <w:bCs/>
      <w:color w:val="113162"/>
      <w:sz w:val="32"/>
    </w:rPr>
  </w:style>
  <w:style w:type="character" w:customStyle="1" w:styleId="Ttulo4Char">
    <w:name w:val="Título 4 Char"/>
    <w:aliases w:val="1.4 - Tipo de Documento parte 2 Char"/>
    <w:basedOn w:val="Fontepargpadro"/>
    <w:link w:val="Ttulo4"/>
    <w:uiPriority w:val="9"/>
    <w:rsid w:val="00B3428C"/>
    <w:rPr>
      <w:rFonts w:ascii="Arial" w:eastAsiaTheme="majorEastAsia" w:hAnsi="Arial" w:cs="Arial"/>
      <w:b/>
      <w:iCs/>
      <w:color w:val="113162"/>
      <w:sz w:val="36"/>
    </w:rPr>
  </w:style>
  <w:style w:type="paragraph" w:styleId="SemEspaamento">
    <w:name w:val="No Spacing"/>
    <w:basedOn w:val="Normal"/>
    <w:link w:val="SemEspaamentoChar"/>
    <w:uiPriority w:val="1"/>
    <w:qFormat/>
    <w:rsid w:val="00B5761D"/>
    <w:pPr>
      <w:ind w:firstLine="0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B5761D"/>
    <w:rPr>
      <w:rFonts w:ascii="Arial" w:eastAsiaTheme="minorEastAsia" w:hAnsi="Arial" w:cs="Arial"/>
    </w:rPr>
  </w:style>
  <w:style w:type="paragraph" w:styleId="CabealhodoSumrio">
    <w:name w:val="TOC Heading"/>
    <w:basedOn w:val="Ttulo1"/>
    <w:next w:val="Normal"/>
    <w:uiPriority w:val="39"/>
    <w:unhideWhenUsed/>
    <w:qFormat/>
    <w:rsid w:val="007B06F8"/>
    <w:pPr>
      <w:keepNext/>
      <w:keepLines/>
      <w:spacing w:after="0"/>
      <w:jc w:val="left"/>
      <w:outlineLvl w:val="9"/>
    </w:pPr>
    <w:rPr>
      <w:rFonts w:eastAsiaTheme="majorEastAsia" w:cstheme="majorBidi"/>
      <w:b w:val="0"/>
      <w:caps w:val="0"/>
      <w:sz w:val="22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7973C5"/>
    <w:pPr>
      <w:spacing w:before="120"/>
      <w:jc w:val="left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7973C5"/>
    <w:pPr>
      <w:spacing w:before="120"/>
      <w:ind w:left="220"/>
      <w:jc w:val="left"/>
    </w:pPr>
    <w:rPr>
      <w:rFonts w:asciiTheme="minorHAnsi" w:hAnsiTheme="minorHAnsi" w:cstheme="minorHAnsi"/>
      <w:b/>
      <w:bCs/>
    </w:rPr>
  </w:style>
  <w:style w:type="paragraph" w:styleId="Sumrio3">
    <w:name w:val="toc 3"/>
    <w:basedOn w:val="Normal"/>
    <w:next w:val="Normal"/>
    <w:autoRedefine/>
    <w:uiPriority w:val="39"/>
    <w:unhideWhenUsed/>
    <w:rsid w:val="007973C5"/>
    <w:pPr>
      <w:ind w:left="440"/>
      <w:jc w:val="left"/>
    </w:pPr>
    <w:rPr>
      <w:rFonts w:asciiTheme="minorHAnsi" w:hAnsiTheme="minorHAnsi" w:cstheme="minorHAnsi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845C13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5685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56851"/>
    <w:rPr>
      <w:rFonts w:ascii="Segoe UI" w:eastAsiaTheme="minorEastAsia" w:hAnsi="Segoe UI" w:cs="Segoe UI"/>
      <w:sz w:val="18"/>
      <w:szCs w:val="18"/>
      <w:lang w:eastAsia="pt-BR"/>
    </w:rPr>
  </w:style>
  <w:style w:type="paragraph" w:customStyle="1" w:styleId="Resultados">
    <w:name w:val="Resultados"/>
    <w:basedOn w:val="Normal"/>
    <w:link w:val="ResultadosChar"/>
    <w:qFormat/>
    <w:rsid w:val="00CF663C"/>
    <w:pPr>
      <w:ind w:left="-11"/>
    </w:pPr>
    <w:rPr>
      <w:b/>
      <w:color w:val="2E74B5" w:themeColor="accent1" w:themeShade="BF"/>
    </w:rPr>
  </w:style>
  <w:style w:type="character" w:customStyle="1" w:styleId="ResultadosChar">
    <w:name w:val="Resultados Char"/>
    <w:basedOn w:val="Fontepargpadro"/>
    <w:link w:val="Resultados"/>
    <w:rsid w:val="00CF663C"/>
    <w:rPr>
      <w:rFonts w:ascii="Arial" w:eastAsiaTheme="minorEastAsia" w:hAnsi="Arial" w:cs="Arial"/>
      <w:b/>
      <w:color w:val="2E74B5" w:themeColor="accent1" w:themeShade="BF"/>
      <w:lang w:eastAsia="pt-BR"/>
    </w:rPr>
  </w:style>
  <w:style w:type="paragraph" w:styleId="Bibliografia">
    <w:name w:val="Bibliography"/>
    <w:basedOn w:val="Normal"/>
    <w:next w:val="Normal"/>
    <w:uiPriority w:val="37"/>
    <w:unhideWhenUsed/>
    <w:rsid w:val="00621408"/>
  </w:style>
  <w:style w:type="paragraph" w:styleId="Legenda">
    <w:name w:val="caption"/>
    <w:basedOn w:val="Normal"/>
    <w:next w:val="Normal"/>
    <w:autoRedefine/>
    <w:uiPriority w:val="35"/>
    <w:unhideWhenUsed/>
    <w:qFormat/>
    <w:rsid w:val="00BB69FE"/>
    <w:pPr>
      <w:keepNext/>
      <w:widowControl w:val="0"/>
      <w:spacing w:before="240" w:after="240" w:line="240" w:lineRule="auto"/>
      <w:ind w:firstLine="0"/>
      <w:jc w:val="center"/>
    </w:pPr>
    <w:rPr>
      <w:b/>
      <w:iCs/>
      <w:color w:val="113162"/>
      <w:sz w:val="16"/>
      <w:szCs w:val="14"/>
      <w:lang w:eastAsia="pt-BR"/>
    </w:rPr>
  </w:style>
  <w:style w:type="paragraph" w:styleId="ndicedeilustraes">
    <w:name w:val="table of figures"/>
    <w:basedOn w:val="Normal"/>
    <w:next w:val="Normal"/>
    <w:uiPriority w:val="99"/>
    <w:unhideWhenUsed/>
    <w:rsid w:val="00085A92"/>
    <w:pPr>
      <w:ind w:firstLine="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AE196F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AE196F"/>
    <w:rPr>
      <w:rFonts w:ascii="Arial" w:eastAsiaTheme="minorEastAsia" w:hAnsi="Arial" w:cs="Arial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AE196F"/>
    <w:rPr>
      <w:vertAlign w:val="superscript"/>
    </w:rPr>
  </w:style>
  <w:style w:type="table" w:styleId="TabeladeGrade4-nfase1">
    <w:name w:val="Grid Table 4 Accent 1"/>
    <w:basedOn w:val="Tabelanormal"/>
    <w:uiPriority w:val="49"/>
    <w:rsid w:val="00725D94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Reviso">
    <w:name w:val="Revision"/>
    <w:hidden/>
    <w:uiPriority w:val="99"/>
    <w:semiHidden/>
    <w:rsid w:val="00C45DD1"/>
    <w:pPr>
      <w:spacing w:line="240" w:lineRule="auto"/>
      <w:ind w:firstLine="0"/>
      <w:jc w:val="left"/>
    </w:pPr>
    <w:rPr>
      <w:rFonts w:ascii="Arial" w:eastAsiaTheme="minorEastAsia" w:hAnsi="Arial" w:cs="Arial"/>
    </w:rPr>
  </w:style>
  <w:style w:type="table" w:styleId="TabelaSimples4">
    <w:name w:val="Plain Table 4"/>
    <w:basedOn w:val="Tabelanormal"/>
    <w:uiPriority w:val="44"/>
    <w:rsid w:val="005A21D0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MenoPendente">
    <w:name w:val="Unresolved Mention"/>
    <w:basedOn w:val="Fontepargpadro"/>
    <w:uiPriority w:val="99"/>
    <w:semiHidden/>
    <w:unhideWhenUsed/>
    <w:rsid w:val="00C908C0"/>
    <w:rPr>
      <w:color w:val="605E5C"/>
      <w:shd w:val="clear" w:color="auto" w:fill="E1DFDD"/>
    </w:rPr>
  </w:style>
  <w:style w:type="table" w:customStyle="1" w:styleId="Tabelacomgrade1">
    <w:name w:val="Tabela com grade1"/>
    <w:basedOn w:val="Tabelanormal"/>
    <w:next w:val="Tabelacomgrade"/>
    <w:uiPriority w:val="39"/>
    <w:rsid w:val="00564A30"/>
    <w:pPr>
      <w:widowControl w:val="0"/>
      <w:spacing w:line="240" w:lineRule="auto"/>
      <w:ind w:firstLine="357"/>
    </w:pPr>
    <w:rPr>
      <w:rFonts w:ascii="Arial" w:eastAsia="Arial" w:hAnsi="Arial" w:cs="Arial"/>
      <w:sz w:val="24"/>
      <w:szCs w:val="24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-TIPODETRABALHO">
    <w:name w:val="1.1. - TIPO DE TRABALHO"/>
    <w:basedOn w:val="Ttulo1"/>
    <w:link w:val="11-TIPODETRABALHOChar"/>
    <w:qFormat/>
    <w:rsid w:val="00B73CFC"/>
    <w:pPr>
      <w:spacing w:after="240"/>
    </w:pPr>
    <w:rPr>
      <w:sz w:val="80"/>
    </w:rPr>
  </w:style>
  <w:style w:type="paragraph" w:customStyle="1" w:styleId="12-NOMEDADISCIPLINA">
    <w:name w:val="1.2 - NOME DA DISCIPLINA"/>
    <w:basedOn w:val="Ttulo2"/>
    <w:link w:val="12-NOMEDADISCIPLINAChar"/>
    <w:qFormat/>
    <w:rsid w:val="005318AE"/>
    <w:rPr>
      <w:color w:val="FFC000"/>
      <w:sz w:val="72"/>
    </w:rPr>
  </w:style>
  <w:style w:type="character" w:customStyle="1" w:styleId="11-TIPODETRABALHOChar">
    <w:name w:val="1.1. - TIPO DE TRABALHO Char"/>
    <w:basedOn w:val="Ttulo1Char"/>
    <w:link w:val="11-TIPODETRABALHO"/>
    <w:rsid w:val="00B73CFC"/>
    <w:rPr>
      <w:rFonts w:ascii="Arial" w:eastAsia="Calibri" w:hAnsi="Arial" w:cs="Arial"/>
      <w:b/>
      <w:caps/>
      <w:color w:val="113162"/>
      <w:sz w:val="80"/>
      <w:szCs w:val="24"/>
      <w14:textOutline w14:w="9525" w14:cap="rnd" w14:cmpd="sng" w14:algn="ctr">
        <w14:noFill/>
        <w14:prstDash w14:val="solid"/>
        <w14:bevel/>
      </w14:textOutline>
    </w:rPr>
  </w:style>
  <w:style w:type="paragraph" w:customStyle="1" w:styleId="13-AUTORIADOMATERIAL">
    <w:name w:val="1.3 - AUTORIA DO MATERIAL"/>
    <w:basedOn w:val="Ttulo4"/>
    <w:link w:val="13-AUTORIADOMATERIALChar"/>
    <w:qFormat/>
    <w:rsid w:val="00D80AA7"/>
    <w:pPr>
      <w:jc w:val="right"/>
    </w:pPr>
  </w:style>
  <w:style w:type="character" w:customStyle="1" w:styleId="12-NOMEDADISCIPLINAChar">
    <w:name w:val="1.2 - NOME DA DISCIPLINA Char"/>
    <w:basedOn w:val="Ttulo2Char"/>
    <w:link w:val="12-NOMEDADISCIPLINA"/>
    <w:rsid w:val="005318AE"/>
    <w:rPr>
      <w:rFonts w:ascii="Arial" w:eastAsiaTheme="majorEastAsia" w:hAnsi="Arial" w:cs="Arial"/>
      <w:b/>
      <w:bCs/>
      <w:caps/>
      <w:color w:val="FFC000"/>
      <w:sz w:val="72"/>
      <w:szCs w:val="24"/>
    </w:rPr>
  </w:style>
  <w:style w:type="paragraph" w:styleId="Sumrio4">
    <w:name w:val="toc 4"/>
    <w:basedOn w:val="Normal"/>
    <w:next w:val="Normal"/>
    <w:autoRedefine/>
    <w:uiPriority w:val="39"/>
    <w:unhideWhenUsed/>
    <w:rsid w:val="003146F2"/>
    <w:pPr>
      <w:ind w:left="660"/>
      <w:jc w:val="left"/>
    </w:pPr>
    <w:rPr>
      <w:rFonts w:asciiTheme="minorHAnsi" w:hAnsiTheme="minorHAnsi" w:cstheme="minorHAnsi"/>
      <w:sz w:val="20"/>
      <w:szCs w:val="20"/>
    </w:rPr>
  </w:style>
  <w:style w:type="character" w:customStyle="1" w:styleId="13-AUTORIADOMATERIALChar">
    <w:name w:val="1.3 - AUTORIA DO MATERIAL Char"/>
    <w:basedOn w:val="Ttulo4Char"/>
    <w:link w:val="13-AUTORIADOMATERIAL"/>
    <w:rsid w:val="00D80AA7"/>
    <w:rPr>
      <w:rFonts w:ascii="Arial" w:eastAsiaTheme="majorEastAsia" w:hAnsi="Arial" w:cs="Arial"/>
      <w:b/>
      <w:iCs/>
      <w:color w:val="113162"/>
      <w:sz w:val="36"/>
    </w:rPr>
  </w:style>
  <w:style w:type="paragraph" w:styleId="Sumrio5">
    <w:name w:val="toc 5"/>
    <w:basedOn w:val="Normal"/>
    <w:next w:val="Normal"/>
    <w:autoRedefine/>
    <w:uiPriority w:val="39"/>
    <w:unhideWhenUsed/>
    <w:rsid w:val="003146F2"/>
    <w:pPr>
      <w:ind w:left="880"/>
      <w:jc w:val="left"/>
    </w:pPr>
    <w:rPr>
      <w:rFonts w:asciiTheme="minorHAnsi" w:hAnsiTheme="minorHAnsi" w:cstheme="minorHAnsi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3146F2"/>
    <w:pPr>
      <w:ind w:left="1100"/>
      <w:jc w:val="left"/>
    </w:pPr>
    <w:rPr>
      <w:rFonts w:asciiTheme="minorHAnsi" w:hAnsiTheme="minorHAnsi" w:cstheme="minorHAnsi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3146F2"/>
    <w:pPr>
      <w:ind w:left="1320"/>
      <w:jc w:val="left"/>
    </w:pPr>
    <w:rPr>
      <w:rFonts w:asciiTheme="minorHAnsi" w:hAnsiTheme="minorHAnsi" w:cstheme="minorHAnsi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3146F2"/>
    <w:pPr>
      <w:ind w:left="1540"/>
      <w:jc w:val="left"/>
    </w:pPr>
    <w:rPr>
      <w:rFonts w:asciiTheme="minorHAnsi" w:hAnsiTheme="minorHAnsi" w:cstheme="minorHAnsi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3146F2"/>
    <w:pPr>
      <w:ind w:left="1760"/>
      <w:jc w:val="left"/>
    </w:pPr>
    <w:rPr>
      <w:rFonts w:asciiTheme="minorHAnsi" w:hAnsiTheme="minorHAnsi" w:cstheme="minorHAnsi"/>
      <w:sz w:val="20"/>
      <w:szCs w:val="20"/>
    </w:rPr>
  </w:style>
  <w:style w:type="table" w:styleId="TabeladeGrade4-nfase4">
    <w:name w:val="Grid Table 4 Accent 4"/>
    <w:basedOn w:val="Tabelanormal"/>
    <w:uiPriority w:val="49"/>
    <w:rsid w:val="00613DA8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41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arles\Downloads\Modelo%20cadern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2020-02-18T00:00:00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">
  <b:Source>
    <b:Tag>Ale06</b:Tag>
    <b:SourceType>Book</b:SourceType>
    <b:Guid>{5454DA5A-28DF-4B8F-8835-AAE595FF0487}</b:Guid>
    <b:Author>
      <b:Author>
        <b:NameList>
          <b:Person>
            <b:Last>Alexander</b:Last>
            <b:First>Charles</b:First>
            <b:Middle>K.</b:Middle>
          </b:Person>
          <b:Person>
            <b:Last>Sadiku</b:Last>
            <b:Middle>N.O.</b:Middle>
            <b:First>Matthew</b:First>
          </b:Person>
        </b:NameList>
      </b:Author>
      <b:Translator>
        <b:NameList>
          <b:Person>
            <b:Last>Guimarães Parma</b:Last>
            <b:First>Gustavo</b:First>
          </b:Person>
        </b:NameList>
      </b:Translator>
    </b:Author>
    <b:Title>Fundamentos de Circuitos Elétricos</b:Title>
    <b:Year>2006</b:Year>
    <b:City>Porto Alegre</b:City>
    <b:Publisher>Bookman</b:Publisher>
    <b:StateProvince>RS</b:StateProvince>
    <b:CountryRegion>Brasil</b:CountryRegion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C62F7F9-0C51-426C-8B9B-3A3135B55A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caderno</Template>
  <TotalTime>2</TotalTime>
  <Pages>3</Pages>
  <Words>267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Processamento de Imagens</vt:lpstr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Processamento de Imagens</dc:title>
  <dc:subject>CADERNO DE RESOLUÇÃO DA ATIVIDADE PRÁTICA</dc:subject>
  <dc:creator>ESCREVA SEU NOME AQUI</dc:creator>
  <cp:keywords/>
  <dc:description/>
  <cp:lastModifiedBy>RENAN PORTELA JORGE</cp:lastModifiedBy>
  <cp:revision>4</cp:revision>
  <cp:lastPrinted>2020-11-23T19:22:00Z</cp:lastPrinted>
  <dcterms:created xsi:type="dcterms:W3CDTF">2023-02-25T15:48:00Z</dcterms:created>
  <dcterms:modified xsi:type="dcterms:W3CDTF">2023-05-11T11:37:00Z</dcterms:modified>
</cp:coreProperties>
</file>