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6A833F39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481D6D03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66F38B1E" w:rsidR="00FB0992" w:rsidRPr="0053537A" w:rsidRDefault="007A15F5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Fundamento de Infraestrutura da Tecnologia da Informação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66F38B1E" w:rsidR="00FB0992" w:rsidRPr="0053537A" w:rsidRDefault="007A15F5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Fundamento de Infraestrutura da Tecnologia da Informação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7A4796C8" w14:textId="4E9E089C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7A4796C8" w14:textId="4E9E089C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  <w:lang w:eastAsia="pt-BR"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41034AEA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2FD9C0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759F217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    </w:pict>
          </mc:Fallback>
        </mc:AlternateContent>
      </w:r>
      <w:r w:rsidR="005318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B024D5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CE3906" w14:paraId="281A8ED6" w14:textId="77777777" w:rsidTr="00B41485">
        <w:tc>
          <w:tcPr>
            <w:tcW w:w="9716" w:type="dxa"/>
            <w:shd w:val="clear" w:color="auto" w:fill="113162"/>
          </w:tcPr>
          <w:p w14:paraId="161E6BCF" w14:textId="20BEF780" w:rsidR="00CE3906" w:rsidRPr="00D91FAE" w:rsidRDefault="008565F3">
            <w:pPr>
              <w:ind w:firstLine="0"/>
              <w:rPr>
                <w:b/>
                <w:bCs/>
              </w:rPr>
            </w:pPr>
            <w:r w:rsidRPr="008565F3">
              <w:rPr>
                <w:b/>
                <w:bCs/>
                <w:color w:val="F5A607"/>
                <w:sz w:val="40"/>
                <w:szCs w:val="40"/>
              </w:rPr>
              <w:lastRenderedPageBreak/>
              <w:t>PRÁTICA 01 – MEMÓRIA CACHE</w:t>
            </w:r>
          </w:p>
        </w:tc>
      </w:tr>
      <w:tr w:rsidR="00CE3906" w14:paraId="070D7866" w14:textId="77777777" w:rsidTr="00B41485">
        <w:tc>
          <w:tcPr>
            <w:tcW w:w="9716" w:type="dxa"/>
          </w:tcPr>
          <w:p w14:paraId="7F9B620D" w14:textId="5929A238" w:rsidR="00CE3906" w:rsidRPr="00FB0323" w:rsidRDefault="00CE3906">
            <w:pPr>
              <w:ind w:firstLine="0"/>
              <w:rPr>
                <w:b/>
                <w:bCs/>
                <w:sz w:val="32"/>
                <w:szCs w:val="32"/>
              </w:rPr>
            </w:pPr>
          </w:p>
        </w:tc>
      </w:tr>
      <w:tr w:rsidR="00CE3906" w14:paraId="0D5D844A" w14:textId="77777777" w:rsidTr="00B41485">
        <w:tc>
          <w:tcPr>
            <w:tcW w:w="9716" w:type="dxa"/>
            <w:shd w:val="clear" w:color="auto" w:fill="113162"/>
          </w:tcPr>
          <w:p w14:paraId="172B597F" w14:textId="77777777" w:rsidR="00F83D8E" w:rsidRPr="002920A3" w:rsidRDefault="00F83D8E" w:rsidP="00F83D8E">
            <w:r w:rsidRPr="002920A3">
              <w:t>Um computador tem os seguintes componentes na sua Hierarquia de Memória:</w:t>
            </w:r>
          </w:p>
          <w:p w14:paraId="75150F7C" w14:textId="2B0630A6" w:rsidR="00F83D8E" w:rsidRPr="002920A3" w:rsidRDefault="00F83D8E" w:rsidP="00F83D8E">
            <w:pPr>
              <w:pStyle w:val="PargrafodaLista"/>
              <w:numPr>
                <w:ilvl w:val="0"/>
                <w:numId w:val="23"/>
              </w:numPr>
            </w:pPr>
            <w:r w:rsidRPr="002920A3">
              <w:t xml:space="preserve">Cache L1 com um tempo de acesso de </w:t>
            </w:r>
            <w:r w:rsidR="00313C46">
              <w:t>1</w:t>
            </w:r>
            <w:r w:rsidR="008578C2">
              <w:t>5</w:t>
            </w:r>
            <w:r w:rsidRPr="002920A3">
              <w:t xml:space="preserve"> nanosegundos;</w:t>
            </w:r>
          </w:p>
          <w:p w14:paraId="44000AA6" w14:textId="546B55C1" w:rsidR="00F83D8E" w:rsidRPr="002920A3" w:rsidRDefault="00F83D8E" w:rsidP="00F83D8E">
            <w:pPr>
              <w:pStyle w:val="PargrafodaLista"/>
              <w:numPr>
                <w:ilvl w:val="0"/>
                <w:numId w:val="23"/>
              </w:numPr>
            </w:pPr>
            <w:r w:rsidRPr="002920A3">
              <w:t xml:space="preserve">Cache L2 com um tempo de acesso de </w:t>
            </w:r>
            <w:r w:rsidR="008578C2">
              <w:t>4</w:t>
            </w:r>
            <w:r w:rsidR="00F84394">
              <w:t>0</w:t>
            </w:r>
            <w:r w:rsidRPr="002920A3">
              <w:t xml:space="preserve"> nanosegundos;</w:t>
            </w:r>
          </w:p>
          <w:p w14:paraId="50A54CDC" w14:textId="32B3EFBD" w:rsidR="00F83D8E" w:rsidRDefault="00F83D8E" w:rsidP="00F83D8E">
            <w:pPr>
              <w:pStyle w:val="PargrafodaLista"/>
              <w:numPr>
                <w:ilvl w:val="0"/>
                <w:numId w:val="23"/>
              </w:numPr>
            </w:pPr>
            <w:r w:rsidRPr="002920A3">
              <w:t xml:space="preserve">Memória Principal (RAM) com um tempo de acesso de </w:t>
            </w:r>
            <w:r w:rsidR="008578C2">
              <w:t>2</w:t>
            </w:r>
            <w:r w:rsidR="00B71032">
              <w:t>0</w:t>
            </w:r>
            <w:r w:rsidR="008578C2">
              <w:t>0</w:t>
            </w:r>
            <w:r w:rsidRPr="002920A3">
              <w:t xml:space="preserve"> nanosegundos;</w:t>
            </w:r>
          </w:p>
          <w:p w14:paraId="7082637E" w14:textId="77777777" w:rsidR="00F83D8E" w:rsidRDefault="00F83D8E" w:rsidP="00F83D8E">
            <w:pPr>
              <w:pStyle w:val="PargrafodaLista"/>
              <w:ind w:left="1287" w:firstLine="0"/>
            </w:pPr>
          </w:p>
          <w:p w14:paraId="552FD53A" w14:textId="77777777" w:rsidR="00F83D8E" w:rsidRDefault="00F83D8E" w:rsidP="00F83D8E">
            <w:r w:rsidRPr="00121784">
              <w:t>Qual o tempo médio de acesso (nanosegundos) necessário para que uma aplicação acesse uma palavra referenciada nesse sistema considerando as seguintes taxas de acerto?</w:t>
            </w:r>
          </w:p>
          <w:p w14:paraId="7C85B727" w14:textId="492AE074" w:rsidR="00233421" w:rsidRDefault="00F83D8E" w:rsidP="00F83D8E">
            <w:r>
              <w:t xml:space="preserve">Elabore um diagrama conforme similar </w:t>
            </w:r>
            <w:r w:rsidR="0070486B">
              <w:t>à prática</w:t>
            </w:r>
            <w:r>
              <w:t xml:space="preserve"> 01 para demonstrar o entendimento</w:t>
            </w:r>
            <w:r w:rsidR="0070486B">
              <w:t xml:space="preserve"> (sugestão: utilizem o draw.io para fazer diagrama</w:t>
            </w:r>
            <w:r w:rsidR="004E688A">
              <w:t>, veja o exemplo abaixo:</w:t>
            </w:r>
            <w:r w:rsidR="0070486B">
              <w:t>)</w:t>
            </w:r>
          </w:p>
          <w:p w14:paraId="729D0FB5" w14:textId="77777777" w:rsidR="008E7CA5" w:rsidRDefault="008E7CA5" w:rsidP="00F83D8E"/>
          <w:p w14:paraId="3F863E70" w14:textId="24CED849" w:rsidR="00613DA8" w:rsidRDefault="008E7CA5" w:rsidP="008E7CA5">
            <w:pPr>
              <w:ind w:firstLine="17"/>
            </w:pPr>
            <w:r>
              <w:rPr>
                <w:noProof/>
              </w:rPr>
              <w:drawing>
                <wp:inline distT="0" distB="0" distL="0" distR="0" wp14:anchorId="03525C73" wp14:editId="7073E7FA">
                  <wp:extent cx="6018833" cy="416242"/>
                  <wp:effectExtent l="0" t="0" r="1270" b="317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0395" cy="417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5BD07B" w14:textId="77777777" w:rsidR="004E688A" w:rsidRDefault="004E688A" w:rsidP="00F83D8E"/>
          <w:tbl>
            <w:tblPr>
              <w:tblStyle w:val="TabeladeGrade4-nfase4"/>
              <w:tblW w:w="0" w:type="auto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613DA8" w14:paraId="30F1D8C8" w14:textId="77777777" w:rsidTr="00613D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2B54FF25" w14:textId="1E749AF7" w:rsidR="00613DA8" w:rsidRDefault="00613DA8" w:rsidP="00613DA8">
                  <w:pPr>
                    <w:ind w:firstLine="0"/>
                    <w:jc w:val="center"/>
                  </w:pPr>
                  <w:r>
                    <w:t>Razão de falha da cache L1</w:t>
                  </w:r>
                </w:p>
              </w:tc>
              <w:tc>
                <w:tcPr>
                  <w:tcW w:w="4745" w:type="dxa"/>
                </w:tcPr>
                <w:p w14:paraId="76CCFC24" w14:textId="5A4A3795" w:rsidR="00613DA8" w:rsidRDefault="00613DA8" w:rsidP="00613DA8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Razão de falha da cache L2</w:t>
                  </w:r>
                </w:p>
              </w:tc>
            </w:tr>
            <w:tr w:rsidR="00613DA8" w14:paraId="5744BFB3" w14:textId="77777777" w:rsidTr="00613D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916331E" w14:textId="47FAE039" w:rsidR="00613DA8" w:rsidRDefault="008A4ED5" w:rsidP="00613DA8">
                  <w:pPr>
                    <w:ind w:firstLine="0"/>
                    <w:jc w:val="center"/>
                  </w:pPr>
                  <w:r>
                    <w:t>2</w:t>
                  </w:r>
                  <w:r w:rsidR="00C34D7B">
                    <w:t>5</w:t>
                  </w:r>
                  <w:r w:rsidR="00613DA8">
                    <w:t>%</w:t>
                  </w:r>
                </w:p>
              </w:tc>
              <w:tc>
                <w:tcPr>
                  <w:tcW w:w="4745" w:type="dxa"/>
                </w:tcPr>
                <w:p w14:paraId="73B3E428" w14:textId="34A8E132" w:rsidR="00613DA8" w:rsidRPr="00613DA8" w:rsidRDefault="00C34D7B" w:rsidP="00613DA8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 w:rsidR="00B71032">
                    <w:rPr>
                      <w:b/>
                      <w:bCs/>
                    </w:rPr>
                    <w:t>0</w:t>
                  </w:r>
                  <w:r w:rsidR="00613DA8" w:rsidRPr="00613DA8">
                    <w:rPr>
                      <w:b/>
                      <w:bCs/>
                    </w:rPr>
                    <w:t>%</w:t>
                  </w:r>
                </w:p>
              </w:tc>
            </w:tr>
          </w:tbl>
          <w:p w14:paraId="3FF840D2" w14:textId="77777777" w:rsidR="00613DA8" w:rsidRDefault="00613DA8" w:rsidP="00F83D8E"/>
          <w:p w14:paraId="3979B690" w14:textId="24F401DD" w:rsidR="00613DA8" w:rsidRPr="00F83D8E" w:rsidRDefault="00613DA8" w:rsidP="00F83D8E"/>
        </w:tc>
      </w:tr>
      <w:tr w:rsidR="002E4932" w14:paraId="416B7C47" w14:textId="77777777" w:rsidTr="00A12681">
        <w:trPr>
          <w:trHeight w:val="3422"/>
        </w:trPr>
        <w:tc>
          <w:tcPr>
            <w:tcW w:w="9716" w:type="dxa"/>
          </w:tcPr>
          <w:p w14:paraId="6FDA54A8" w14:textId="1190683B" w:rsidR="002E4932" w:rsidRPr="005E3F8D" w:rsidRDefault="00D83C3C" w:rsidP="005E3F8D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</w:rPr>
              <w:t>Diagrama</w:t>
            </w:r>
          </w:p>
          <w:p w14:paraId="3E3CE6B5" w14:textId="3AB8A5F6" w:rsidR="000E7689" w:rsidRPr="000E7689" w:rsidRDefault="002C6486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  <w:r>
              <w:rPr>
                <w:b/>
                <w:bCs/>
                <w:noProof/>
                <w:color w:val="11316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718B17F" wp14:editId="35999C6C">
                      <wp:simplePos x="0" y="0"/>
                      <wp:positionH relativeFrom="column">
                        <wp:posOffset>4236720</wp:posOffset>
                      </wp:positionH>
                      <wp:positionV relativeFrom="paragraph">
                        <wp:posOffset>648970</wp:posOffset>
                      </wp:positionV>
                      <wp:extent cx="1009650" cy="561975"/>
                      <wp:effectExtent l="0" t="0" r="19050" b="28575"/>
                      <wp:wrapNone/>
                      <wp:docPr id="9" name="Fluxograma: Process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619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129A8C" w14:textId="4B416AA9" w:rsidR="002C6486" w:rsidRPr="002C6486" w:rsidRDefault="002C6486" w:rsidP="002C6486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C6486">
                                    <w:rPr>
                                      <w:sz w:val="16"/>
                                      <w:szCs w:val="16"/>
                                    </w:rPr>
                                    <w:t>RA:</w:t>
                                  </w:r>
                                  <w:r w:rsidR="00FC730F">
                                    <w:rPr>
                                      <w:sz w:val="16"/>
                                      <w:szCs w:val="16"/>
                                    </w:rPr>
                                    <w:t xml:space="preserve"> 0,05</w:t>
                                  </w:r>
                                </w:p>
                                <w:p w14:paraId="21BFD95C" w14:textId="2E73FAEF" w:rsidR="002C6486" w:rsidRPr="002C6486" w:rsidRDefault="002C6486" w:rsidP="002C6486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C6486">
                                    <w:rPr>
                                      <w:sz w:val="16"/>
                                      <w:szCs w:val="16"/>
                                    </w:rPr>
                                    <w:t>TA: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A04088"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ns</w:t>
                                  </w:r>
                                </w:p>
                                <w:p w14:paraId="5802527F" w14:textId="45153887" w:rsidR="002C6486" w:rsidRPr="002C6486" w:rsidRDefault="00DE5081" w:rsidP="002C6486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TMA</w:t>
                                  </w:r>
                                  <w:r w:rsidR="002C6486" w:rsidRPr="002C6486">
                                    <w:rPr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35ns</w:t>
                                  </w:r>
                                </w:p>
                                <w:p w14:paraId="765853F4" w14:textId="77777777" w:rsidR="002C6486" w:rsidRDefault="002C6486" w:rsidP="002C648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18B17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uxograma: Processo 9" o:spid="_x0000_s1029" type="#_x0000_t109" style="position:absolute;left:0;text-align:left;margin-left:333.6pt;margin-top:51.1pt;width:79.5pt;height:44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" fillcolor="#5b9bd5 [3204]" strokecolor="#1f4d78 [1604]" strokeweight="1pt">
                      <v:textbox>
                        <w:txbxContent>
                          <w:p w14:paraId="61129A8C" w14:textId="4B416AA9" w:rsidR="002C6486" w:rsidRPr="002C6486" w:rsidRDefault="002C6486" w:rsidP="002C648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2C6486">
                              <w:rPr>
                                <w:sz w:val="16"/>
                                <w:szCs w:val="16"/>
                              </w:rPr>
                              <w:t>RA:</w:t>
                            </w:r>
                            <w:r w:rsidR="00FC730F">
                              <w:rPr>
                                <w:sz w:val="16"/>
                                <w:szCs w:val="16"/>
                              </w:rPr>
                              <w:t xml:space="preserve"> 0,05</w:t>
                            </w:r>
                          </w:p>
                          <w:p w14:paraId="21BFD95C" w14:textId="2E73FAEF" w:rsidR="002C6486" w:rsidRPr="002C6486" w:rsidRDefault="002C6486" w:rsidP="002C648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C6486">
                              <w:rPr>
                                <w:sz w:val="16"/>
                                <w:szCs w:val="16"/>
                              </w:rPr>
                              <w:t>TA</w:t>
                            </w:r>
                            <w:proofErr w:type="gramEnd"/>
                            <w:r w:rsidRPr="002C6486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4088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ns</w:t>
                            </w:r>
                          </w:p>
                          <w:p w14:paraId="5802527F" w14:textId="45153887" w:rsidR="002C6486" w:rsidRPr="002C6486" w:rsidRDefault="00DE5081" w:rsidP="002C648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TMA</w:t>
                            </w:r>
                            <w:r w:rsidR="002C6486" w:rsidRPr="002C6486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35ns</w:t>
                            </w:r>
                          </w:p>
                          <w:p w14:paraId="765853F4" w14:textId="77777777" w:rsidR="002C6486" w:rsidRDefault="002C6486" w:rsidP="002C648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11316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BF39188" wp14:editId="31D7D4D4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677545</wp:posOffset>
                      </wp:positionV>
                      <wp:extent cx="1009650" cy="609600"/>
                      <wp:effectExtent l="0" t="0" r="19050" b="19050"/>
                      <wp:wrapNone/>
                      <wp:docPr id="5" name="Fluxograma: Process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521301" w14:textId="726368DB" w:rsidR="00451860" w:rsidRDefault="00451860" w:rsidP="00451860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51860">
                                    <w:rPr>
                                      <w:sz w:val="16"/>
                                      <w:szCs w:val="16"/>
                                    </w:rPr>
                                    <w:t>RA:</w:t>
                                  </w:r>
                                  <w:r>
                                    <w:t xml:space="preserve"> </w:t>
                                  </w:r>
                                  <w:r w:rsidRPr="00451860">
                                    <w:rPr>
                                      <w:sz w:val="16"/>
                                      <w:szCs w:val="16"/>
                                    </w:rPr>
                                    <w:t>1(100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%)</w:t>
                                  </w:r>
                                </w:p>
                                <w:p w14:paraId="6ABA8D2C" w14:textId="2A6E23EF" w:rsidR="00451860" w:rsidRDefault="00451860" w:rsidP="00451860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TA: 15ns</w:t>
                                  </w:r>
                                </w:p>
                                <w:p w14:paraId="5E653FA5" w14:textId="72C4FBBB" w:rsidR="00451860" w:rsidRDefault="00DE5081" w:rsidP="00451860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TMA</w:t>
                                  </w:r>
                                  <w:r w:rsidR="00451860">
                                    <w:rPr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="00756F64">
                                    <w:rPr>
                                      <w:sz w:val="16"/>
                                      <w:szCs w:val="16"/>
                                    </w:rPr>
                                    <w:t>15ns</w:t>
                                  </w:r>
                                </w:p>
                                <w:p w14:paraId="53912F0F" w14:textId="2E0796EE" w:rsidR="00FC7E94" w:rsidRDefault="00FC7E94" w:rsidP="00451860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,0-+-+</w:t>
                                  </w:r>
                                </w:p>
                                <w:p w14:paraId="7435F5EF" w14:textId="455416F4" w:rsidR="00FC7E94" w:rsidRDefault="00FC7E94" w:rsidP="00451860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,-+/</w:t>
                                  </w:r>
                                </w:p>
                                <w:p w14:paraId="01AEF179" w14:textId="60F18D39" w:rsidR="00FC7E94" w:rsidRDefault="00FC7E94" w:rsidP="00451860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,,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  <w:p w14:paraId="04EEE0E3" w14:textId="77777777" w:rsidR="00451860" w:rsidRDefault="00451860" w:rsidP="00451860">
                                  <w:pPr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39188" id="Fluxograma: Processo 5" o:spid="_x0000_s1030" type="#_x0000_t109" style="position:absolute;left:0;text-align:left;margin-left:73.35pt;margin-top:53.35pt;width:79.5pt;height:4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" fillcolor="#5b9bd5 [3204]" strokecolor="#1f4d78 [1604]" strokeweight="1pt">
                      <v:textbox>
                        <w:txbxContent>
                          <w:p w14:paraId="73521301" w14:textId="726368DB" w:rsidR="00451860" w:rsidRDefault="00451860" w:rsidP="0045186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451860">
                              <w:rPr>
                                <w:sz w:val="16"/>
                                <w:szCs w:val="16"/>
                              </w:rPr>
                              <w:t>RA:</w:t>
                            </w:r>
                            <w:r>
                              <w:t xml:space="preserve"> </w:t>
                            </w:r>
                            <w:r w:rsidRPr="00451860">
                              <w:rPr>
                                <w:sz w:val="16"/>
                                <w:szCs w:val="16"/>
                              </w:rPr>
                              <w:t>1(100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%)</w:t>
                            </w:r>
                          </w:p>
                          <w:p w14:paraId="6ABA8D2C" w14:textId="2A6E23EF" w:rsidR="00451860" w:rsidRDefault="00451860" w:rsidP="0045186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15ns</w:t>
                            </w:r>
                          </w:p>
                          <w:p w14:paraId="5E653FA5" w14:textId="72C4FBBB" w:rsidR="00451860" w:rsidRDefault="00DE5081" w:rsidP="0045186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TMA</w:t>
                            </w:r>
                            <w:r w:rsidR="00451860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756F64">
                              <w:rPr>
                                <w:sz w:val="16"/>
                                <w:szCs w:val="16"/>
                              </w:rPr>
                              <w:t>15ns</w:t>
                            </w:r>
                          </w:p>
                          <w:p w14:paraId="53912F0F" w14:textId="2E0796EE" w:rsidR="00FC7E94" w:rsidRDefault="00FC7E94" w:rsidP="0045186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,0-+-+</w:t>
                            </w:r>
                          </w:p>
                          <w:p w14:paraId="7435F5EF" w14:textId="455416F4" w:rsidR="00FC7E94" w:rsidRDefault="00FC7E94" w:rsidP="0045186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,-+/</w:t>
                            </w:r>
                          </w:p>
                          <w:p w14:paraId="01AEF179" w14:textId="60F18D39" w:rsidR="00FC7E94" w:rsidRDefault="00FC7E94" w:rsidP="0045186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,,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04EEE0E3" w14:textId="77777777" w:rsidR="00451860" w:rsidRDefault="00451860" w:rsidP="00451860">
                            <w:pPr>
                              <w:ind w:firstLine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11316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4C9A870" wp14:editId="134A0983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648970</wp:posOffset>
                      </wp:positionV>
                      <wp:extent cx="1009650" cy="609600"/>
                      <wp:effectExtent l="0" t="0" r="19050" b="19050"/>
                      <wp:wrapNone/>
                      <wp:docPr id="8" name="Fluxograma: Process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586E3B" w14:textId="2B6DCA3C" w:rsidR="002C6486" w:rsidRPr="002C6486" w:rsidRDefault="002C6486" w:rsidP="002C6486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C6486">
                                    <w:rPr>
                                      <w:sz w:val="16"/>
                                      <w:szCs w:val="16"/>
                                    </w:rPr>
                                    <w:t>RA:</w:t>
                                  </w:r>
                                  <w:r w:rsidR="00EC5356">
                                    <w:rPr>
                                      <w:sz w:val="16"/>
                                      <w:szCs w:val="16"/>
                                    </w:rPr>
                                    <w:t xml:space="preserve"> 0,25</w:t>
                                  </w:r>
                                </w:p>
                                <w:p w14:paraId="7038FB08" w14:textId="0F16D7F5" w:rsidR="002C6486" w:rsidRPr="002C6486" w:rsidRDefault="002C6486" w:rsidP="002C6486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C6486">
                                    <w:rPr>
                                      <w:sz w:val="16"/>
                                      <w:szCs w:val="16"/>
                                    </w:rPr>
                                    <w:t>TA: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40ns</w:t>
                                  </w:r>
                                </w:p>
                                <w:p w14:paraId="6EE66D50" w14:textId="1CF58438" w:rsidR="002C6486" w:rsidRPr="002C6486" w:rsidRDefault="00DE5081" w:rsidP="002C6486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TMA</w:t>
                                  </w:r>
                                  <w:r w:rsidR="002C6486" w:rsidRPr="002C6486">
                                    <w:rPr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A23577">
                                    <w:rPr>
                                      <w:sz w:val="16"/>
                                      <w:szCs w:val="16"/>
                                    </w:rPr>
                                    <w:t xml:space="preserve"> 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9A870" id="Fluxograma: Processo 8" o:spid="_x0000_s1031" type="#_x0000_t109" style="position:absolute;left:0;text-align:left;margin-left:197.1pt;margin-top:51.1pt;width:79.5pt;height:4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" fillcolor="#5b9bd5 [3204]" strokecolor="#1f4d78 [1604]" strokeweight="1pt">
                      <v:textbox>
                        <w:txbxContent>
                          <w:p w14:paraId="5C586E3B" w14:textId="2B6DCA3C" w:rsidR="002C6486" w:rsidRPr="002C6486" w:rsidRDefault="002C6486" w:rsidP="002C648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2C6486">
                              <w:rPr>
                                <w:sz w:val="16"/>
                                <w:szCs w:val="16"/>
                              </w:rPr>
                              <w:t>RA:</w:t>
                            </w:r>
                            <w:r w:rsidR="00EC5356">
                              <w:rPr>
                                <w:sz w:val="16"/>
                                <w:szCs w:val="16"/>
                              </w:rPr>
                              <w:t xml:space="preserve"> 0,25</w:t>
                            </w:r>
                          </w:p>
                          <w:p w14:paraId="7038FB08" w14:textId="0F16D7F5" w:rsidR="002C6486" w:rsidRPr="002C6486" w:rsidRDefault="002C6486" w:rsidP="002C648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C6486">
                              <w:rPr>
                                <w:sz w:val="16"/>
                                <w:szCs w:val="16"/>
                              </w:rPr>
                              <w:t>TA</w:t>
                            </w:r>
                            <w:proofErr w:type="gramEnd"/>
                            <w:r w:rsidRPr="002C6486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40ns</w:t>
                            </w:r>
                          </w:p>
                          <w:p w14:paraId="6EE66D50" w14:textId="1CF58438" w:rsidR="002C6486" w:rsidRPr="002C6486" w:rsidRDefault="00DE5081" w:rsidP="002C648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TMA</w:t>
                            </w:r>
                            <w:r w:rsidR="002C6486" w:rsidRPr="002C6486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A23577">
                              <w:rPr>
                                <w:sz w:val="16"/>
                                <w:szCs w:val="16"/>
                              </w:rPr>
                              <w:t xml:space="preserve"> 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2681">
              <w:rPr>
                <w:b/>
                <w:bCs/>
                <w:noProof/>
                <w:color w:val="11316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0269D7F" wp14:editId="5EB8283D">
                      <wp:simplePos x="0" y="0"/>
                      <wp:positionH relativeFrom="column">
                        <wp:posOffset>5048250</wp:posOffset>
                      </wp:positionH>
                      <wp:positionV relativeFrom="paragraph">
                        <wp:posOffset>107950</wp:posOffset>
                      </wp:positionV>
                      <wp:extent cx="1009650" cy="314325"/>
                      <wp:effectExtent l="0" t="0" r="19050" b="28575"/>
                      <wp:wrapNone/>
                      <wp:docPr id="12" name="Fluxograma: Process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3143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376F5C" w14:textId="165D7987" w:rsidR="00A12681" w:rsidRDefault="00A12681" w:rsidP="00A12681">
                                  <w:pPr>
                                    <w:ind w:firstLine="0"/>
                                  </w:pPr>
                                  <w:r>
                                    <w:t>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69D7F" id="Fluxograma: Processo 12" o:spid="_x0000_s1032" type="#_x0000_t109" style="position:absolute;left:0;text-align:left;margin-left:397.5pt;margin-top:8.5pt;width:79.5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" fillcolor="#5b9bd5 [3204]" strokecolor="#1f4d78 [1604]" strokeweight="1pt">
                      <v:textbox>
                        <w:txbxContent>
                          <w:p w14:paraId="79376F5C" w14:textId="165D7987" w:rsidR="00A12681" w:rsidRDefault="00A12681" w:rsidP="00A12681">
                            <w:pPr>
                              <w:ind w:firstLine="0"/>
                            </w:pPr>
                            <w:r>
                              <w:t>RAM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2681">
              <w:rPr>
                <w:b/>
                <w:bCs/>
                <w:noProof/>
                <w:color w:val="11316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070127A" wp14:editId="743FF9B1">
                      <wp:simplePos x="0" y="0"/>
                      <wp:positionH relativeFrom="column">
                        <wp:posOffset>3381375</wp:posOffset>
                      </wp:positionH>
                      <wp:positionV relativeFrom="paragraph">
                        <wp:posOffset>136525</wp:posOffset>
                      </wp:positionV>
                      <wp:extent cx="1009650" cy="314325"/>
                      <wp:effectExtent l="0" t="0" r="19050" b="28575"/>
                      <wp:wrapNone/>
                      <wp:docPr id="7" name="Fluxograma: Process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3143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9640C7" w14:textId="54C48FFA" w:rsidR="00A12681" w:rsidRDefault="00A12681" w:rsidP="00A12681">
                                  <w:pPr>
                                    <w:ind w:firstLine="0"/>
                                  </w:pPr>
                                  <w:r>
                                    <w:t>Cache L2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0127A" id="Fluxograma: Processo 7" o:spid="_x0000_s1033" type="#_x0000_t109" style="position:absolute;left:0;text-align:left;margin-left:266.25pt;margin-top:10.75pt;width:79.5pt;height:24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" fillcolor="#5b9bd5 [3204]" strokecolor="#1f4d78 [1604]" strokeweight="1pt">
                      <v:textbox>
                        <w:txbxContent>
                          <w:p w14:paraId="599640C7" w14:textId="54C48FFA" w:rsidR="00A12681" w:rsidRDefault="00A12681" w:rsidP="00A12681">
                            <w:pPr>
                              <w:ind w:firstLine="0"/>
                            </w:pPr>
                            <w:r>
                              <w:t>Cache L2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2681">
              <w:rPr>
                <w:b/>
                <w:bCs/>
                <w:noProof/>
                <w:color w:val="11316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123AD7" wp14:editId="3CB1F1DC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165100</wp:posOffset>
                      </wp:positionV>
                      <wp:extent cx="1009650" cy="314325"/>
                      <wp:effectExtent l="0" t="0" r="19050" b="28575"/>
                      <wp:wrapNone/>
                      <wp:docPr id="4" name="Fluxograma: Process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3143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1FB6BA" w14:textId="5C92C089" w:rsidR="00A12681" w:rsidRDefault="00A12681" w:rsidP="00A12681">
                                  <w:pPr>
                                    <w:ind w:firstLine="0"/>
                                  </w:pPr>
                                  <w:r>
                                    <w:t>Cache L1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23AD7" id="Fluxograma: Processo 4" o:spid="_x0000_s1034" type="#_x0000_t109" style="position:absolute;left:0;text-align:left;margin-left:136.5pt;margin-top:13pt;width:79.5pt;height:2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" fillcolor="#5b9bd5 [3204]" strokecolor="#1f4d78 [1604]" strokeweight="1pt">
                      <v:textbox>
                        <w:txbxContent>
                          <w:p w14:paraId="551FB6BA" w14:textId="5C92C089" w:rsidR="00A12681" w:rsidRDefault="00A12681" w:rsidP="00A12681">
                            <w:pPr>
                              <w:ind w:firstLine="0"/>
                            </w:pPr>
                            <w:r>
                              <w:t>Cache L1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2681">
              <w:rPr>
                <w:b/>
                <w:bCs/>
                <w:noProof/>
                <w:color w:val="11316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721F2B" wp14:editId="4FAE22C2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174625</wp:posOffset>
                      </wp:positionV>
                      <wp:extent cx="1009650" cy="314325"/>
                      <wp:effectExtent l="0" t="0" r="19050" b="28575"/>
                      <wp:wrapNone/>
                      <wp:docPr id="2" name="Fluxograma: Process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3143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D24BAD" w14:textId="4E3A3DA8" w:rsidR="00A12681" w:rsidRDefault="00A12681" w:rsidP="00A12681">
                                  <w:pPr>
                                    <w:ind w:firstLine="0"/>
                                  </w:pPr>
                                  <w:r>
                                    <w:t>Reg.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21F2B" id="Fluxograma: Processo 2" o:spid="_x0000_s1035" type="#_x0000_t109" style="position:absolute;left:0;text-align:left;margin-left:4.5pt;margin-top:13.75pt;width:79.5pt;height:24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" fillcolor="#5b9bd5 [3204]" strokecolor="#1f4d78 [1604]" strokeweight="1pt">
                      <v:textbox>
                        <w:txbxContent>
                          <w:p w14:paraId="65D24BAD" w14:textId="4E3A3DA8" w:rsidR="00A12681" w:rsidRDefault="00A12681" w:rsidP="00A12681">
                            <w:pPr>
                              <w:ind w:firstLine="0"/>
                            </w:pPr>
                            <w:r>
                              <w:t>Reg.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860">
              <w:rPr>
                <w:b/>
                <w:bCs/>
                <w:noProof/>
                <w:color w:val="11316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B38064F" wp14:editId="6FF0D0F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279400</wp:posOffset>
                      </wp:positionV>
                      <wp:extent cx="523875" cy="0"/>
                      <wp:effectExtent l="0" t="76200" r="9525" b="95250"/>
                      <wp:wrapNone/>
                      <wp:docPr id="17" name="Conector de Seta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311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7" o:spid="_x0000_s1026" type="#_x0000_t32" style="position:absolute;margin-left:222pt;margin-top:22pt;width:41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51860">
              <w:rPr>
                <w:b/>
                <w:bCs/>
                <w:noProof/>
                <w:color w:val="11316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2F5BC56" wp14:editId="27E464FD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267970</wp:posOffset>
                      </wp:positionV>
                      <wp:extent cx="523875" cy="0"/>
                      <wp:effectExtent l="0" t="76200" r="9525" b="95250"/>
                      <wp:wrapNone/>
                      <wp:docPr id="13" name="Conector de Seta Re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A5F152" id="Conector de Seta Reta 13" o:spid="_x0000_s1026" type="#_x0000_t32" style="position:absolute;margin-left:92.85pt;margin-top:21.1pt;width:41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51860">
              <w:rPr>
                <w:b/>
                <w:bCs/>
                <w:noProof/>
                <w:color w:val="11316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B639997" wp14:editId="28FA1660">
                      <wp:simplePos x="0" y="0"/>
                      <wp:positionH relativeFrom="column">
                        <wp:posOffset>4438650</wp:posOffset>
                      </wp:positionH>
                      <wp:positionV relativeFrom="paragraph">
                        <wp:posOffset>260350</wp:posOffset>
                      </wp:positionV>
                      <wp:extent cx="523875" cy="0"/>
                      <wp:effectExtent l="0" t="76200" r="9525" b="95250"/>
                      <wp:wrapNone/>
                      <wp:docPr id="18" name="Conector de Seta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5B7F1" id="Conector de Seta Reta 18" o:spid="_x0000_s1026" type="#_x0000_t32" style="position:absolute;margin-left:349.5pt;margin-top:20.5pt;width:41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C20E6" w14:paraId="1A4DE4C5" w14:textId="77777777" w:rsidTr="00756F64">
        <w:trPr>
          <w:trHeight w:val="2663"/>
        </w:trPr>
        <w:tc>
          <w:tcPr>
            <w:tcW w:w="9716" w:type="dxa"/>
          </w:tcPr>
          <w:p w14:paraId="00E31940" w14:textId="39CDD1CD" w:rsidR="00093299" w:rsidRPr="00C1070F" w:rsidRDefault="00D83C3C" w:rsidP="0053537A">
            <w:pPr>
              <w:pStyle w:val="PargrafodaLista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F5A607"/>
              </w:rPr>
            </w:pPr>
            <w:r>
              <w:rPr>
                <w:b/>
                <w:bCs/>
                <w:color w:val="113162"/>
              </w:rPr>
              <w:t>Cálculos</w:t>
            </w:r>
          </w:p>
          <w:p w14:paraId="1FB24490" w14:textId="2130947D" w:rsidR="00AB3409" w:rsidRPr="00795651" w:rsidRDefault="00AB3409" w:rsidP="00756F64">
            <w:pPr>
              <w:pStyle w:val="PargrafodaLista"/>
              <w:ind w:left="447" w:firstLine="0"/>
              <w:rPr>
                <w:color w:val="FF0000"/>
                <w:sz w:val="16"/>
                <w:szCs w:val="16"/>
              </w:rPr>
            </w:pPr>
          </w:p>
          <w:p w14:paraId="48A5C127" w14:textId="4EC76C41" w:rsidR="00756F64" w:rsidRPr="00795651" w:rsidRDefault="00756F64" w:rsidP="00756F64">
            <w:pPr>
              <w:ind w:firstLine="0"/>
              <w:rPr>
                <w:color w:val="000000" w:themeColor="text1"/>
                <w:sz w:val="16"/>
                <w:szCs w:val="16"/>
              </w:rPr>
            </w:pPr>
            <w:r w:rsidRPr="00795651">
              <w:rPr>
                <w:color w:val="000000" w:themeColor="text1"/>
                <w:sz w:val="16"/>
                <w:szCs w:val="16"/>
              </w:rPr>
              <w:t xml:space="preserve">TMA – </w:t>
            </w:r>
            <w:proofErr w:type="spellStart"/>
            <w:r w:rsidRPr="00795651">
              <w:rPr>
                <w:color w:val="000000" w:themeColor="text1"/>
                <w:sz w:val="16"/>
                <w:szCs w:val="16"/>
              </w:rPr>
              <w:t>TA</w:t>
            </w:r>
            <w:proofErr w:type="gramStart"/>
            <w:r w:rsidRPr="00795651">
              <w:rPr>
                <w:color w:val="000000" w:themeColor="text1"/>
                <w:sz w:val="16"/>
                <w:szCs w:val="16"/>
              </w:rPr>
              <w:t>_Cache</w:t>
            </w:r>
            <w:proofErr w:type="spellEnd"/>
            <w:proofErr w:type="gramEnd"/>
            <w:r w:rsidRPr="00795651">
              <w:rPr>
                <w:color w:val="000000" w:themeColor="text1"/>
                <w:sz w:val="16"/>
                <w:szCs w:val="16"/>
              </w:rPr>
              <w:t xml:space="preserve"> L1 x </w:t>
            </w:r>
            <w:proofErr w:type="spellStart"/>
            <w:r w:rsidRPr="00795651">
              <w:rPr>
                <w:color w:val="000000" w:themeColor="text1"/>
                <w:sz w:val="16"/>
                <w:szCs w:val="16"/>
              </w:rPr>
              <w:t>RA_Cache</w:t>
            </w:r>
            <w:proofErr w:type="spellEnd"/>
            <w:r w:rsidRPr="00795651">
              <w:rPr>
                <w:color w:val="000000" w:themeColor="text1"/>
                <w:sz w:val="16"/>
                <w:szCs w:val="16"/>
              </w:rPr>
              <w:t xml:space="preserve"> L1 = 15ns x 1 = 15ns </w:t>
            </w:r>
          </w:p>
          <w:p w14:paraId="0C4D79DD" w14:textId="77777777" w:rsidR="00756F64" w:rsidRPr="00795651" w:rsidRDefault="00756F64" w:rsidP="00756F64">
            <w:pPr>
              <w:ind w:firstLine="0"/>
              <w:rPr>
                <w:color w:val="000000" w:themeColor="text1"/>
                <w:sz w:val="16"/>
                <w:szCs w:val="16"/>
              </w:rPr>
            </w:pPr>
          </w:p>
          <w:p w14:paraId="3C5FEEB2" w14:textId="6498266E" w:rsidR="00756F64" w:rsidRPr="00795651" w:rsidRDefault="00756F64" w:rsidP="00756F64">
            <w:pPr>
              <w:ind w:firstLine="0"/>
              <w:rPr>
                <w:color w:val="000000" w:themeColor="text1"/>
                <w:sz w:val="16"/>
                <w:szCs w:val="16"/>
              </w:rPr>
            </w:pPr>
            <w:r w:rsidRPr="00795651">
              <w:rPr>
                <w:color w:val="000000" w:themeColor="text1"/>
                <w:sz w:val="16"/>
                <w:szCs w:val="16"/>
              </w:rPr>
              <w:t xml:space="preserve">TMA – </w:t>
            </w:r>
            <w:proofErr w:type="spellStart"/>
            <w:r w:rsidR="00795651" w:rsidRPr="00795651">
              <w:rPr>
                <w:color w:val="000000" w:themeColor="text1"/>
                <w:sz w:val="16"/>
                <w:szCs w:val="16"/>
              </w:rPr>
              <w:t>TA</w:t>
            </w:r>
            <w:proofErr w:type="gramStart"/>
            <w:r w:rsidR="00795651" w:rsidRPr="00795651">
              <w:rPr>
                <w:color w:val="000000" w:themeColor="text1"/>
                <w:sz w:val="16"/>
                <w:szCs w:val="16"/>
              </w:rPr>
              <w:t>_Cache</w:t>
            </w:r>
            <w:proofErr w:type="spellEnd"/>
            <w:proofErr w:type="gramEnd"/>
            <w:r w:rsidR="00795651" w:rsidRPr="00795651">
              <w:rPr>
                <w:color w:val="000000" w:themeColor="text1"/>
                <w:sz w:val="16"/>
                <w:szCs w:val="16"/>
              </w:rPr>
              <w:t xml:space="preserve"> L1 x </w:t>
            </w:r>
            <w:proofErr w:type="spellStart"/>
            <w:r w:rsidR="00795651" w:rsidRPr="00795651">
              <w:rPr>
                <w:color w:val="000000" w:themeColor="text1"/>
                <w:sz w:val="16"/>
                <w:szCs w:val="16"/>
              </w:rPr>
              <w:t>RA_C</w:t>
            </w:r>
            <w:r w:rsidR="00795651">
              <w:rPr>
                <w:color w:val="000000" w:themeColor="text1"/>
                <w:sz w:val="16"/>
                <w:szCs w:val="16"/>
              </w:rPr>
              <w:t>ache</w:t>
            </w:r>
            <w:proofErr w:type="spellEnd"/>
            <w:r w:rsidR="00795651">
              <w:rPr>
                <w:color w:val="000000" w:themeColor="text1"/>
                <w:sz w:val="16"/>
                <w:szCs w:val="16"/>
              </w:rPr>
              <w:t xml:space="preserve"> L1</w:t>
            </w:r>
            <w:r w:rsidR="00795651" w:rsidRPr="00795651">
              <w:rPr>
                <w:color w:val="000000" w:themeColor="text1"/>
                <w:sz w:val="16"/>
                <w:szCs w:val="16"/>
              </w:rPr>
              <w:t xml:space="preserve"> + </w:t>
            </w:r>
            <w:proofErr w:type="spellStart"/>
            <w:r w:rsidRPr="00795651">
              <w:rPr>
                <w:color w:val="000000" w:themeColor="text1"/>
                <w:sz w:val="16"/>
                <w:szCs w:val="16"/>
              </w:rPr>
              <w:t>TA_Cache</w:t>
            </w:r>
            <w:proofErr w:type="spellEnd"/>
            <w:r w:rsidRPr="00795651">
              <w:rPr>
                <w:color w:val="000000" w:themeColor="text1"/>
                <w:sz w:val="16"/>
                <w:szCs w:val="16"/>
              </w:rPr>
              <w:t xml:space="preserve"> L</w:t>
            </w:r>
            <w:r w:rsidR="00EC5356" w:rsidRPr="00795651">
              <w:rPr>
                <w:color w:val="000000" w:themeColor="text1"/>
                <w:sz w:val="16"/>
                <w:szCs w:val="16"/>
              </w:rPr>
              <w:t>2</w:t>
            </w:r>
            <w:r w:rsidRPr="00795651">
              <w:rPr>
                <w:color w:val="000000" w:themeColor="text1"/>
                <w:sz w:val="16"/>
                <w:szCs w:val="16"/>
              </w:rPr>
              <w:t xml:space="preserve"> x </w:t>
            </w:r>
            <w:proofErr w:type="spellStart"/>
            <w:r w:rsidRPr="00795651">
              <w:rPr>
                <w:color w:val="000000" w:themeColor="text1"/>
                <w:sz w:val="16"/>
                <w:szCs w:val="16"/>
              </w:rPr>
              <w:t>RA_Cache</w:t>
            </w:r>
            <w:proofErr w:type="spellEnd"/>
            <w:r w:rsidRPr="00795651">
              <w:rPr>
                <w:color w:val="000000" w:themeColor="text1"/>
                <w:sz w:val="16"/>
                <w:szCs w:val="16"/>
              </w:rPr>
              <w:t xml:space="preserve"> L2</w:t>
            </w:r>
            <w:r w:rsidR="00EC5356" w:rsidRPr="00795651">
              <w:rPr>
                <w:color w:val="000000" w:themeColor="text1"/>
                <w:sz w:val="16"/>
                <w:szCs w:val="16"/>
              </w:rPr>
              <w:t xml:space="preserve"> = </w:t>
            </w:r>
            <w:r w:rsidR="00795651">
              <w:rPr>
                <w:color w:val="000000" w:themeColor="text1"/>
                <w:sz w:val="16"/>
                <w:szCs w:val="16"/>
              </w:rPr>
              <w:t xml:space="preserve">15ns x 1 + </w:t>
            </w:r>
            <w:r w:rsidR="00EC5356" w:rsidRPr="00795651">
              <w:rPr>
                <w:color w:val="000000" w:themeColor="text1"/>
                <w:sz w:val="16"/>
                <w:szCs w:val="16"/>
              </w:rPr>
              <w:t>40ns x 0,25</w:t>
            </w:r>
            <w:r w:rsidR="00795651">
              <w:rPr>
                <w:color w:val="000000" w:themeColor="text1"/>
                <w:sz w:val="16"/>
                <w:szCs w:val="16"/>
              </w:rPr>
              <w:t xml:space="preserve"> = 25</w:t>
            </w:r>
            <w:r w:rsidRPr="00795651">
              <w:rPr>
                <w:color w:val="000000" w:themeColor="text1"/>
                <w:sz w:val="16"/>
                <w:szCs w:val="16"/>
              </w:rPr>
              <w:t>ns</w:t>
            </w:r>
          </w:p>
          <w:p w14:paraId="1B79197A" w14:textId="77777777" w:rsidR="00756F64" w:rsidRPr="00795651" w:rsidRDefault="00756F64" w:rsidP="00756F64">
            <w:pPr>
              <w:ind w:firstLine="0"/>
              <w:rPr>
                <w:color w:val="000000" w:themeColor="text1"/>
                <w:sz w:val="16"/>
                <w:szCs w:val="16"/>
              </w:rPr>
            </w:pPr>
          </w:p>
          <w:p w14:paraId="3AB7AF5E" w14:textId="6DC0A1BB" w:rsidR="00756F64" w:rsidRDefault="00756F64" w:rsidP="00756F64">
            <w:pPr>
              <w:ind w:firstLine="0"/>
              <w:rPr>
                <w:color w:val="000000" w:themeColor="text1"/>
                <w:sz w:val="16"/>
                <w:szCs w:val="16"/>
              </w:rPr>
            </w:pPr>
            <w:r w:rsidRPr="00795651">
              <w:rPr>
                <w:color w:val="000000" w:themeColor="text1"/>
                <w:sz w:val="16"/>
                <w:szCs w:val="16"/>
              </w:rPr>
              <w:t xml:space="preserve">TMA – </w:t>
            </w:r>
            <w:proofErr w:type="spellStart"/>
            <w:r w:rsidR="00A07909" w:rsidRPr="00795651">
              <w:rPr>
                <w:color w:val="000000" w:themeColor="text1"/>
                <w:sz w:val="16"/>
                <w:szCs w:val="16"/>
              </w:rPr>
              <w:t>TA</w:t>
            </w:r>
            <w:proofErr w:type="gramStart"/>
            <w:r w:rsidR="00A07909" w:rsidRPr="00795651">
              <w:rPr>
                <w:color w:val="000000" w:themeColor="text1"/>
                <w:sz w:val="16"/>
                <w:szCs w:val="16"/>
              </w:rPr>
              <w:t>_Cache</w:t>
            </w:r>
            <w:proofErr w:type="spellEnd"/>
            <w:proofErr w:type="gramEnd"/>
            <w:r w:rsidR="00A07909" w:rsidRPr="00795651">
              <w:rPr>
                <w:color w:val="000000" w:themeColor="text1"/>
                <w:sz w:val="16"/>
                <w:szCs w:val="16"/>
              </w:rPr>
              <w:t xml:space="preserve"> L1 x </w:t>
            </w:r>
            <w:proofErr w:type="spellStart"/>
            <w:r w:rsidR="00A07909" w:rsidRPr="00795651">
              <w:rPr>
                <w:color w:val="000000" w:themeColor="text1"/>
                <w:sz w:val="16"/>
                <w:szCs w:val="16"/>
              </w:rPr>
              <w:t>RA_C</w:t>
            </w:r>
            <w:r w:rsidR="00A07909">
              <w:rPr>
                <w:color w:val="000000" w:themeColor="text1"/>
                <w:sz w:val="16"/>
                <w:szCs w:val="16"/>
              </w:rPr>
              <w:t>ache</w:t>
            </w:r>
            <w:proofErr w:type="spellEnd"/>
            <w:r w:rsidR="00A07909">
              <w:rPr>
                <w:color w:val="000000" w:themeColor="text1"/>
                <w:sz w:val="16"/>
                <w:szCs w:val="16"/>
              </w:rPr>
              <w:t xml:space="preserve"> L1</w:t>
            </w:r>
            <w:r w:rsidR="00A07909" w:rsidRPr="00795651">
              <w:rPr>
                <w:color w:val="000000" w:themeColor="text1"/>
                <w:sz w:val="16"/>
                <w:szCs w:val="16"/>
              </w:rPr>
              <w:t xml:space="preserve"> + </w:t>
            </w:r>
            <w:proofErr w:type="spellStart"/>
            <w:r w:rsidR="00A07909" w:rsidRPr="00795651">
              <w:rPr>
                <w:color w:val="000000" w:themeColor="text1"/>
                <w:sz w:val="16"/>
                <w:szCs w:val="16"/>
              </w:rPr>
              <w:t>TA_Cache</w:t>
            </w:r>
            <w:proofErr w:type="spellEnd"/>
            <w:r w:rsidR="00A07909" w:rsidRPr="00795651">
              <w:rPr>
                <w:color w:val="000000" w:themeColor="text1"/>
                <w:sz w:val="16"/>
                <w:szCs w:val="16"/>
              </w:rPr>
              <w:t xml:space="preserve"> L2 x </w:t>
            </w:r>
            <w:proofErr w:type="spellStart"/>
            <w:r w:rsidR="00A07909" w:rsidRPr="00795651">
              <w:rPr>
                <w:color w:val="000000" w:themeColor="text1"/>
                <w:sz w:val="16"/>
                <w:szCs w:val="16"/>
              </w:rPr>
              <w:t>RA_Cache</w:t>
            </w:r>
            <w:proofErr w:type="spellEnd"/>
            <w:r w:rsidR="00A07909" w:rsidRPr="00795651">
              <w:rPr>
                <w:color w:val="000000" w:themeColor="text1"/>
                <w:sz w:val="16"/>
                <w:szCs w:val="16"/>
              </w:rPr>
              <w:t xml:space="preserve"> L2 </w:t>
            </w:r>
            <w:r w:rsidR="00A07909">
              <w:rPr>
                <w:color w:val="000000" w:themeColor="text1"/>
                <w:sz w:val="16"/>
                <w:szCs w:val="16"/>
              </w:rPr>
              <w:t xml:space="preserve">+ </w:t>
            </w:r>
            <w:r w:rsidRPr="00795651">
              <w:rPr>
                <w:color w:val="000000" w:themeColor="text1"/>
                <w:sz w:val="16"/>
                <w:szCs w:val="16"/>
              </w:rPr>
              <w:t>TA_</w:t>
            </w:r>
            <w:r w:rsidR="00DA1133">
              <w:rPr>
                <w:color w:val="000000" w:themeColor="text1"/>
                <w:sz w:val="16"/>
                <w:szCs w:val="16"/>
              </w:rPr>
              <w:t>RAM</w:t>
            </w:r>
            <w:r w:rsidRPr="00795651">
              <w:rPr>
                <w:color w:val="000000" w:themeColor="text1"/>
                <w:sz w:val="16"/>
                <w:szCs w:val="16"/>
              </w:rPr>
              <w:t xml:space="preserve"> x </w:t>
            </w:r>
            <w:r w:rsidR="00DA1133">
              <w:rPr>
                <w:color w:val="000000" w:themeColor="text1"/>
                <w:sz w:val="16"/>
                <w:szCs w:val="16"/>
              </w:rPr>
              <w:t>RA_</w:t>
            </w:r>
            <w:r w:rsidRPr="00795651">
              <w:rPr>
                <w:color w:val="000000" w:themeColor="text1"/>
                <w:sz w:val="16"/>
                <w:szCs w:val="16"/>
              </w:rPr>
              <w:t xml:space="preserve">RAM = </w:t>
            </w:r>
          </w:p>
          <w:p w14:paraId="531B6DA6" w14:textId="77777777" w:rsidR="00DA1133" w:rsidRDefault="00DA1133" w:rsidP="00756F64">
            <w:pPr>
              <w:ind w:firstLine="0"/>
              <w:rPr>
                <w:color w:val="000000" w:themeColor="text1"/>
                <w:sz w:val="16"/>
                <w:szCs w:val="16"/>
              </w:rPr>
            </w:pPr>
          </w:p>
          <w:p w14:paraId="297B03B0" w14:textId="246B717C" w:rsidR="00DA1133" w:rsidRDefault="00DA1133" w:rsidP="00756F64">
            <w:pPr>
              <w:ind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</w:t>
            </w:r>
            <w:r w:rsidRPr="00795651">
              <w:rPr>
                <w:color w:val="000000" w:themeColor="text1"/>
                <w:sz w:val="16"/>
                <w:szCs w:val="16"/>
              </w:rPr>
              <w:t>15ns x 1 = 15ns</w:t>
            </w:r>
            <w:r>
              <w:rPr>
                <w:color w:val="000000" w:themeColor="text1"/>
                <w:sz w:val="16"/>
                <w:szCs w:val="16"/>
              </w:rPr>
              <w:t xml:space="preserve">                         +                  </w:t>
            </w:r>
            <w:r w:rsidRPr="00795651">
              <w:rPr>
                <w:color w:val="000000" w:themeColor="text1"/>
                <w:sz w:val="16"/>
                <w:szCs w:val="16"/>
              </w:rPr>
              <w:t>40ns x 0,25</w:t>
            </w:r>
            <w:r>
              <w:rPr>
                <w:color w:val="000000" w:themeColor="text1"/>
                <w:sz w:val="16"/>
                <w:szCs w:val="16"/>
              </w:rPr>
              <w:t xml:space="preserve">             +         200ns x 0,05      =</w:t>
            </w:r>
          </w:p>
          <w:p w14:paraId="48ED7644" w14:textId="77777777" w:rsidR="00DE5081" w:rsidRDefault="00DE5081" w:rsidP="00756F64">
            <w:pPr>
              <w:ind w:firstLine="0"/>
              <w:rPr>
                <w:color w:val="000000" w:themeColor="text1"/>
                <w:sz w:val="16"/>
                <w:szCs w:val="16"/>
              </w:rPr>
            </w:pPr>
          </w:p>
          <w:p w14:paraId="2F59924A" w14:textId="0DA34730" w:rsidR="00DA1133" w:rsidRPr="00756F64" w:rsidRDefault="00DA1133" w:rsidP="00DA113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      15ns                                 +                        10ns                  +                  10ns         = </w:t>
            </w:r>
            <w:r w:rsidR="008045C8">
              <w:rPr>
                <w:color w:val="000000" w:themeColor="text1"/>
                <w:sz w:val="16"/>
                <w:szCs w:val="16"/>
              </w:rPr>
              <w:t xml:space="preserve">       Resposta: </w:t>
            </w:r>
            <w:r w:rsidR="00DE7334">
              <w:rPr>
                <w:color w:val="000000" w:themeColor="text1"/>
                <w:sz w:val="16"/>
                <w:szCs w:val="16"/>
              </w:rPr>
              <w:t>35ns</w:t>
            </w:r>
            <w:r>
              <w:rPr>
                <w:color w:val="000000" w:themeColor="text1"/>
                <w:sz w:val="16"/>
                <w:szCs w:val="16"/>
              </w:rPr>
              <w:t xml:space="preserve">  </w:t>
            </w:r>
          </w:p>
        </w:tc>
      </w:tr>
    </w:tbl>
    <w:p w14:paraId="59B916F8" w14:textId="6651385C" w:rsidR="008565F3" w:rsidRDefault="008565F3" w:rsidP="00734D48">
      <w:pPr>
        <w:tabs>
          <w:tab w:val="left" w:pos="3640"/>
        </w:tabs>
        <w:ind w:firstLine="0"/>
      </w:pPr>
    </w:p>
    <w:p w14:paraId="54EC0D51" w14:textId="77777777" w:rsidR="008565F3" w:rsidRDefault="008565F3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8565F3" w14:paraId="51E3FB21" w14:textId="77777777" w:rsidTr="008D3F87">
        <w:tc>
          <w:tcPr>
            <w:tcW w:w="9716" w:type="dxa"/>
            <w:shd w:val="clear" w:color="auto" w:fill="113162"/>
          </w:tcPr>
          <w:p w14:paraId="7EC7CBD7" w14:textId="1D02532A" w:rsidR="008565F3" w:rsidRPr="00D91FAE" w:rsidRDefault="00B32299" w:rsidP="008D3F87">
            <w:pPr>
              <w:ind w:firstLine="0"/>
              <w:rPr>
                <w:b/>
                <w:bCs/>
              </w:rPr>
            </w:pPr>
            <w:r w:rsidRPr="00B32299">
              <w:rPr>
                <w:b/>
                <w:bCs/>
                <w:color w:val="F5A607"/>
                <w:sz w:val="40"/>
                <w:szCs w:val="40"/>
              </w:rPr>
              <w:lastRenderedPageBreak/>
              <w:t>PRÁTICA 02 - RAID</w:t>
            </w:r>
          </w:p>
        </w:tc>
      </w:tr>
      <w:tr w:rsidR="008565F3" w14:paraId="7664E510" w14:textId="77777777" w:rsidTr="008D3F87">
        <w:tc>
          <w:tcPr>
            <w:tcW w:w="9716" w:type="dxa"/>
          </w:tcPr>
          <w:p w14:paraId="3225FCED" w14:textId="77777777" w:rsidR="008565F3" w:rsidRPr="00FB0323" w:rsidRDefault="008565F3" w:rsidP="008D3F87">
            <w:pPr>
              <w:ind w:firstLine="0"/>
              <w:rPr>
                <w:b/>
                <w:bCs/>
                <w:sz w:val="32"/>
                <w:szCs w:val="32"/>
              </w:rPr>
            </w:pPr>
          </w:p>
        </w:tc>
      </w:tr>
      <w:tr w:rsidR="008565F3" w14:paraId="38D2CBA8" w14:textId="77777777" w:rsidTr="008D3F87">
        <w:tc>
          <w:tcPr>
            <w:tcW w:w="9716" w:type="dxa"/>
            <w:shd w:val="clear" w:color="auto" w:fill="113162"/>
          </w:tcPr>
          <w:p w14:paraId="0AAB09B4" w14:textId="77777777" w:rsidR="00404432" w:rsidRDefault="00404432" w:rsidP="000479EC">
            <w:pPr>
              <w:ind w:firstLine="0"/>
            </w:pPr>
            <w:r w:rsidRPr="00C534DA">
              <w:t xml:space="preserve">Imagina que sua empresa está interessada em instalar um servidor local. Dentre os diversos parâmetros a se preocupar o armazenamento de dados ganha destaque. Para o armazenamento, foi lhe dado as seguintes opções de </w:t>
            </w:r>
            <w:proofErr w:type="spellStart"/>
            <w:r w:rsidRPr="00C534DA">
              <w:t>HDD’s</w:t>
            </w:r>
            <w:proofErr w:type="spellEnd"/>
            <w:r w:rsidRPr="00C534DA">
              <w:t>:</w:t>
            </w:r>
          </w:p>
          <w:p w14:paraId="78B67858" w14:textId="77777777" w:rsidR="000479EC" w:rsidRPr="00C534DA" w:rsidRDefault="000479EC" w:rsidP="000479EC">
            <w:pPr>
              <w:ind w:firstLine="0"/>
            </w:pPr>
          </w:p>
          <w:p w14:paraId="5E9FF948" w14:textId="6E17F721" w:rsidR="00404432" w:rsidRPr="00C534DA" w:rsidRDefault="00404432" w:rsidP="00B33CF6">
            <w:pPr>
              <w:pStyle w:val="PargrafodaLista"/>
              <w:numPr>
                <w:ilvl w:val="0"/>
                <w:numId w:val="24"/>
              </w:numPr>
            </w:pPr>
            <w:r w:rsidRPr="00C534DA">
              <w:t xml:space="preserve">HDD modelo A de capacidade </w:t>
            </w:r>
            <w:r w:rsidR="00EE47BD">
              <w:t>3</w:t>
            </w:r>
            <w:r w:rsidRPr="00C534DA">
              <w:t xml:space="preserve">TB custando </w:t>
            </w:r>
            <w:r w:rsidR="00EE47BD">
              <w:t>200</w:t>
            </w:r>
            <w:r w:rsidRPr="00C534DA">
              <w:t xml:space="preserve"> reais; </w:t>
            </w:r>
          </w:p>
          <w:p w14:paraId="3A2B3685" w14:textId="65988B10" w:rsidR="00404432" w:rsidRDefault="00404432" w:rsidP="00B33CF6">
            <w:pPr>
              <w:pStyle w:val="PargrafodaLista"/>
              <w:numPr>
                <w:ilvl w:val="0"/>
                <w:numId w:val="24"/>
              </w:numPr>
            </w:pPr>
            <w:r w:rsidRPr="00C534DA">
              <w:t xml:space="preserve">HDD modelo B de capacidade </w:t>
            </w:r>
            <w:r w:rsidR="00EE47BD">
              <w:t>8</w:t>
            </w:r>
            <w:r w:rsidRPr="00C534DA">
              <w:t xml:space="preserve">TB custando </w:t>
            </w:r>
            <w:r w:rsidR="00067B69">
              <w:t>700</w:t>
            </w:r>
            <w:r w:rsidRPr="00C534DA">
              <w:t xml:space="preserve"> reais;</w:t>
            </w:r>
          </w:p>
          <w:p w14:paraId="26D74D5B" w14:textId="77777777" w:rsidR="00404432" w:rsidRDefault="00404432" w:rsidP="00B33CF6">
            <w:pPr>
              <w:ind w:left="567" w:firstLine="0"/>
            </w:pPr>
            <w:r>
              <w:t xml:space="preserve">Custo para instalar </w:t>
            </w:r>
            <w:proofErr w:type="spellStart"/>
            <w:r>
              <w:t>HDD’s</w:t>
            </w:r>
            <w:proofErr w:type="spellEnd"/>
            <w:r>
              <w:t>:</w:t>
            </w:r>
          </w:p>
          <w:p w14:paraId="2CBF6903" w14:textId="0D8E77DA" w:rsidR="00404432" w:rsidRDefault="00404432" w:rsidP="00B33CF6">
            <w:pPr>
              <w:pStyle w:val="PargrafodaLista"/>
              <w:numPr>
                <w:ilvl w:val="0"/>
                <w:numId w:val="25"/>
              </w:numPr>
            </w:pPr>
            <w:r>
              <w:t xml:space="preserve">Instalar até </w:t>
            </w:r>
            <w:r w:rsidR="00B33CF6">
              <w:t>4</w:t>
            </w:r>
            <w:r>
              <w:t xml:space="preserve"> </w:t>
            </w:r>
            <w:proofErr w:type="spellStart"/>
            <w:r>
              <w:t>HDD’s</w:t>
            </w:r>
            <w:proofErr w:type="spellEnd"/>
            <w:r>
              <w:t xml:space="preserve"> = </w:t>
            </w:r>
            <w:r w:rsidR="00525901">
              <w:t>3</w:t>
            </w:r>
            <w:r w:rsidR="00A12DD2">
              <w:t>00</w:t>
            </w:r>
            <w:r>
              <w:t xml:space="preserve"> reais</w:t>
            </w:r>
            <w:r w:rsidR="000479EC">
              <w:t>;</w:t>
            </w:r>
          </w:p>
          <w:p w14:paraId="462C6078" w14:textId="6EAD687D" w:rsidR="00404432" w:rsidRDefault="00404432" w:rsidP="00B33CF6">
            <w:pPr>
              <w:pStyle w:val="PargrafodaLista"/>
              <w:numPr>
                <w:ilvl w:val="0"/>
                <w:numId w:val="25"/>
              </w:numPr>
            </w:pPr>
            <w:r>
              <w:t xml:space="preserve">Instalar até </w:t>
            </w:r>
            <w:r w:rsidR="00B33CF6">
              <w:t>8</w:t>
            </w:r>
            <w:r>
              <w:t xml:space="preserve"> </w:t>
            </w:r>
            <w:proofErr w:type="spellStart"/>
            <w:r>
              <w:t>HDD’s</w:t>
            </w:r>
            <w:proofErr w:type="spellEnd"/>
            <w:r>
              <w:t xml:space="preserve"> = </w:t>
            </w:r>
            <w:r w:rsidR="006369C7">
              <w:t>7</w:t>
            </w:r>
            <w:r w:rsidR="00A12DD2">
              <w:t>00</w:t>
            </w:r>
            <w:r>
              <w:t xml:space="preserve"> reais</w:t>
            </w:r>
            <w:r w:rsidR="000479EC">
              <w:t>;</w:t>
            </w:r>
          </w:p>
          <w:p w14:paraId="2F7DC744" w14:textId="11B88405" w:rsidR="00404432" w:rsidRDefault="00404432" w:rsidP="00B33CF6">
            <w:pPr>
              <w:pStyle w:val="PargrafodaLista"/>
              <w:numPr>
                <w:ilvl w:val="0"/>
                <w:numId w:val="25"/>
              </w:numPr>
            </w:pPr>
            <w:r>
              <w:t xml:space="preserve">Instalar até </w:t>
            </w:r>
            <w:r w:rsidR="00B33CF6">
              <w:t>12</w:t>
            </w:r>
            <w:r>
              <w:t xml:space="preserve"> </w:t>
            </w:r>
            <w:proofErr w:type="spellStart"/>
            <w:r>
              <w:t>HDD’s</w:t>
            </w:r>
            <w:proofErr w:type="spellEnd"/>
            <w:r>
              <w:t xml:space="preserve"> = </w:t>
            </w:r>
            <w:r w:rsidR="00EB5F12">
              <w:t>1</w:t>
            </w:r>
            <w:r w:rsidR="009A3B65">
              <w:t>2</w:t>
            </w:r>
            <w:r w:rsidR="00B33CF6">
              <w:t>00</w:t>
            </w:r>
            <w:r>
              <w:t xml:space="preserve"> reais</w:t>
            </w:r>
            <w:r w:rsidR="000479EC">
              <w:t>;</w:t>
            </w:r>
          </w:p>
          <w:p w14:paraId="7DE2BE60" w14:textId="183A5AC2" w:rsidR="00B33CF6" w:rsidRDefault="00E30B12" w:rsidP="00B33CF6">
            <w:pPr>
              <w:pStyle w:val="PargrafodaLista"/>
              <w:numPr>
                <w:ilvl w:val="0"/>
                <w:numId w:val="25"/>
              </w:numPr>
            </w:pPr>
            <w:r>
              <w:t xml:space="preserve">Instalar até </w:t>
            </w:r>
            <w:r w:rsidR="00B33CF6">
              <w:t>16</w:t>
            </w:r>
            <w:r>
              <w:t xml:space="preserve"> </w:t>
            </w:r>
            <w:proofErr w:type="spellStart"/>
            <w:r>
              <w:t>HDD’s</w:t>
            </w:r>
            <w:proofErr w:type="spellEnd"/>
            <w:r>
              <w:t xml:space="preserve"> = </w:t>
            </w:r>
            <w:r w:rsidR="009A3B65">
              <w:t>1800</w:t>
            </w:r>
            <w:r>
              <w:t xml:space="preserve"> reais</w:t>
            </w:r>
            <w:r w:rsidR="000479EC">
              <w:t>;</w:t>
            </w:r>
          </w:p>
          <w:p w14:paraId="53DE9B0D" w14:textId="77777777" w:rsidR="000479EC" w:rsidRDefault="000479EC" w:rsidP="000479EC">
            <w:pPr>
              <w:pStyle w:val="PargrafodaLista"/>
              <w:ind w:left="1287" w:firstLine="0"/>
            </w:pPr>
          </w:p>
          <w:p w14:paraId="14B1FA8D" w14:textId="6C586061" w:rsidR="000479EC" w:rsidRPr="00487325" w:rsidRDefault="00404432" w:rsidP="000479EC">
            <w:pPr>
              <w:ind w:firstLine="0"/>
              <w:rPr>
                <w:u w:val="single"/>
              </w:rPr>
            </w:pPr>
            <w:r w:rsidRPr="00C534DA">
              <w:t>Como redundância de dados é uma política da empresa, todo o sistema de armazenamento deve ser feito utilizando RAID</w:t>
            </w:r>
            <w:r w:rsidR="00487325">
              <w:t xml:space="preserve"> e ser capaz de armazenar 24TB de dado.</w:t>
            </w:r>
          </w:p>
          <w:p w14:paraId="0C2C497C" w14:textId="77777777" w:rsidR="000479EC" w:rsidRDefault="000479EC" w:rsidP="000479EC">
            <w:pPr>
              <w:ind w:firstLine="0"/>
            </w:pPr>
          </w:p>
          <w:p w14:paraId="55D3C8FF" w14:textId="10AEE817" w:rsidR="00104D62" w:rsidRPr="00F83D8E" w:rsidRDefault="000479EC" w:rsidP="000479EC">
            <w:pPr>
              <w:ind w:firstLine="0"/>
            </w:pPr>
            <w:r>
              <w:t xml:space="preserve">Complete a tabela abaixo </w:t>
            </w:r>
            <w:r w:rsidR="00104D62">
              <w:t xml:space="preserve">e responda: Qual a opção com o melhor </w:t>
            </w:r>
            <w:r w:rsidR="005E3F8D">
              <w:t>custo-benefício</w:t>
            </w:r>
            <w:r w:rsidR="00104D62">
              <w:t xml:space="preserve"> e </w:t>
            </w:r>
            <w:r w:rsidR="004A39FE">
              <w:t>uma redundância de dados?</w:t>
            </w:r>
          </w:p>
        </w:tc>
      </w:tr>
      <w:tr w:rsidR="008565F3" w14:paraId="3B8A6544" w14:textId="77777777" w:rsidTr="008D3F87">
        <w:tc>
          <w:tcPr>
            <w:tcW w:w="9716" w:type="dxa"/>
          </w:tcPr>
          <w:p w14:paraId="09DBD0E3" w14:textId="77777777" w:rsidR="008565F3" w:rsidRPr="00184447" w:rsidRDefault="008565F3" w:rsidP="008565F3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</w:rPr>
              <w:t>Diagrama</w:t>
            </w:r>
          </w:p>
          <w:p w14:paraId="50E95AAC" w14:textId="77777777" w:rsidR="008565F3" w:rsidRDefault="008565F3" w:rsidP="008D3F87">
            <w:pPr>
              <w:ind w:firstLine="0"/>
              <w:jc w:val="center"/>
            </w:pPr>
          </w:p>
          <w:tbl>
            <w:tblPr>
              <w:tblW w:w="95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65"/>
              <w:gridCol w:w="514"/>
              <w:gridCol w:w="1330"/>
              <w:gridCol w:w="1135"/>
              <w:gridCol w:w="1134"/>
              <w:gridCol w:w="702"/>
              <w:gridCol w:w="1151"/>
              <w:gridCol w:w="132"/>
              <w:gridCol w:w="1417"/>
              <w:gridCol w:w="1120"/>
            </w:tblGrid>
            <w:tr w:rsidR="00556DCE" w:rsidRPr="00F2344E" w14:paraId="15259A62" w14:textId="77777777" w:rsidTr="00862CBF">
              <w:trPr>
                <w:trHeight w:val="300"/>
              </w:trPr>
              <w:tc>
                <w:tcPr>
                  <w:tcW w:w="86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14:paraId="6E1A632B" w14:textId="77777777" w:rsidR="00F2344E" w:rsidRPr="00F2344E" w:rsidRDefault="00F2344E" w:rsidP="00F2344E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  <w:r w:rsidRPr="00F2344E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  <w:t> </w:t>
                  </w:r>
                </w:p>
              </w:tc>
              <w:tc>
                <w:tcPr>
                  <w:tcW w:w="411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14:paraId="055B50C6" w14:textId="754B8E4B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MODELO A (</w:t>
                  </w:r>
                  <w:r w:rsidR="004F49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3</w:t>
                  </w: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 xml:space="preserve">TB - R$ </w:t>
                  </w:r>
                  <w:r w:rsidR="004F49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200,00</w:t>
                  </w: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)</w:t>
                  </w:r>
                </w:p>
              </w:tc>
              <w:tc>
                <w:tcPr>
                  <w:tcW w:w="452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14:paraId="1B3681FD" w14:textId="00D711F9"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MODELO B (</w:t>
                  </w:r>
                  <w:r w:rsidR="004F49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8</w:t>
                  </w: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 xml:space="preserve">TB - R$ </w:t>
                  </w:r>
                  <w:r w:rsidR="004F49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700,00</w:t>
                  </w: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)</w:t>
                  </w:r>
                </w:p>
              </w:tc>
            </w:tr>
            <w:tr w:rsidR="004F4978" w:rsidRPr="00F2344E" w14:paraId="5CE255F4" w14:textId="77777777" w:rsidTr="004F4978">
              <w:trPr>
                <w:trHeight w:val="300"/>
              </w:trPr>
              <w:tc>
                <w:tcPr>
                  <w:tcW w:w="86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EA0626A" w14:textId="77777777" w:rsidR="004F4978" w:rsidRPr="00F2344E" w:rsidRDefault="004F4978" w:rsidP="004F49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14:paraId="49EC5AEB" w14:textId="670E614D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Qtde</w:t>
                  </w:r>
                  <w:proofErr w:type="spellEnd"/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14:paraId="0B68BE1E" w14:textId="49347607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Preço Unitário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14:paraId="4C524915" w14:textId="416954F1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Instalação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14:paraId="0BCA8FB6" w14:textId="0C03E9B9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Total </w:t>
                  </w: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14:paraId="74F7EDDD" w14:textId="25322F33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proofErr w:type="spellStart"/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Qtde</w:t>
                  </w:r>
                  <w:proofErr w:type="spellEnd"/>
                </w:p>
              </w:tc>
              <w:tc>
                <w:tcPr>
                  <w:tcW w:w="1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14:paraId="666D32B1" w14:textId="4AE53CA7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Preço Unitário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14:paraId="063E9070" w14:textId="66D803FB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Instalação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14:paraId="2937CDE3" w14:textId="761411D7"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Total </w:t>
                  </w:r>
                </w:p>
              </w:tc>
            </w:tr>
            <w:tr w:rsidR="00862CBF" w:rsidRPr="00F2344E" w14:paraId="76BC6602" w14:textId="77777777" w:rsidTr="005E3F8D">
              <w:trPr>
                <w:trHeight w:val="340"/>
              </w:trPr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14:paraId="72085F55" w14:textId="77777777" w:rsidR="00F2344E" w:rsidRPr="003E6665" w:rsidRDefault="00F2344E" w:rsidP="00F2344E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RAID 0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3E3D16" w14:textId="4A41A786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8</w:t>
                  </w: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BA3C8C" w14:textId="57B83B2D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R$200,00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B1B29B" w14:textId="5C045256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R$700,00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1DC5CB" w14:textId="21AD8BB7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R$2.300,00</w:t>
                  </w: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39BC5D" w14:textId="79483AD6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5FBF76E" w14:textId="6BDC311F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R$700,00</w:t>
                  </w:r>
                </w:p>
              </w:tc>
              <w:tc>
                <w:tcPr>
                  <w:tcW w:w="1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5000EB" w14:textId="3544A1AA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R$300,00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E3FF58F" w14:textId="4B8F180F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R$2.400,00</w:t>
                  </w:r>
                </w:p>
              </w:tc>
            </w:tr>
            <w:tr w:rsidR="00862CBF" w:rsidRPr="00F2344E" w14:paraId="5B572E5B" w14:textId="77777777" w:rsidTr="005E3F8D">
              <w:trPr>
                <w:trHeight w:val="340"/>
              </w:trPr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14:paraId="34A24CB2" w14:textId="77777777" w:rsidR="00F2344E" w:rsidRPr="003E6665" w:rsidRDefault="00F2344E" w:rsidP="00F2344E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RAID 1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516506C7" w14:textId="06823DB7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16</w:t>
                  </w: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2BC1F063" w14:textId="4FAD4CCE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R$200,00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4A2FD59D" w14:textId="6AB3269D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R$1.800,00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2822C519" w14:textId="582C4E06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R$5.000,00</w:t>
                  </w: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58F01A7C" w14:textId="399155DE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6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0E34EF0D" w14:textId="3611B1A9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R$700,00</w:t>
                  </w:r>
                </w:p>
              </w:tc>
              <w:tc>
                <w:tcPr>
                  <w:tcW w:w="1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1FC37DB2" w14:textId="5E0F347E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R$700,00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29B9E371" w14:textId="201334A2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R$4.900,00</w:t>
                  </w:r>
                </w:p>
              </w:tc>
            </w:tr>
            <w:tr w:rsidR="00862CBF" w:rsidRPr="00F2344E" w14:paraId="3B828FEA" w14:textId="77777777" w:rsidTr="005E3F8D">
              <w:trPr>
                <w:trHeight w:val="340"/>
              </w:trPr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14:paraId="3A9A3DC3" w14:textId="77777777" w:rsidR="00F2344E" w:rsidRPr="003E6665" w:rsidRDefault="00F2344E" w:rsidP="00F2344E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RAID 5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404079" w14:textId="6522CFF0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9</w:t>
                  </w: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F64B9C" w14:textId="476F6149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R$200,00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BF577F" w14:textId="6C8E7470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R$ 1.200,00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8C62FA" w14:textId="73105D82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R$3.000,00</w:t>
                  </w: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BDE15E" w14:textId="7562D4FE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4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7BB71B" w14:textId="30281519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R$700,00</w:t>
                  </w:r>
                </w:p>
              </w:tc>
              <w:tc>
                <w:tcPr>
                  <w:tcW w:w="1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2C4620" w14:textId="6CF9FD47" w:rsidR="00F2344E" w:rsidRPr="003E6665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R$ 300,00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C8AFFC2" w14:textId="681B5F06" w:rsidR="00F2344E" w:rsidRPr="0086363D" w:rsidRDefault="008831A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highlight w:val="yellow"/>
                      <w:lang w:eastAsia="pt-BR"/>
                    </w:rPr>
                  </w:pPr>
                  <w:r w:rsidRPr="008831A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R$3.100,00</w:t>
                  </w:r>
                </w:p>
              </w:tc>
            </w:tr>
            <w:tr w:rsidR="00862CBF" w:rsidRPr="00F2344E" w14:paraId="6BEF9DFA" w14:textId="77777777" w:rsidTr="005E3F8D">
              <w:trPr>
                <w:trHeight w:val="340"/>
              </w:trPr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14:paraId="1AD7E711" w14:textId="77777777" w:rsidR="001B4609" w:rsidRPr="003E6665" w:rsidRDefault="001B4609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RAID 10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67C82F98" w14:textId="7A6D1336" w:rsidR="001B4609" w:rsidRPr="003E6665" w:rsidRDefault="008831AE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16</w:t>
                  </w: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05D6D1CF" w14:textId="30B2474B" w:rsidR="001B4609" w:rsidRPr="003E6665" w:rsidRDefault="008831AE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R$200,00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1D3BA1C8" w14:textId="75A64863" w:rsidR="001B4609" w:rsidRPr="003E6665" w:rsidRDefault="008831AE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R$1.800,00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14:paraId="13BA363F" w14:textId="3505625A" w:rsidR="001B4609" w:rsidRPr="003E6665" w:rsidRDefault="008831AE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R$5.000,00</w:t>
                  </w: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69BFD864" w14:textId="1FA3E851" w:rsidR="001B4609" w:rsidRPr="003E6665" w:rsidRDefault="008831AE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6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7FDD556E" w14:textId="312D48DD" w:rsidR="001B4609" w:rsidRPr="003E6665" w:rsidRDefault="008831AE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R$700,00</w:t>
                  </w:r>
                </w:p>
              </w:tc>
              <w:tc>
                <w:tcPr>
                  <w:tcW w:w="1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69236CBF" w14:textId="71C40505" w:rsidR="001B4609" w:rsidRPr="003E6665" w:rsidRDefault="008831AE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R$700,00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14:paraId="0F0FCB1C" w14:textId="6021B1EF" w:rsidR="001B4609" w:rsidRPr="003E6665" w:rsidRDefault="008831AE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R$4.900,00</w:t>
                  </w:r>
                </w:p>
              </w:tc>
            </w:tr>
          </w:tbl>
          <w:p w14:paraId="60D3E1CD" w14:textId="77777777" w:rsidR="008565F3" w:rsidRPr="00545367" w:rsidRDefault="008565F3" w:rsidP="0046227C">
            <w:pPr>
              <w:ind w:firstLine="0"/>
              <w:rPr>
                <w:bCs/>
                <w:color w:val="FF0000"/>
              </w:rPr>
            </w:pPr>
          </w:p>
        </w:tc>
      </w:tr>
      <w:tr w:rsidR="008565F3" w14:paraId="0A3EBE21" w14:textId="77777777" w:rsidTr="008D3F87">
        <w:tc>
          <w:tcPr>
            <w:tcW w:w="9716" w:type="dxa"/>
          </w:tcPr>
          <w:p w14:paraId="475BBBD7" w14:textId="20E9E6E3" w:rsidR="008565F3" w:rsidRPr="00C1070F" w:rsidRDefault="009C75E5" w:rsidP="008565F3">
            <w:pPr>
              <w:pStyle w:val="PargrafodaLista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F5A607"/>
              </w:rPr>
            </w:pPr>
            <w:r>
              <w:rPr>
                <w:b/>
                <w:bCs/>
                <w:color w:val="113162"/>
              </w:rPr>
              <w:t>Resposta</w:t>
            </w:r>
          </w:p>
          <w:p w14:paraId="457F5A2F" w14:textId="77777777" w:rsidR="00F2344E" w:rsidRDefault="00F2344E" w:rsidP="00F2344E">
            <w:pPr>
              <w:pStyle w:val="PargrafodaLista"/>
              <w:ind w:left="0" w:firstLine="0"/>
              <w:jc w:val="left"/>
              <w:rPr>
                <w:b/>
                <w:bCs/>
                <w:color w:val="FF0000"/>
              </w:rPr>
            </w:pPr>
          </w:p>
          <w:p w14:paraId="592458FA" w14:textId="77777777" w:rsidR="008831AE" w:rsidRDefault="008831AE" w:rsidP="00F2344E">
            <w:pPr>
              <w:pStyle w:val="PargrafodaLista"/>
              <w:ind w:left="0" w:firstLine="0"/>
              <w:jc w:val="left"/>
              <w:rPr>
                <w:b/>
                <w:bCs/>
                <w:color w:val="FF0000"/>
              </w:rPr>
            </w:pPr>
          </w:p>
          <w:p w14:paraId="731F1392" w14:textId="0B5E394A" w:rsidR="008831AE" w:rsidRPr="00F2344E" w:rsidRDefault="008831AE" w:rsidP="008831AE">
            <w:pPr>
              <w:pStyle w:val="PargrafodaLista"/>
              <w:ind w:left="0" w:firstLine="0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Modelo A: </w:t>
            </w:r>
            <w:r w:rsidR="006E3568">
              <w:rPr>
                <w:b/>
                <w:bCs/>
                <w:color w:val="FF0000"/>
              </w:rPr>
              <w:t>RAID 5</w:t>
            </w:r>
            <w:r>
              <w:rPr>
                <w:b/>
                <w:bCs/>
                <w:color w:val="FF0000"/>
              </w:rPr>
              <w:t xml:space="preserve">                 </w:t>
            </w:r>
          </w:p>
        </w:tc>
      </w:tr>
    </w:tbl>
    <w:p w14:paraId="5343AD03" w14:textId="77777777" w:rsidR="00E85A20" w:rsidRDefault="00E85A20" w:rsidP="00734D48">
      <w:pPr>
        <w:tabs>
          <w:tab w:val="left" w:pos="3640"/>
        </w:tabs>
        <w:ind w:firstLine="0"/>
      </w:pPr>
    </w:p>
    <w:sectPr w:rsidR="00E85A20" w:rsidSect="0011171E">
      <w:headerReference w:type="default" r:id="rId11"/>
      <w:footerReference w:type="default" r:id="rId12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E4D0D" w14:textId="77777777" w:rsidR="00D4324F" w:rsidRDefault="00D4324F" w:rsidP="00B5761D">
      <w:r>
        <w:separator/>
      </w:r>
    </w:p>
    <w:p w14:paraId="2E8EEEC6" w14:textId="77777777" w:rsidR="00D4324F" w:rsidRDefault="00D4324F" w:rsidP="00B5761D"/>
    <w:p w14:paraId="3C6AEFEE" w14:textId="77777777" w:rsidR="00D4324F" w:rsidRDefault="00D4324F" w:rsidP="00B5761D"/>
  </w:endnote>
  <w:endnote w:type="continuationSeparator" w:id="0">
    <w:p w14:paraId="633A50D3" w14:textId="77777777" w:rsidR="00D4324F" w:rsidRDefault="00D4324F" w:rsidP="00B5761D">
      <w:r>
        <w:continuationSeparator/>
      </w:r>
    </w:p>
    <w:p w14:paraId="4F3B8E7C" w14:textId="77777777" w:rsidR="00D4324F" w:rsidRDefault="00D4324F" w:rsidP="00B5761D"/>
    <w:p w14:paraId="3AD6111A" w14:textId="77777777" w:rsidR="00D4324F" w:rsidRDefault="00D4324F" w:rsidP="00B5761D"/>
  </w:endnote>
  <w:endnote w:type="continuationNotice" w:id="1">
    <w:p w14:paraId="54AC6648" w14:textId="77777777" w:rsidR="00D4324F" w:rsidRDefault="00D432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471360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0A46FB5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DC6DFA2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6E3568">
          <w:rPr>
            <w:noProof/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80977" w14:textId="77777777" w:rsidR="00D4324F" w:rsidRDefault="00D4324F" w:rsidP="00B5761D">
      <w:r>
        <w:separator/>
      </w:r>
    </w:p>
    <w:p w14:paraId="5F9FEDB3" w14:textId="77777777" w:rsidR="00D4324F" w:rsidRDefault="00D4324F" w:rsidP="00B5761D"/>
    <w:p w14:paraId="156ED335" w14:textId="77777777" w:rsidR="00D4324F" w:rsidRDefault="00D4324F" w:rsidP="00B5761D"/>
  </w:footnote>
  <w:footnote w:type="continuationSeparator" w:id="0">
    <w:p w14:paraId="157A6EB8" w14:textId="77777777" w:rsidR="00D4324F" w:rsidRDefault="00D4324F" w:rsidP="00B5761D">
      <w:r>
        <w:continuationSeparator/>
      </w:r>
    </w:p>
    <w:p w14:paraId="14F64D08" w14:textId="77777777" w:rsidR="00D4324F" w:rsidRDefault="00D4324F" w:rsidP="00B5761D"/>
    <w:p w14:paraId="47F5EA9F" w14:textId="77777777" w:rsidR="00D4324F" w:rsidRDefault="00D4324F" w:rsidP="00B5761D"/>
  </w:footnote>
  <w:footnote w:type="continuationNotice" w:id="1">
    <w:p w14:paraId="0D2C566C" w14:textId="77777777" w:rsidR="00D4324F" w:rsidRDefault="00D4324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4611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1A8C1809" w:rsidR="00FB0992" w:rsidRDefault="00FB0992" w:rsidP="007B06F8">
    <w:pPr>
      <w:pStyle w:val="CabealhodoSumrio"/>
    </w:pPr>
    <w:r>
      <w:t>Projeto de Sistemas Microprocessados</w:t>
    </w:r>
    <w:r>
      <w:rPr>
        <w:noProof/>
      </w:rPr>
      <w:t xml:space="preserve"> </w:t>
    </w:r>
  </w:p>
  <w:p w14:paraId="2449EB30" w14:textId="01FF279D" w:rsidR="00FB0992" w:rsidRDefault="00FB0992" w:rsidP="0094728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468288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DF4B881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74791791">
    <w:abstractNumId w:val="17"/>
  </w:num>
  <w:num w:numId="2" w16cid:durableId="1782647464">
    <w:abstractNumId w:val="15"/>
  </w:num>
  <w:num w:numId="3" w16cid:durableId="173083036">
    <w:abstractNumId w:val="12"/>
  </w:num>
  <w:num w:numId="4" w16cid:durableId="1511876149">
    <w:abstractNumId w:val="23"/>
  </w:num>
  <w:num w:numId="5" w16cid:durableId="339355184">
    <w:abstractNumId w:val="21"/>
  </w:num>
  <w:num w:numId="6" w16cid:durableId="1756508699">
    <w:abstractNumId w:val="7"/>
  </w:num>
  <w:num w:numId="7" w16cid:durableId="522980291">
    <w:abstractNumId w:val="20"/>
  </w:num>
  <w:num w:numId="8" w16cid:durableId="1713073723">
    <w:abstractNumId w:val="4"/>
  </w:num>
  <w:num w:numId="9" w16cid:durableId="1594313168">
    <w:abstractNumId w:val="11"/>
  </w:num>
  <w:num w:numId="10" w16cid:durableId="1411851925">
    <w:abstractNumId w:val="16"/>
  </w:num>
  <w:num w:numId="11" w16cid:durableId="854227039">
    <w:abstractNumId w:val="6"/>
  </w:num>
  <w:num w:numId="12" w16cid:durableId="1518888151">
    <w:abstractNumId w:val="19"/>
  </w:num>
  <w:num w:numId="13" w16cid:durableId="796878415">
    <w:abstractNumId w:val="22"/>
  </w:num>
  <w:num w:numId="14" w16cid:durableId="2324476">
    <w:abstractNumId w:val="3"/>
  </w:num>
  <w:num w:numId="15" w16cid:durableId="1919513364">
    <w:abstractNumId w:val="5"/>
  </w:num>
  <w:num w:numId="16" w16cid:durableId="1608273262">
    <w:abstractNumId w:val="13"/>
  </w:num>
  <w:num w:numId="17" w16cid:durableId="207691255">
    <w:abstractNumId w:val="8"/>
  </w:num>
  <w:num w:numId="18" w16cid:durableId="1644041745">
    <w:abstractNumId w:val="0"/>
  </w:num>
  <w:num w:numId="19" w16cid:durableId="412706846">
    <w:abstractNumId w:val="9"/>
  </w:num>
  <w:num w:numId="20" w16cid:durableId="948776926">
    <w:abstractNumId w:val="14"/>
  </w:num>
  <w:num w:numId="21" w16cid:durableId="538204482">
    <w:abstractNumId w:val="18"/>
  </w:num>
  <w:num w:numId="22" w16cid:durableId="1945847432">
    <w:abstractNumId w:val="2"/>
  </w:num>
  <w:num w:numId="23" w16cid:durableId="1375614204">
    <w:abstractNumId w:val="1"/>
  </w:num>
  <w:num w:numId="24" w16cid:durableId="1410883614">
    <w:abstractNumId w:val="10"/>
  </w:num>
  <w:num w:numId="25" w16cid:durableId="1225948348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486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E6665"/>
    <w:rsid w:val="003F0A74"/>
    <w:rsid w:val="003F1065"/>
    <w:rsid w:val="003F1D4E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1860"/>
    <w:rsid w:val="0045271A"/>
    <w:rsid w:val="00452EC6"/>
    <w:rsid w:val="00455204"/>
    <w:rsid w:val="00455632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25"/>
    <w:rsid w:val="0048735D"/>
    <w:rsid w:val="00487506"/>
    <w:rsid w:val="00491D92"/>
    <w:rsid w:val="00492EB7"/>
    <w:rsid w:val="00494B40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37750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56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4BEA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6F64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51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5C8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31AE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43D5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4088"/>
    <w:rsid w:val="00A061D4"/>
    <w:rsid w:val="00A07909"/>
    <w:rsid w:val="00A07CDF"/>
    <w:rsid w:val="00A10872"/>
    <w:rsid w:val="00A10F3A"/>
    <w:rsid w:val="00A12681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2EB1"/>
    <w:rsid w:val="00A23577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87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D08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026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24F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4FD4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1133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081"/>
    <w:rsid w:val="00DE5A36"/>
    <w:rsid w:val="00DE69D7"/>
    <w:rsid w:val="00DE7334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B80"/>
    <w:rsid w:val="00E51FDE"/>
    <w:rsid w:val="00E52090"/>
    <w:rsid w:val="00E527AE"/>
    <w:rsid w:val="00E528FF"/>
    <w:rsid w:val="00E53101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5356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C730F"/>
    <w:rsid w:val="00FC7E94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styleId="TabeladeGrade4-nfase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3A76AF-78A2-4050-863D-DA8ABA3A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186</TotalTime>
  <Pages>3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Carla Do Carmo</cp:lastModifiedBy>
  <cp:revision>22</cp:revision>
  <cp:lastPrinted>2020-11-23T19:22:00Z</cp:lastPrinted>
  <dcterms:created xsi:type="dcterms:W3CDTF">2023-02-25T15:48:00Z</dcterms:created>
  <dcterms:modified xsi:type="dcterms:W3CDTF">2023-12-22T17:04:00Z</dcterms:modified>
</cp:coreProperties>
</file>